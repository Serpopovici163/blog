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701" w14:textId="1EEC87FF" w:rsidR="002A1C24" w:rsidRPr="00DE68B6" w:rsidRDefault="0ABC13EB" w:rsidP="00481482">
      <w:pPr>
        <w:pStyle w:val="Title"/>
        <w:spacing w:before="0"/>
      </w:pPr>
      <w:r>
        <w:t xml:space="preserve">Hydra </w:t>
      </w:r>
      <w:r w:rsidR="00F7077D">
        <w:t>Hardware Design Notebook</w:t>
      </w:r>
    </w:p>
    <w:tbl>
      <w:tblPr>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14:paraId="3AA1FE1E" w14:textId="77777777" w:rsidTr="0C7D2719">
        <w:tc>
          <w:tcPr>
            <w:tcW w:w="2050" w:type="dxa"/>
            <w:tcBorders>
              <w:top w:val="single" w:sz="4" w:space="0" w:color="auto"/>
              <w:left w:val="nil"/>
              <w:bottom w:val="nil"/>
              <w:right w:val="nil"/>
            </w:tcBorders>
            <w:shd w:val="clear" w:color="auto" w:fill="auto"/>
            <w:tcMar>
              <w:top w:w="100" w:type="dxa"/>
              <w:left w:w="100" w:type="dxa"/>
              <w:bottom w:w="100" w:type="dxa"/>
              <w:right w:w="100" w:type="dxa"/>
            </w:tcMar>
          </w:tcPr>
          <w:p w14:paraId="282187F1" w14:textId="77777777" w:rsidR="008567C0" w:rsidRDefault="00F013E4" w:rsidP="008567C0">
            <w:r>
              <w:t>Rocket</w:t>
            </w:r>
            <w:r w:rsidR="008567C0">
              <w:t>:</w:t>
            </w:r>
          </w:p>
        </w:tc>
        <w:tc>
          <w:tcPr>
            <w:tcW w:w="7306" w:type="dxa"/>
            <w:tcBorders>
              <w:top w:val="single" w:sz="4" w:space="0" w:color="auto"/>
              <w:left w:val="nil"/>
              <w:bottom w:val="nil"/>
              <w:right w:val="nil"/>
            </w:tcBorders>
            <w:shd w:val="clear" w:color="auto" w:fill="auto"/>
            <w:tcMar>
              <w:top w:w="100" w:type="dxa"/>
              <w:left w:w="100" w:type="dxa"/>
              <w:bottom w:w="100" w:type="dxa"/>
              <w:right w:w="100" w:type="dxa"/>
            </w:tcMar>
          </w:tcPr>
          <w:p w14:paraId="2968F594" w14:textId="0C532520" w:rsidR="008567C0" w:rsidRDefault="1D996EBA" w:rsidP="008567C0">
            <w:r>
              <w:t>Gee-Force One</w:t>
            </w:r>
          </w:p>
        </w:tc>
      </w:tr>
      <w:tr w:rsidR="00C34924" w14:paraId="2015A251"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39E8615" w14:textId="77777777" w:rsidR="00C34924" w:rsidRDefault="00C34924" w:rsidP="00C34924">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14:paraId="238AD4E2" w14:textId="4B50E5F6" w:rsidR="00C34924" w:rsidRDefault="006061EA" w:rsidP="00C34924">
            <w:r>
              <w:t>DNS-2022-AV-</w:t>
            </w:r>
            <w:r w:rsidR="00AD4D9A">
              <w:t>Hydra-Hardware</w:t>
            </w:r>
          </w:p>
        </w:tc>
      </w:tr>
      <w:tr w:rsidR="00C34924" w14:paraId="3D1E0A0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900CA73" w14:textId="77777777" w:rsidR="00C34924" w:rsidRDefault="00C34924" w:rsidP="00C34924">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14:paraId="2E63937E" w14:textId="48BC0DAA" w:rsidR="00C34924" w:rsidRDefault="00C34924" w:rsidP="00C34924">
            <w:r>
              <w:t>A</w:t>
            </w:r>
            <w:r w:rsidR="006061EA">
              <w:t>vionics</w:t>
            </w:r>
          </w:p>
        </w:tc>
      </w:tr>
      <w:tr w:rsidR="00C34924" w14:paraId="3C6ECE2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4473DD20" w14:textId="77777777" w:rsidR="00C34924" w:rsidRDefault="00C34924" w:rsidP="00C34924">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14:paraId="2BF6F702" w14:textId="4046C30D" w:rsidR="00C34924" w:rsidRDefault="6699D966" w:rsidP="00C34924">
            <w:r>
              <w:t>Serban</w:t>
            </w:r>
            <w:r w:rsidR="003307EF">
              <w:t>, Amanda</w:t>
            </w:r>
            <w:r w:rsidR="00F7599C">
              <w:t>, Liam</w:t>
            </w:r>
          </w:p>
        </w:tc>
      </w:tr>
      <w:tr w:rsidR="00C34924" w14:paraId="04DEC6EC" w14:textId="77777777" w:rsidTr="0C7D2719">
        <w:tc>
          <w:tcPr>
            <w:tcW w:w="2050" w:type="dxa"/>
            <w:tcBorders>
              <w:top w:val="nil"/>
              <w:left w:val="nil"/>
              <w:right w:val="nil"/>
            </w:tcBorders>
            <w:shd w:val="clear" w:color="auto" w:fill="auto"/>
            <w:tcMar>
              <w:top w:w="100" w:type="dxa"/>
              <w:left w:w="100" w:type="dxa"/>
              <w:bottom w:w="100" w:type="dxa"/>
              <w:right w:w="100" w:type="dxa"/>
            </w:tcMar>
          </w:tcPr>
          <w:p w14:paraId="01E7CAD9" w14:textId="77777777" w:rsidR="00C34924" w:rsidRDefault="00C34924" w:rsidP="00C34924">
            <w:r>
              <w:t>Purpose:</w:t>
            </w:r>
          </w:p>
        </w:tc>
        <w:tc>
          <w:tcPr>
            <w:tcW w:w="7306" w:type="dxa"/>
            <w:tcBorders>
              <w:top w:val="nil"/>
              <w:left w:val="nil"/>
              <w:right w:val="nil"/>
            </w:tcBorders>
            <w:shd w:val="clear" w:color="auto" w:fill="auto"/>
            <w:tcMar>
              <w:top w:w="100" w:type="dxa"/>
              <w:left w:w="100" w:type="dxa"/>
              <w:bottom w:w="100" w:type="dxa"/>
              <w:right w:w="100" w:type="dxa"/>
            </w:tcMar>
          </w:tcPr>
          <w:p w14:paraId="345D930A" w14:textId="2D9482E3" w:rsidR="00C34924" w:rsidRDefault="00C34924" w:rsidP="00B01795">
            <w:r>
              <w:t>D</w:t>
            </w:r>
            <w:r w:rsidR="007122D4">
              <w:t xml:space="preserve">ocument </w:t>
            </w:r>
            <w:r w:rsidR="31FE017B">
              <w:t>board-level design decisions for Hydra boards</w:t>
            </w:r>
          </w:p>
        </w:tc>
      </w:tr>
    </w:tbl>
    <w:p w14:paraId="7181FF82" w14:textId="77777777" w:rsidR="002A1C24" w:rsidRDefault="002A1C24" w:rsidP="00E95430"/>
    <w:p w14:paraId="23340BC6" w14:textId="77777777" w:rsidR="002A1C24" w:rsidRDefault="00986BBE" w:rsidP="00E95430">
      <w:r>
        <w:t xml:space="preserve">Revision History: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14:paraId="3F068E07" w14:textId="77777777" w:rsidTr="0C7D2719">
        <w:trPr>
          <w:trHeight w:val="405"/>
          <w:jc w:val="center"/>
        </w:trPr>
        <w:tc>
          <w:tcPr>
            <w:tcW w:w="1365" w:type="dxa"/>
            <w:shd w:val="clear" w:color="auto" w:fill="D9D9D9" w:themeFill="background1" w:themeFillShade="D9"/>
            <w:tcMar>
              <w:top w:w="100" w:type="dxa"/>
              <w:left w:w="100" w:type="dxa"/>
              <w:bottom w:w="100" w:type="dxa"/>
              <w:right w:w="100" w:type="dxa"/>
            </w:tcMar>
          </w:tcPr>
          <w:p w14:paraId="1EB473FD" w14:textId="77777777" w:rsidR="002A1C24" w:rsidRPr="00D45F90" w:rsidRDefault="00986BBE" w:rsidP="00E95430">
            <w:r w:rsidRPr="00D45F90">
              <w:t>Revision</w:t>
            </w:r>
          </w:p>
        </w:tc>
        <w:tc>
          <w:tcPr>
            <w:tcW w:w="5865" w:type="dxa"/>
            <w:shd w:val="clear" w:color="auto" w:fill="D9D9D9" w:themeFill="background1" w:themeFillShade="D9"/>
            <w:tcMar>
              <w:top w:w="100" w:type="dxa"/>
              <w:left w:w="100" w:type="dxa"/>
              <w:bottom w:w="100" w:type="dxa"/>
              <w:right w:w="100" w:type="dxa"/>
            </w:tcMar>
          </w:tcPr>
          <w:p w14:paraId="0BD26836" w14:textId="77777777" w:rsidR="002A1C24" w:rsidRPr="00D45F90" w:rsidRDefault="00986BBE" w:rsidP="00E95430">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14:paraId="21F4950B" w14:textId="77777777" w:rsidR="002A1C24" w:rsidRPr="00D45F90" w:rsidRDefault="00986BBE" w:rsidP="00E95430">
            <w:r w:rsidRPr="00D45F90">
              <w:t>Date</w:t>
            </w:r>
          </w:p>
        </w:tc>
      </w:tr>
      <w:tr w:rsidR="002A1C24" w14:paraId="55864D88" w14:textId="77777777" w:rsidTr="0C7D2719">
        <w:trPr>
          <w:jc w:val="center"/>
        </w:trPr>
        <w:tc>
          <w:tcPr>
            <w:tcW w:w="1365" w:type="dxa"/>
            <w:shd w:val="clear" w:color="auto" w:fill="auto"/>
            <w:tcMar>
              <w:top w:w="100" w:type="dxa"/>
              <w:left w:w="100" w:type="dxa"/>
              <w:bottom w:w="100" w:type="dxa"/>
              <w:right w:w="100" w:type="dxa"/>
            </w:tcMar>
          </w:tcPr>
          <w:p w14:paraId="798383DF" w14:textId="77777777" w:rsidR="002A1C24" w:rsidRDefault="00695C59" w:rsidP="00E95430">
            <w:r>
              <w:t>0</w:t>
            </w:r>
          </w:p>
        </w:tc>
        <w:tc>
          <w:tcPr>
            <w:tcW w:w="5865" w:type="dxa"/>
            <w:shd w:val="clear" w:color="auto" w:fill="auto"/>
            <w:tcMar>
              <w:top w:w="100" w:type="dxa"/>
              <w:left w:w="100" w:type="dxa"/>
              <w:bottom w:w="100" w:type="dxa"/>
              <w:right w:w="100" w:type="dxa"/>
            </w:tcMar>
          </w:tcPr>
          <w:p w14:paraId="45670057" w14:textId="1A1451BD" w:rsidR="002A1C24" w:rsidRDefault="313812F3" w:rsidP="00E95430">
            <w:r>
              <w:t>Baseline updated</w:t>
            </w:r>
            <w:r w:rsidR="069070C3">
              <w:t xml:space="preserve"> (Hydra V1)</w:t>
            </w:r>
          </w:p>
        </w:tc>
        <w:tc>
          <w:tcPr>
            <w:tcW w:w="2130" w:type="dxa"/>
            <w:shd w:val="clear" w:color="auto" w:fill="auto"/>
            <w:tcMar>
              <w:top w:w="100" w:type="dxa"/>
              <w:left w:w="100" w:type="dxa"/>
              <w:bottom w:w="100" w:type="dxa"/>
              <w:right w:w="100" w:type="dxa"/>
            </w:tcMar>
          </w:tcPr>
          <w:p w14:paraId="1B84ED0A" w14:textId="11E10E76" w:rsidR="002A1C24" w:rsidRDefault="069070C3" w:rsidP="0C7D2719">
            <w:r>
              <w:t>Feb</w:t>
            </w:r>
            <w:r w:rsidR="00FF3F9C">
              <w:t>.</w:t>
            </w:r>
            <w:r>
              <w:t xml:space="preserve"> 1, 2023</w:t>
            </w:r>
          </w:p>
        </w:tc>
      </w:tr>
      <w:tr w:rsidR="006409E9" w14:paraId="2B07B192" w14:textId="77777777" w:rsidTr="0C7D2719">
        <w:trPr>
          <w:jc w:val="center"/>
        </w:trPr>
        <w:tc>
          <w:tcPr>
            <w:tcW w:w="1365" w:type="dxa"/>
            <w:shd w:val="clear" w:color="auto" w:fill="auto"/>
            <w:tcMar>
              <w:top w:w="100" w:type="dxa"/>
              <w:left w:w="100" w:type="dxa"/>
              <w:bottom w:w="100" w:type="dxa"/>
              <w:right w:w="100" w:type="dxa"/>
            </w:tcMar>
          </w:tcPr>
          <w:p w14:paraId="1C593D64" w14:textId="799B0F30" w:rsidR="006409E9" w:rsidRDefault="006409E9" w:rsidP="006409E9">
            <w:r>
              <w:t>1</w:t>
            </w:r>
          </w:p>
        </w:tc>
        <w:tc>
          <w:tcPr>
            <w:tcW w:w="5865" w:type="dxa"/>
            <w:shd w:val="clear" w:color="auto" w:fill="auto"/>
            <w:tcMar>
              <w:top w:w="100" w:type="dxa"/>
              <w:left w:w="100" w:type="dxa"/>
              <w:bottom w:w="100" w:type="dxa"/>
              <w:right w:w="100" w:type="dxa"/>
            </w:tcMar>
          </w:tcPr>
          <w:p w14:paraId="2694D6C8" w14:textId="4CA2AFF4" w:rsidR="006409E9" w:rsidRDefault="006409E9" w:rsidP="006409E9">
            <w:r>
              <w:t>Updated design following first design review</w:t>
            </w:r>
          </w:p>
        </w:tc>
        <w:tc>
          <w:tcPr>
            <w:tcW w:w="2130" w:type="dxa"/>
            <w:shd w:val="clear" w:color="auto" w:fill="auto"/>
            <w:tcMar>
              <w:top w:w="100" w:type="dxa"/>
              <w:left w:w="100" w:type="dxa"/>
              <w:bottom w:w="100" w:type="dxa"/>
              <w:right w:w="100" w:type="dxa"/>
            </w:tcMar>
          </w:tcPr>
          <w:p w14:paraId="37008C00" w14:textId="1007AF69" w:rsidR="006409E9" w:rsidRDefault="006409E9" w:rsidP="006409E9">
            <w:r>
              <w:t>Feb</w:t>
            </w:r>
            <w:r w:rsidR="00FF3F9C">
              <w:t>.</w:t>
            </w:r>
            <w:r>
              <w:t xml:space="preserve"> 11, 2023</w:t>
            </w:r>
          </w:p>
        </w:tc>
      </w:tr>
      <w:tr w:rsidR="00FC0512" w14:paraId="6204BA44" w14:textId="77777777" w:rsidTr="0C7D2719">
        <w:trPr>
          <w:jc w:val="center"/>
        </w:trPr>
        <w:tc>
          <w:tcPr>
            <w:tcW w:w="1365" w:type="dxa"/>
            <w:shd w:val="clear" w:color="auto" w:fill="auto"/>
            <w:tcMar>
              <w:top w:w="100" w:type="dxa"/>
              <w:left w:w="100" w:type="dxa"/>
              <w:bottom w:w="100" w:type="dxa"/>
              <w:right w:w="100" w:type="dxa"/>
            </w:tcMar>
          </w:tcPr>
          <w:p w14:paraId="2BF936C4" w14:textId="6A6AA17C" w:rsidR="00FC0512" w:rsidRDefault="00FC0512" w:rsidP="006409E9">
            <w:r>
              <w:t>2</w:t>
            </w:r>
          </w:p>
        </w:tc>
        <w:tc>
          <w:tcPr>
            <w:tcW w:w="5865" w:type="dxa"/>
            <w:shd w:val="clear" w:color="auto" w:fill="auto"/>
            <w:tcMar>
              <w:top w:w="100" w:type="dxa"/>
              <w:left w:w="100" w:type="dxa"/>
              <w:bottom w:w="100" w:type="dxa"/>
              <w:right w:w="100" w:type="dxa"/>
            </w:tcMar>
          </w:tcPr>
          <w:p w14:paraId="12B6C357" w14:textId="0D1EC589" w:rsidR="00FC0512" w:rsidRDefault="00FF3F9C" w:rsidP="006409E9">
            <w:r>
              <w:t>Included Hydra V2 boards post-competition</w:t>
            </w:r>
          </w:p>
        </w:tc>
        <w:tc>
          <w:tcPr>
            <w:tcW w:w="2130" w:type="dxa"/>
            <w:shd w:val="clear" w:color="auto" w:fill="auto"/>
            <w:tcMar>
              <w:top w:w="100" w:type="dxa"/>
              <w:left w:w="100" w:type="dxa"/>
              <w:bottom w:w="100" w:type="dxa"/>
              <w:right w:w="100" w:type="dxa"/>
            </w:tcMar>
          </w:tcPr>
          <w:p w14:paraId="087094AF" w14:textId="1D855971" w:rsidR="00FC0512" w:rsidRDefault="00FF3F9C" w:rsidP="006409E9">
            <w:r>
              <w:t>Sep. 10, 2023</w:t>
            </w:r>
          </w:p>
        </w:tc>
      </w:tr>
      <w:tr w:rsidR="00B5763F" w14:paraId="3011C2DD" w14:textId="77777777" w:rsidTr="0C7D2719">
        <w:trPr>
          <w:jc w:val="center"/>
        </w:trPr>
        <w:tc>
          <w:tcPr>
            <w:tcW w:w="1365" w:type="dxa"/>
            <w:shd w:val="clear" w:color="auto" w:fill="auto"/>
            <w:tcMar>
              <w:top w:w="100" w:type="dxa"/>
              <w:left w:w="100" w:type="dxa"/>
              <w:bottom w:w="100" w:type="dxa"/>
              <w:right w:w="100" w:type="dxa"/>
            </w:tcMar>
          </w:tcPr>
          <w:p w14:paraId="1625001A" w14:textId="346D7499" w:rsidR="00B5763F" w:rsidRDefault="00B5763F" w:rsidP="006409E9">
            <w:r>
              <w:t>3</w:t>
            </w:r>
          </w:p>
        </w:tc>
        <w:tc>
          <w:tcPr>
            <w:tcW w:w="5865" w:type="dxa"/>
            <w:shd w:val="clear" w:color="auto" w:fill="auto"/>
            <w:tcMar>
              <w:top w:w="100" w:type="dxa"/>
              <w:left w:w="100" w:type="dxa"/>
              <w:bottom w:w="100" w:type="dxa"/>
              <w:right w:w="100" w:type="dxa"/>
            </w:tcMar>
          </w:tcPr>
          <w:p w14:paraId="2481A36A" w14:textId="34DCFED3" w:rsidR="00B5763F" w:rsidRDefault="00B5763F" w:rsidP="006409E9">
            <w:r>
              <w:t xml:space="preserve">Added Hydra V3 SAME51 </w:t>
            </w:r>
            <w:r w:rsidR="007C31E6">
              <w:t>template project</w:t>
            </w:r>
          </w:p>
        </w:tc>
        <w:tc>
          <w:tcPr>
            <w:tcW w:w="2130" w:type="dxa"/>
            <w:shd w:val="clear" w:color="auto" w:fill="auto"/>
            <w:tcMar>
              <w:top w:w="100" w:type="dxa"/>
              <w:left w:w="100" w:type="dxa"/>
              <w:bottom w:w="100" w:type="dxa"/>
              <w:right w:w="100" w:type="dxa"/>
            </w:tcMar>
          </w:tcPr>
          <w:p w14:paraId="1C66D54E" w14:textId="1F233A1B" w:rsidR="00B5763F" w:rsidRDefault="007C31E6" w:rsidP="006409E9">
            <w:r>
              <w:t>Oct. 2, 2023</w:t>
            </w:r>
          </w:p>
        </w:tc>
      </w:tr>
    </w:tbl>
    <w:p w14:paraId="6133F226" w14:textId="77777777" w:rsidR="002A1C24" w:rsidRDefault="002A1C24" w:rsidP="00197764">
      <w:pPr>
        <w:jc w:val="center"/>
      </w:pPr>
    </w:p>
    <w:p w14:paraId="30595032" w14:textId="77777777" w:rsidR="00197764" w:rsidRDefault="00197764" w:rsidP="00E95430">
      <w:pPr>
        <w:sectPr w:rsidR="00197764" w:rsidSect="00975F17">
          <w:headerReference w:type="default" r:id="rId11"/>
          <w:footerReference w:type="default" r:id="rId12"/>
          <w:pgSz w:w="12240" w:h="15840"/>
          <w:pgMar w:top="1440" w:right="1440" w:bottom="1440" w:left="1440" w:header="720" w:footer="720" w:gutter="0"/>
          <w:pgNumType w:start="0" w:chapSep="emDash"/>
          <w:cols w:space="720"/>
          <w:docGrid w:linePitch="299"/>
        </w:sectPr>
      </w:pPr>
    </w:p>
    <w:p w14:paraId="6D664B87" w14:textId="77777777" w:rsidR="002A1C24" w:rsidRPr="00CD2D52" w:rsidRDefault="00986BBE" w:rsidP="00E95430">
      <w:pPr>
        <w:rPr>
          <w:sz w:val="28"/>
          <w:szCs w:val="28"/>
        </w:rPr>
      </w:pPr>
      <w:r w:rsidRPr="00CD2D52">
        <w:rPr>
          <w:sz w:val="28"/>
          <w:szCs w:val="28"/>
        </w:rPr>
        <w:lastRenderedPageBreak/>
        <w:t>Table of Contents:</w:t>
      </w:r>
    </w:p>
    <w:p w14:paraId="086C712F" w14:textId="77777777" w:rsidR="002A1C24" w:rsidRDefault="002A1C24" w:rsidP="00E95430"/>
    <w:sdt>
      <w:sdtPr>
        <w:id w:val="2088103323"/>
        <w:docPartObj>
          <w:docPartGallery w:val="Table of Contents"/>
          <w:docPartUnique/>
        </w:docPartObj>
      </w:sdtPr>
      <w:sdtEndPr/>
      <w:sdtContent>
        <w:p w14:paraId="127AF945" w14:textId="0E8B327A" w:rsidR="00B7293F" w:rsidRDefault="00986BBE">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\h \u \z </w:instrText>
          </w:r>
          <w:r>
            <w:fldChar w:fldCharType="separate"/>
          </w:r>
          <w:hyperlink w:anchor="_Toc134625103" w:history="1">
            <w:r w:rsidR="00B7293F" w:rsidRPr="00674960">
              <w:rPr>
                <w:rStyle w:val="Hyperlink"/>
                <w:noProof/>
              </w:rPr>
              <w:t>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12B98B63" w14:textId="4B6ED16B"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04" w:history="1">
            <w:r w:rsidR="00B7293F" w:rsidRPr="00674960">
              <w:rPr>
                <w:rStyle w:val="Hyperlink"/>
                <w:noProof/>
              </w:rPr>
              <w:t>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73250263" w14:textId="3F4994AB"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5" w:history="1">
            <w:r w:rsidR="00B7293F" w:rsidRPr="00674960">
              <w:rPr>
                <w:rStyle w:val="Hyperlink"/>
                <w:noProof/>
              </w:rPr>
              <w:t>1.1.1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6DD98B2A" w14:textId="621D9EF3"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6" w:history="1">
            <w:r w:rsidR="00B7293F" w:rsidRPr="00674960">
              <w:rPr>
                <w:rStyle w:val="Hyperlink"/>
                <w:noProof/>
              </w:rPr>
              <w:t>1.1.2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4DBCB3FB" w14:textId="09E764FF"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7" w:history="1">
            <w:r w:rsidR="00B7293F" w:rsidRPr="00674960">
              <w:rPr>
                <w:rStyle w:val="Hyperlink"/>
                <w:noProof/>
              </w:rPr>
              <w:t>1.1.3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5B518969" w14:textId="18D0406B"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8" w:history="1">
            <w:r w:rsidR="00B7293F" w:rsidRPr="00674960">
              <w:rPr>
                <w:rStyle w:val="Hyperlink"/>
                <w:noProof/>
              </w:rPr>
              <w:t>1.1.4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14:paraId="62116A31" w14:textId="2AE11B8C"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9" w:history="1">
            <w:r w:rsidR="00B7293F" w:rsidRPr="00674960">
              <w:rPr>
                <w:rStyle w:val="Hyperlink"/>
                <w:noProof/>
              </w:rPr>
              <w:t>1.1.5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14:paraId="5123CCF7" w14:textId="062B5D44"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0" w:history="1">
            <w:r w:rsidR="00B7293F" w:rsidRPr="00674960">
              <w:rPr>
                <w:rStyle w:val="Hyperlink"/>
                <w:noProof/>
                <w:lang w:val="fr-CA"/>
              </w:rPr>
              <w:t>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657B0089" w14:textId="0D48283D"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1" w:history="1">
            <w:r w:rsidR="00B7293F" w:rsidRPr="00674960">
              <w:rPr>
                <w:rStyle w:val="Hyperlink"/>
                <w:noProof/>
                <w:lang w:val="fr-CA"/>
              </w:rPr>
              <w:t>1.2.1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3AD07BAF" w14:textId="0071CB13"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2" w:history="1">
            <w:r w:rsidR="00B7293F" w:rsidRPr="00674960">
              <w:rPr>
                <w:rStyle w:val="Hyperlink"/>
                <w:noProof/>
              </w:rPr>
              <w:t>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6B25C256" w14:textId="06B50081"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3" w:history="1">
            <w:r w:rsidR="00B7293F" w:rsidRPr="00674960">
              <w:rPr>
                <w:rStyle w:val="Hyperlink"/>
                <w:noProof/>
              </w:rPr>
              <w:t>1.3.1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229D4E50" w14:textId="47C2E8A1"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4" w:history="1">
            <w:r w:rsidR="00B7293F" w:rsidRPr="00674960">
              <w:rPr>
                <w:rStyle w:val="Hyperlink"/>
                <w:noProof/>
              </w:rPr>
              <w:t>1.3.1.1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07D20A4A" w14:textId="08B155C2"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5" w:history="1">
            <w:r w:rsidR="00B7293F" w:rsidRPr="00674960">
              <w:rPr>
                <w:rStyle w:val="Hyperlink"/>
                <w:noProof/>
              </w:rPr>
              <w:t>1.3.1.2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1FE16757" w14:textId="0AFA761B"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6" w:history="1">
            <w:r w:rsidR="00B7293F" w:rsidRPr="00674960">
              <w:rPr>
                <w:rStyle w:val="Hyperlink"/>
                <w:noProof/>
              </w:rPr>
              <w:t>1.3.1.3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25463FC3" w14:textId="6FE5B158"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7" w:history="1">
            <w:r w:rsidR="00B7293F" w:rsidRPr="00674960">
              <w:rPr>
                <w:rStyle w:val="Hyperlink"/>
                <w:noProof/>
              </w:rPr>
              <w:t>1.3.1.4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1308D670" w14:textId="6DF642EA"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8" w:history="1">
            <w:r w:rsidR="00B7293F" w:rsidRPr="00674960">
              <w:rPr>
                <w:rStyle w:val="Hyperlink"/>
                <w:noProof/>
              </w:rPr>
              <w:t>1.3.1.5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55173BD0" w14:textId="592E9839"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9" w:history="1">
            <w:r w:rsidR="00B7293F" w:rsidRPr="00674960">
              <w:rPr>
                <w:rStyle w:val="Hyperlink"/>
                <w:noProof/>
              </w:rPr>
              <w:t>1.3.2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14:paraId="775E6C15" w14:textId="0DAE9665"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0" w:history="1">
            <w:r w:rsidR="00B7293F" w:rsidRPr="00674960">
              <w:rPr>
                <w:rStyle w:val="Hyperlink"/>
                <w:noProof/>
              </w:rPr>
              <w:t>1.3.3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14:paraId="7C655371" w14:textId="322DDF79"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1" w:history="1">
            <w:r w:rsidR="00B7293F" w:rsidRPr="00674960">
              <w:rPr>
                <w:rStyle w:val="Hyperlink"/>
                <w:noProof/>
              </w:rPr>
              <w:t>1.3.4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14:paraId="563F12F5" w14:textId="53627E15"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2" w:history="1">
            <w:r w:rsidR="00B7293F" w:rsidRPr="00674960">
              <w:rPr>
                <w:rStyle w:val="Hyperlink"/>
                <w:noProof/>
              </w:rPr>
              <w:t>1.3.5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14:paraId="4CC7130D" w14:textId="6DCDCE49"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3" w:history="1">
            <w:r w:rsidR="00B7293F" w:rsidRPr="00674960">
              <w:rPr>
                <w:rStyle w:val="Hyperlink"/>
                <w:noProof/>
              </w:rPr>
              <w:t>1.3.6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14:paraId="0C32AF98" w14:textId="259B9305"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24" w:history="1">
            <w:r w:rsidR="00B7293F" w:rsidRPr="00674960">
              <w:rPr>
                <w:rStyle w:val="Hyperlink"/>
                <w:noProof/>
              </w:rPr>
              <w:t>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0F8713D8" w14:textId="5CEB0D2E"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5" w:history="1">
            <w:r w:rsidR="00B7293F" w:rsidRPr="00674960">
              <w:rPr>
                <w:rStyle w:val="Hyperlink"/>
                <w:noProof/>
              </w:rPr>
              <w:t>1.4.1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C10ECBB" w14:textId="082334DF"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6" w:history="1">
            <w:r w:rsidR="00B7293F" w:rsidRPr="00674960">
              <w:rPr>
                <w:rStyle w:val="Hyperlink"/>
                <w:noProof/>
              </w:rPr>
              <w:t>1.4.2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056A2AB" w14:textId="28588EB1"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7" w:history="1">
            <w:r w:rsidR="00B7293F" w:rsidRPr="00674960">
              <w:rPr>
                <w:rStyle w:val="Hyperlink"/>
                <w:noProof/>
              </w:rPr>
              <w:t>1.4.3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14:paraId="56AB40B4" w14:textId="04BA1D70"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8" w:history="1">
            <w:r w:rsidR="00B7293F" w:rsidRPr="00674960">
              <w:rPr>
                <w:rStyle w:val="Hyperlink"/>
                <w:noProof/>
              </w:rPr>
              <w:t>1.4.4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14:paraId="02DE1748" w14:textId="7A280B71"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9" w:history="1">
            <w:r w:rsidR="00B7293F" w:rsidRPr="00674960">
              <w:rPr>
                <w:rStyle w:val="Hyperlink"/>
                <w:noProof/>
              </w:rPr>
              <w:t>1.4.5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14:paraId="1D2FC920" w14:textId="21631616"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0" w:history="1">
            <w:r w:rsidR="00B7293F" w:rsidRPr="00674960">
              <w:rPr>
                <w:rStyle w:val="Hyperlink"/>
                <w:noProof/>
              </w:rPr>
              <w:t>1.4.6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14:paraId="4D438B4C" w14:textId="75C873C7"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1" w:history="1">
            <w:r w:rsidR="00B7293F" w:rsidRPr="00674960">
              <w:rPr>
                <w:rStyle w:val="Hyperlink"/>
                <w:noProof/>
              </w:rPr>
              <w:t>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3343B5B5" w14:textId="5A23E169"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2" w:history="1">
            <w:r w:rsidR="00B7293F" w:rsidRPr="00674960">
              <w:rPr>
                <w:rStyle w:val="Hyperlink"/>
                <w:noProof/>
              </w:rPr>
              <w:t>1.5.1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79EA517" w14:textId="655F73D7"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3" w:history="1">
            <w:r w:rsidR="00B7293F" w:rsidRPr="00674960">
              <w:rPr>
                <w:rStyle w:val="Hyperlink"/>
                <w:noProof/>
              </w:rPr>
              <w:t>1.5.1.1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2C303002" w14:textId="00F69751"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4" w:history="1">
            <w:r w:rsidR="00B7293F" w:rsidRPr="00674960">
              <w:rPr>
                <w:rStyle w:val="Hyperlink"/>
                <w:noProof/>
              </w:rPr>
              <w:t>1.5.1.2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FAE8F99" w14:textId="160258CD"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5" w:history="1">
            <w:r w:rsidR="00B7293F" w:rsidRPr="00674960">
              <w:rPr>
                <w:rStyle w:val="Hyperlink"/>
                <w:noProof/>
              </w:rPr>
              <w:t>1.5.2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76C7B65F" w14:textId="37C329AB"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6" w:history="1">
            <w:r w:rsidR="00B7293F" w:rsidRPr="00674960">
              <w:rPr>
                <w:rStyle w:val="Hyperlink"/>
                <w:noProof/>
              </w:rPr>
              <w:t>1.5.3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66AC59E3" w14:textId="47305022"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7" w:history="1">
            <w:r w:rsidR="00B7293F" w:rsidRPr="00674960">
              <w:rPr>
                <w:rStyle w:val="Hyperlink"/>
                <w:noProof/>
              </w:rPr>
              <w:t>1.5.4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7D015192" w14:textId="24B843D8" w:rsidR="00B7293F" w:rsidRDefault="00F6186B">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38" w:history="1">
            <w:r w:rsidR="00B7293F" w:rsidRPr="00674960">
              <w:rPr>
                <w:rStyle w:val="Hyperlink"/>
                <w:noProof/>
              </w:rPr>
              <w:t>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6A354C3" w14:textId="2DF12757"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9" w:history="1">
            <w:r w:rsidR="00B7293F" w:rsidRPr="00674960">
              <w:rPr>
                <w:rStyle w:val="Hyperlink"/>
                <w:noProof/>
              </w:rPr>
              <w:t>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2F78718" w14:textId="62BDDD96"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0" w:history="1">
            <w:r w:rsidR="00B7293F" w:rsidRPr="00674960">
              <w:rPr>
                <w:rStyle w:val="Hyperlink"/>
                <w:noProof/>
              </w:rPr>
              <w:t>2.2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14:paraId="5D067DC8" w14:textId="0DBA4E90"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1" w:history="1">
            <w:r w:rsidR="00B7293F" w:rsidRPr="00674960">
              <w:rPr>
                <w:rStyle w:val="Hyperlink"/>
                <w:noProof/>
              </w:rPr>
              <w:t>2.3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14:paraId="5D14483B" w14:textId="60524220" w:rsidR="00B7293F" w:rsidRDefault="00F6186B">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2" w:history="1">
            <w:r w:rsidR="00B7293F" w:rsidRPr="00674960">
              <w:rPr>
                <w:rStyle w:val="Hyperlink"/>
                <w:noProof/>
              </w:rPr>
              <w:t>2.4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6E23F2D2" w14:textId="22F35D77" w:rsidR="00B7293F" w:rsidRDefault="00F6186B">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43" w:history="1">
            <w:r w:rsidR="00B7293F" w:rsidRPr="00674960">
              <w:rPr>
                <w:rStyle w:val="Hyperlink"/>
                <w:noProof/>
              </w:rPr>
              <w:t>2.4.1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74275800" w14:textId="7222C5D0"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4" w:history="1">
            <w:r w:rsidR="00B7293F" w:rsidRPr="00674960">
              <w:rPr>
                <w:rStyle w:val="Hyperlink"/>
                <w:b/>
                <w:bCs/>
                <w:noProof/>
              </w:rPr>
              <w:t>2.4.1.1</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14:paraId="2467DFA1" w14:textId="7CAA7560"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5" w:history="1">
            <w:r w:rsidR="00B7293F" w:rsidRPr="00674960">
              <w:rPr>
                <w:rStyle w:val="Hyperlink"/>
                <w:b/>
                <w:bCs/>
                <w:noProof/>
              </w:rPr>
              <w:t>2.4.1.2</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14:paraId="3FFADF0E" w14:textId="4DE4C479" w:rsidR="00B7293F" w:rsidRDefault="00F6186B">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6" w:history="1">
            <w:r w:rsidR="00B7293F" w:rsidRPr="00674960">
              <w:rPr>
                <w:rStyle w:val="Hyperlink"/>
                <w:noProof/>
              </w:rPr>
              <w:t>2.4.1.3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14:paraId="164C0570" w14:textId="5D76E32E" w:rsidR="00B7293F" w:rsidRDefault="00F6186B">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47" w:history="1">
            <w:r w:rsidR="00B7293F" w:rsidRPr="00674960">
              <w:rPr>
                <w:rStyle w:val="Hyperlink"/>
                <w:noProof/>
              </w:rPr>
              <w:t>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14:paraId="3E4D7463" w14:textId="7D795BFF" w:rsidR="002A1C24" w:rsidRDefault="00986BBE" w:rsidP="00E95430">
          <w:pPr>
            <w:rPr>
              <w:b/>
              <w:color w:val="000000"/>
            </w:rPr>
          </w:pPr>
          <w:r>
            <w:fldChar w:fldCharType="end"/>
          </w:r>
        </w:p>
      </w:sdtContent>
    </w:sdt>
    <w:p w14:paraId="3C76DB86" w14:textId="13F3881C" w:rsidR="006604C1" w:rsidRDefault="006604C1">
      <w:pPr>
        <w:jc w:val="left"/>
      </w:pPr>
      <w:r>
        <w:br w:type="page"/>
      </w:r>
    </w:p>
    <w:p w14:paraId="1A287DFD" w14:textId="0B9C9621" w:rsidR="001C1B2F" w:rsidRPr="001C1B2F" w:rsidRDefault="001C1B2F" w:rsidP="001C1B2F">
      <w:pPr>
        <w:pStyle w:val="TableofFigures"/>
        <w:tabs>
          <w:tab w:val="right" w:leader="dot" w:pos="9350"/>
        </w:tabs>
        <w:spacing w:after="240"/>
        <w:rPr>
          <w:sz w:val="28"/>
          <w:szCs w:val="28"/>
        </w:rPr>
      </w:pPr>
      <w:r>
        <w:rPr>
          <w:sz w:val="28"/>
          <w:szCs w:val="28"/>
        </w:rPr>
        <w:lastRenderedPageBreak/>
        <w:t>List of Tables:</w:t>
      </w:r>
    </w:p>
    <w:p w14:paraId="677B851F" w14:textId="54CC2CEC" w:rsidR="00D970CF" w:rsidRDefault="00D970CF">
      <w:pPr>
        <w:pStyle w:val="TableofFigures"/>
        <w:tabs>
          <w:tab w:val="right" w:leader="dot" w:pos="9350"/>
        </w:tabs>
        <w:rPr>
          <w:noProof/>
        </w:rPr>
      </w:pPr>
      <w:r>
        <w:fldChar w:fldCharType="begin"/>
      </w:r>
      <w:r>
        <w:instrText xml:space="preserve"> TOC \h \z \c "Table" </w:instrText>
      </w:r>
      <w:r>
        <w:fldChar w:fldCharType="separate"/>
      </w:r>
      <w:hyperlink w:anchor="_Toc126256817" w:history="1">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14:paraId="08AEF0C6" w14:textId="4CBA509C" w:rsidR="00D970CF" w:rsidRDefault="00F6186B">
      <w:pPr>
        <w:pStyle w:val="TableofFigures"/>
        <w:tabs>
          <w:tab w:val="right" w:leader="dot" w:pos="9350"/>
        </w:tabs>
        <w:rPr>
          <w:noProof/>
        </w:rPr>
      </w:pPr>
      <w:hyperlink w:anchor="_Toc126256818" w:history="1">
        <w:r w:rsidR="00D970CF" w:rsidRPr="00474E23">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14:paraId="4DAC5D9C" w14:textId="656F3EE5" w:rsidR="00D970CF" w:rsidRDefault="00D970CF" w:rsidP="006604C1">
      <w:pPr>
        <w:jc w:val="left"/>
      </w:pPr>
      <w:r>
        <w:fldChar w:fldCharType="end"/>
      </w:r>
    </w:p>
    <w:p w14:paraId="6821EA9B" w14:textId="2F761C77" w:rsidR="001C1B2F" w:rsidRPr="001C1B2F" w:rsidRDefault="001C1B2F" w:rsidP="001C1B2F">
      <w:pPr>
        <w:spacing w:after="240"/>
        <w:jc w:val="left"/>
        <w:rPr>
          <w:sz w:val="28"/>
          <w:szCs w:val="28"/>
        </w:rPr>
      </w:pPr>
      <w:r>
        <w:rPr>
          <w:sz w:val="28"/>
          <w:szCs w:val="28"/>
        </w:rPr>
        <w:t>List of Figures:</w:t>
      </w:r>
    </w:p>
    <w:p w14:paraId="463BA130" w14:textId="567D0FE3" w:rsidR="00D970CF" w:rsidRDefault="00D970CF">
      <w:pPr>
        <w:pStyle w:val="TableofFigures"/>
        <w:tabs>
          <w:tab w:val="right" w:leader="dot" w:pos="9350"/>
        </w:tabs>
        <w:rPr>
          <w:rFonts w:asciiTheme="minorHAnsi" w:eastAsiaTheme="minorEastAsia" w:hAnsiTheme="minorHAnsi" w:cstheme="minorBidi"/>
          <w:noProof/>
          <w:lang w:val="en-CA"/>
        </w:rPr>
      </w:pPr>
      <w:r>
        <w:fldChar w:fldCharType="begin"/>
      </w:r>
      <w:r>
        <w:instrText xml:space="preserve"> TOC \h \z \c "Figure" </w:instrText>
      </w:r>
      <w:r>
        <w:fldChar w:fldCharType="separate"/>
      </w:r>
      <w:hyperlink w:anchor="_Toc126256835" w:history="1">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14:paraId="78A38B6C" w14:textId="5D0392C2" w:rsidR="00D970CF" w:rsidRDefault="00F6186B">
      <w:pPr>
        <w:pStyle w:val="TableofFigures"/>
        <w:tabs>
          <w:tab w:val="right" w:leader="dot" w:pos="9350"/>
        </w:tabs>
        <w:rPr>
          <w:rFonts w:asciiTheme="minorHAnsi" w:eastAsiaTheme="minorEastAsia" w:hAnsiTheme="minorHAnsi" w:cstheme="minorBidi"/>
          <w:noProof/>
          <w:lang w:val="en-CA"/>
        </w:rPr>
      </w:pPr>
      <w:hyperlink w:anchor="_Toc126256836" w:history="1">
        <w:r w:rsidR="00D970CF" w:rsidRPr="00367E4B">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14:paraId="35289809" w14:textId="4B8BAC3E" w:rsidR="00D970CF" w:rsidRDefault="00F6186B">
      <w:pPr>
        <w:pStyle w:val="TableofFigures"/>
        <w:tabs>
          <w:tab w:val="right" w:leader="dot" w:pos="9350"/>
        </w:tabs>
        <w:rPr>
          <w:rFonts w:asciiTheme="minorHAnsi" w:eastAsiaTheme="minorEastAsia" w:hAnsiTheme="minorHAnsi" w:cstheme="minorBidi"/>
          <w:noProof/>
          <w:lang w:val="en-CA"/>
        </w:rPr>
      </w:pPr>
      <w:hyperlink w:anchor="_Toc126256837" w:history="1">
        <w:r w:rsidR="00D970CF" w:rsidRPr="00367E4B">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715D5706" w14:textId="7FD8CDCC" w:rsidR="00D970CF" w:rsidRDefault="00F6186B">
      <w:pPr>
        <w:pStyle w:val="TableofFigures"/>
        <w:tabs>
          <w:tab w:val="right" w:leader="dot" w:pos="9350"/>
        </w:tabs>
        <w:rPr>
          <w:rFonts w:asciiTheme="minorHAnsi" w:eastAsiaTheme="minorEastAsia" w:hAnsiTheme="minorHAnsi" w:cstheme="minorBidi"/>
          <w:noProof/>
          <w:lang w:val="en-CA"/>
        </w:rPr>
      </w:pPr>
      <w:hyperlink w:anchor="_Toc126256838" w:history="1">
        <w:r w:rsidR="00D970CF" w:rsidRPr="00367E4B">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24E08581" w14:textId="5336A450" w:rsidR="00D970CF" w:rsidRDefault="00F6186B">
      <w:pPr>
        <w:pStyle w:val="TableofFigures"/>
        <w:tabs>
          <w:tab w:val="right" w:leader="dot" w:pos="9350"/>
        </w:tabs>
        <w:rPr>
          <w:rFonts w:asciiTheme="minorHAnsi" w:eastAsiaTheme="minorEastAsia" w:hAnsiTheme="minorHAnsi" w:cstheme="minorBidi"/>
          <w:noProof/>
          <w:lang w:val="en-CA"/>
        </w:rPr>
      </w:pPr>
      <w:hyperlink w:anchor="_Toc126256839" w:history="1">
        <w:r w:rsidR="00D970CF" w:rsidRPr="00367E4B">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14:paraId="4CD426C4" w14:textId="546E774F" w:rsidR="001F7A28" w:rsidRDefault="00D970CF" w:rsidP="006604C1">
      <w:pPr>
        <w:jc w:val="left"/>
      </w:pPr>
      <w:r>
        <w:fldChar w:fldCharType="end"/>
      </w:r>
      <w:r w:rsidR="006604C1">
        <w:br w:type="page"/>
      </w:r>
    </w:p>
    <w:p w14:paraId="3E907191" w14:textId="59AFEAEB" w:rsidR="006604C1" w:rsidRDefault="006604C1" w:rsidP="006604C1">
      <w:pPr>
        <w:jc w:val="left"/>
        <w:sectPr w:rsidR="006604C1" w:rsidSect="00975F17">
          <w:pgSz w:w="12240" w:h="15840"/>
          <w:pgMar w:top="0" w:right="1440" w:bottom="1440" w:left="1440" w:header="720" w:footer="720" w:gutter="0"/>
          <w:pgNumType w:start="0"/>
          <w:cols w:space="720"/>
          <w:docGrid w:linePitch="299"/>
        </w:sectPr>
      </w:pPr>
    </w:p>
    <w:p w14:paraId="0FA64319" w14:textId="7FFD5591" w:rsidR="00DF31F4" w:rsidRDefault="00AD4D9A" w:rsidP="00AD4D9A">
      <w:pPr>
        <w:pStyle w:val="Heading1"/>
      </w:pPr>
      <w:bookmarkStart w:id="0" w:name="_Toc134625103"/>
      <w:r>
        <w:lastRenderedPageBreak/>
        <w:t>Hydra V1</w:t>
      </w:r>
      <w:bookmarkEnd w:id="0"/>
    </w:p>
    <w:p w14:paraId="34C8A82B" w14:textId="2764DB8E" w:rsidR="00AD4D9A" w:rsidRDefault="00AD4D9A" w:rsidP="00260C23">
      <w:pPr>
        <w:pStyle w:val="Heading2"/>
        <w:spacing w:before="0"/>
      </w:pPr>
      <w:bookmarkStart w:id="1" w:name="_Toc134625104"/>
      <w:r>
        <w:t>Recovery Board</w:t>
      </w:r>
      <w:r w:rsidR="00EB47C4">
        <w:t xml:space="preserve"> (HYDRA</w:t>
      </w:r>
      <w:r w:rsidR="00364660">
        <w:t>_V1_RECOVERY)</w:t>
      </w:r>
      <w:bookmarkEnd w:id="1"/>
    </w:p>
    <w:p w14:paraId="634792C0" w14:textId="6D790083" w:rsidR="00E96E31" w:rsidRDefault="00E96E31" w:rsidP="00E96E31">
      <w:pPr>
        <w:pStyle w:val="Heading3"/>
      </w:pPr>
      <w:bookmarkStart w:id="2" w:name="_Toc134625105"/>
      <w:r>
        <w:t>Overview</w:t>
      </w:r>
      <w:bookmarkEnd w:id="2"/>
    </w:p>
    <w:p w14:paraId="56159E92" w14:textId="5FCCE887" w:rsidR="00E96E31" w:rsidRDefault="00E96E31" w:rsidP="00317CC8">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14:paraId="53016546" w14:textId="4DD544FE" w:rsidR="00AB6C60" w:rsidRDefault="00AB6C60" w:rsidP="00AB6C60">
      <w:pPr>
        <w:pStyle w:val="Heading3"/>
      </w:pPr>
      <w:bookmarkStart w:id="3" w:name="_Toc134625106"/>
      <w:r>
        <w:t xml:space="preserve">Component </w:t>
      </w:r>
      <w:r w:rsidR="008B5EFA">
        <w:t>List</w:t>
      </w:r>
      <w:bookmarkEnd w:id="3"/>
    </w:p>
    <w:p w14:paraId="534CCA7F" w14:textId="3B636B96" w:rsidR="00290ED2" w:rsidRDefault="00290ED2" w:rsidP="00290ED2">
      <w:pPr>
        <w:pStyle w:val="Caption"/>
        <w:keepNext/>
        <w:jc w:val="center"/>
      </w:pPr>
      <w:bookmarkStart w:id="4" w:name="_Toc126256817"/>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14:paraId="20844A38" w14:textId="77777777" w:rsidTr="002F3EF1">
        <w:trPr>
          <w:trHeight w:val="395"/>
        </w:trPr>
        <w:tc>
          <w:tcPr>
            <w:tcW w:w="1435" w:type="dxa"/>
            <w:vAlign w:val="center"/>
          </w:tcPr>
          <w:p w14:paraId="0B7A0967" w14:textId="6A41E63A" w:rsidR="008B5EFA" w:rsidRDefault="008B5EFA" w:rsidP="002F3EF1">
            <w:pPr>
              <w:jc w:val="center"/>
            </w:pPr>
            <w:r>
              <w:t>Part #</w:t>
            </w:r>
          </w:p>
        </w:tc>
        <w:tc>
          <w:tcPr>
            <w:tcW w:w="720" w:type="dxa"/>
            <w:vAlign w:val="center"/>
          </w:tcPr>
          <w:p w14:paraId="0B34F063" w14:textId="096BE16E" w:rsidR="008B5EFA" w:rsidRDefault="008B5EFA" w:rsidP="002F3EF1">
            <w:pPr>
              <w:jc w:val="center"/>
            </w:pPr>
            <w:r>
              <w:t>QTY</w:t>
            </w:r>
          </w:p>
        </w:tc>
        <w:tc>
          <w:tcPr>
            <w:tcW w:w="2700" w:type="dxa"/>
            <w:vAlign w:val="center"/>
          </w:tcPr>
          <w:p w14:paraId="63C77A06" w14:textId="60BB4438" w:rsidR="008B5EFA" w:rsidRDefault="008B5EFA" w:rsidP="002F3EF1">
            <w:pPr>
              <w:jc w:val="center"/>
            </w:pPr>
            <w:r>
              <w:t>Purpose</w:t>
            </w:r>
          </w:p>
        </w:tc>
        <w:tc>
          <w:tcPr>
            <w:tcW w:w="4495" w:type="dxa"/>
            <w:vAlign w:val="center"/>
          </w:tcPr>
          <w:p w14:paraId="76A12E90" w14:textId="636F3F60" w:rsidR="008B5EFA" w:rsidRDefault="008B5EFA" w:rsidP="002F3EF1">
            <w:pPr>
              <w:jc w:val="center"/>
            </w:pPr>
            <w:r>
              <w:t>Comment</w:t>
            </w:r>
          </w:p>
        </w:tc>
      </w:tr>
      <w:tr w:rsidR="008B5EFA" w14:paraId="41993344" w14:textId="77777777" w:rsidTr="00AE4966">
        <w:tc>
          <w:tcPr>
            <w:tcW w:w="1435" w:type="dxa"/>
            <w:vAlign w:val="center"/>
          </w:tcPr>
          <w:p w14:paraId="0E1FFC38" w14:textId="3D0D55AE" w:rsidR="008B5EFA" w:rsidRDefault="009D1F91" w:rsidP="00AE4966">
            <w:pPr>
              <w:jc w:val="center"/>
            </w:pPr>
            <w:r w:rsidRPr="009D1F91">
              <w:t>PRT-12790</w:t>
            </w:r>
          </w:p>
        </w:tc>
        <w:tc>
          <w:tcPr>
            <w:tcW w:w="720" w:type="dxa"/>
            <w:vAlign w:val="center"/>
          </w:tcPr>
          <w:p w14:paraId="3A4ABF37" w14:textId="525C3008" w:rsidR="008B5EFA" w:rsidRDefault="007757FD" w:rsidP="00AE4966">
            <w:pPr>
              <w:jc w:val="center"/>
            </w:pPr>
            <w:r>
              <w:t>2</w:t>
            </w:r>
          </w:p>
        </w:tc>
        <w:tc>
          <w:tcPr>
            <w:tcW w:w="2700" w:type="dxa"/>
            <w:vAlign w:val="center"/>
          </w:tcPr>
          <w:p w14:paraId="7C1BBAD2" w14:textId="4127D9C4" w:rsidR="008B5EFA" w:rsidRDefault="007757FD" w:rsidP="00AE4966">
            <w:pPr>
              <w:jc w:val="center"/>
            </w:pPr>
            <w:r>
              <w:t>Inter-board header</w:t>
            </w:r>
          </w:p>
        </w:tc>
        <w:tc>
          <w:tcPr>
            <w:tcW w:w="4495" w:type="dxa"/>
          </w:tcPr>
          <w:p w14:paraId="4EDAF942" w14:textId="6ECE6A4E" w:rsidR="008B5EFA" w:rsidRDefault="007757FD" w:rsidP="00AB6C60">
            <w:r>
              <w:t>Standard component for all Hydra Boards</w:t>
            </w:r>
          </w:p>
        </w:tc>
      </w:tr>
      <w:tr w:rsidR="008B5EFA" w14:paraId="543DEE8A" w14:textId="77777777" w:rsidTr="00AE4966">
        <w:tc>
          <w:tcPr>
            <w:tcW w:w="1435" w:type="dxa"/>
            <w:vAlign w:val="center"/>
          </w:tcPr>
          <w:p w14:paraId="2D508CD3" w14:textId="27CCA59C" w:rsidR="008B5EFA" w:rsidRDefault="00E76D4B" w:rsidP="00AE4966">
            <w:pPr>
              <w:jc w:val="center"/>
            </w:pPr>
            <w:r w:rsidRPr="00E76D4B">
              <w:t>172298-1104</w:t>
            </w:r>
          </w:p>
        </w:tc>
        <w:tc>
          <w:tcPr>
            <w:tcW w:w="720" w:type="dxa"/>
            <w:vAlign w:val="center"/>
          </w:tcPr>
          <w:p w14:paraId="449C810A" w14:textId="70FA176D" w:rsidR="008B5EFA" w:rsidRDefault="00E76D4B" w:rsidP="00AE4966">
            <w:pPr>
              <w:jc w:val="center"/>
            </w:pPr>
            <w:r>
              <w:t>2</w:t>
            </w:r>
          </w:p>
        </w:tc>
        <w:tc>
          <w:tcPr>
            <w:tcW w:w="2700" w:type="dxa"/>
            <w:vAlign w:val="center"/>
          </w:tcPr>
          <w:p w14:paraId="06373B52" w14:textId="2EB3C20B" w:rsidR="008B5EFA" w:rsidRDefault="00E76D4B" w:rsidP="00AE4966">
            <w:pPr>
              <w:jc w:val="center"/>
            </w:pPr>
            <w:r>
              <w:t>Recovery wiring connector</w:t>
            </w:r>
          </w:p>
        </w:tc>
        <w:tc>
          <w:tcPr>
            <w:tcW w:w="4495" w:type="dxa"/>
          </w:tcPr>
          <w:p w14:paraId="0FEB62E7" w14:textId="02594FE0" w:rsidR="008B5EFA" w:rsidRDefault="00305E05" w:rsidP="00AB6C6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14:paraId="650CE4A2" w14:textId="77777777" w:rsidTr="00AE4966">
        <w:tc>
          <w:tcPr>
            <w:tcW w:w="1435" w:type="dxa"/>
            <w:vAlign w:val="center"/>
          </w:tcPr>
          <w:p w14:paraId="5276863C" w14:textId="43FD9ED4" w:rsidR="00320286" w:rsidRPr="00E76D4B" w:rsidRDefault="009304EA" w:rsidP="00AE4966">
            <w:pPr>
              <w:jc w:val="center"/>
            </w:pPr>
            <w:r w:rsidRPr="009304EA">
              <w:t>43045-0402</w:t>
            </w:r>
          </w:p>
        </w:tc>
        <w:tc>
          <w:tcPr>
            <w:tcW w:w="720" w:type="dxa"/>
            <w:vAlign w:val="center"/>
          </w:tcPr>
          <w:p w14:paraId="28089333" w14:textId="73C2F651" w:rsidR="00320286" w:rsidRDefault="009304EA" w:rsidP="00AE4966">
            <w:pPr>
              <w:jc w:val="center"/>
            </w:pPr>
            <w:r>
              <w:t>1</w:t>
            </w:r>
          </w:p>
        </w:tc>
        <w:tc>
          <w:tcPr>
            <w:tcW w:w="2700" w:type="dxa"/>
            <w:vAlign w:val="center"/>
          </w:tcPr>
          <w:p w14:paraId="6C03D87A" w14:textId="3BBEF25A" w:rsidR="00320286" w:rsidRDefault="00EE06AE" w:rsidP="00AE4966">
            <w:pPr>
              <w:jc w:val="center"/>
            </w:pPr>
            <w:r>
              <w:t>Battery connector</w:t>
            </w:r>
          </w:p>
        </w:tc>
        <w:tc>
          <w:tcPr>
            <w:tcW w:w="4495" w:type="dxa"/>
          </w:tcPr>
          <w:p w14:paraId="6A94AF10" w14:textId="684AE3F8" w:rsidR="00320286" w:rsidRDefault="00EE06AE" w:rsidP="00AB6C60">
            <w:r>
              <w:t>Chosen for locking ability and</w:t>
            </w:r>
            <w:r w:rsidR="005D73AE">
              <w:t xml:space="preserve"> high current capacity. Horizontal connectors are preferred here since </w:t>
            </w:r>
            <w:r w:rsidR="00500D95">
              <w:t xml:space="preserve">the </w:t>
            </w:r>
            <w:r w:rsidR="00AE4966">
              <w:t>battery wiring will be coming from the bottom of the stack and this board is at the top.</w:t>
            </w:r>
          </w:p>
        </w:tc>
      </w:tr>
      <w:tr w:rsidR="00AE4966" w14:paraId="42FFB201" w14:textId="77777777" w:rsidTr="00AE4966">
        <w:tc>
          <w:tcPr>
            <w:tcW w:w="1435" w:type="dxa"/>
            <w:vAlign w:val="center"/>
          </w:tcPr>
          <w:p w14:paraId="186CC263" w14:textId="499F8E59" w:rsidR="00AE4966" w:rsidRPr="009304EA" w:rsidRDefault="001D59B6" w:rsidP="00AE4966">
            <w:pPr>
              <w:jc w:val="center"/>
            </w:pPr>
            <w:r>
              <w:t>RRC3</w:t>
            </w:r>
          </w:p>
        </w:tc>
        <w:tc>
          <w:tcPr>
            <w:tcW w:w="720" w:type="dxa"/>
            <w:vAlign w:val="center"/>
          </w:tcPr>
          <w:p w14:paraId="1F6A0E3C" w14:textId="0924B89D" w:rsidR="00AE4966" w:rsidRDefault="001D59B6" w:rsidP="00AE4966">
            <w:pPr>
              <w:jc w:val="center"/>
            </w:pPr>
            <w:r>
              <w:t>2</w:t>
            </w:r>
          </w:p>
        </w:tc>
        <w:tc>
          <w:tcPr>
            <w:tcW w:w="2700" w:type="dxa"/>
            <w:vAlign w:val="center"/>
          </w:tcPr>
          <w:p w14:paraId="42B0C51A" w14:textId="5271B756" w:rsidR="00AE4966" w:rsidRDefault="001D59B6" w:rsidP="00AE4966">
            <w:pPr>
              <w:jc w:val="center"/>
            </w:pPr>
            <w:r>
              <w:t>Recovery device</w:t>
            </w:r>
          </w:p>
        </w:tc>
        <w:tc>
          <w:tcPr>
            <w:tcW w:w="4495" w:type="dxa"/>
          </w:tcPr>
          <w:p w14:paraId="12863DDB" w14:textId="1763A35A" w:rsidR="00AE4966" w:rsidRDefault="001D59B6" w:rsidP="00AB6C60">
            <w:r>
              <w:t>Idk, I was told to use these</w:t>
            </w:r>
            <w:r w:rsidR="00CE71C8">
              <w:t xml:space="preserve"> by people with more</w:t>
            </w:r>
            <w:r w:rsidR="00CE71C8" w:rsidRPr="101439B6">
              <w:rPr>
                <w:i/>
              </w:rPr>
              <w:t xml:space="preserve"> influence</w:t>
            </w:r>
            <w:r w:rsidR="00CE71C8">
              <w:t xml:space="preserve"> than </w:t>
            </w:r>
            <w:r w:rsidR="16FA5EC6">
              <w:t>I</w:t>
            </w:r>
            <w:r w:rsidR="00B875DD">
              <w:t>.</w:t>
            </w:r>
          </w:p>
        </w:tc>
      </w:tr>
      <w:tr w:rsidR="00B875DD" w14:paraId="448E2B6C" w14:textId="77777777" w:rsidTr="00AE4966">
        <w:tc>
          <w:tcPr>
            <w:tcW w:w="1435" w:type="dxa"/>
            <w:vAlign w:val="center"/>
          </w:tcPr>
          <w:p w14:paraId="318D2F88" w14:textId="66B38C93" w:rsidR="00B875DD" w:rsidRDefault="002F3EF1" w:rsidP="00AE4966">
            <w:pPr>
              <w:jc w:val="center"/>
            </w:pPr>
            <w:r w:rsidRPr="002F3EF1">
              <w:t>SS-5GL2D</w:t>
            </w:r>
          </w:p>
        </w:tc>
        <w:tc>
          <w:tcPr>
            <w:tcW w:w="720" w:type="dxa"/>
            <w:vAlign w:val="center"/>
          </w:tcPr>
          <w:p w14:paraId="1065488E" w14:textId="1124D2C0" w:rsidR="00B875DD" w:rsidRDefault="002F3EF1" w:rsidP="00AE4966">
            <w:pPr>
              <w:jc w:val="center"/>
            </w:pPr>
            <w:r>
              <w:t>2</w:t>
            </w:r>
          </w:p>
        </w:tc>
        <w:tc>
          <w:tcPr>
            <w:tcW w:w="2700" w:type="dxa"/>
            <w:vAlign w:val="center"/>
          </w:tcPr>
          <w:p w14:paraId="189D2264" w14:textId="05A1E3FB" w:rsidR="00B875DD" w:rsidRDefault="002F3EF1" w:rsidP="00AE4966">
            <w:pPr>
              <w:jc w:val="center"/>
            </w:pPr>
            <w:r>
              <w:t>Safety switch</w:t>
            </w:r>
          </w:p>
        </w:tc>
        <w:tc>
          <w:tcPr>
            <w:tcW w:w="4495" w:type="dxa"/>
          </w:tcPr>
          <w:p w14:paraId="5F3D0FA6" w14:textId="5AD05771" w:rsidR="00B875DD" w:rsidRDefault="00901D14" w:rsidP="00AB6C60">
            <w:r>
              <w:t>Chosen for high current capacity and rocket mechanism which functions well with rod protruding from rocket.</w:t>
            </w:r>
          </w:p>
        </w:tc>
      </w:tr>
    </w:tbl>
    <w:p w14:paraId="49190F9A" w14:textId="691B8769" w:rsidR="00AB6C60" w:rsidRDefault="001566DB" w:rsidP="001566DB">
      <w:pPr>
        <w:pStyle w:val="Heading3"/>
      </w:pPr>
      <w:bookmarkStart w:id="5" w:name="_Toc134625107"/>
      <w:r>
        <w:t>Layout Considerations</w:t>
      </w:r>
      <w:bookmarkEnd w:id="5"/>
    </w:p>
    <w:p w14:paraId="458D4EA0" w14:textId="0BA6CFC1" w:rsidR="001566DB" w:rsidRDefault="001566DB" w:rsidP="006936D9">
      <w:pPr>
        <w:ind w:firstLine="576"/>
      </w:pPr>
      <w:r>
        <w:t xml:space="preserve">This board is relatively simple, the power comes in as two separate sets of wires </w:t>
      </w:r>
      <w:r w:rsidR="00342DEF">
        <w:t xml:space="preserve">through the 4-pin </w:t>
      </w:r>
      <w:r w:rsidR="00342DEF" w:rsidRPr="009304EA">
        <w:t>43045-0402</w:t>
      </w:r>
      <w:r w:rsidR="00342DEF">
        <w:t xml:space="preserve"> connector</w:t>
      </w:r>
      <w:r w:rsidR="00D628F9">
        <w:t xml:space="preserve"> (J3)</w:t>
      </w:r>
      <w:r w:rsidR="00342DEF">
        <w:t xml:space="preserve"> at which point the positive terminal of each separate set of wires goes to its corresponding RRC3 and the ground terminal goes to</w:t>
      </w:r>
      <w:r w:rsidR="006936D9">
        <w:t xml:space="preserve"> a </w:t>
      </w:r>
      <w:r w:rsidR="006936D9" w:rsidRPr="002F3EF1">
        <w:t>SS-5GL2D</w:t>
      </w:r>
      <w:r w:rsidR="006936D9">
        <w:t xml:space="preserve"> switch. Two </w:t>
      </w:r>
      <w:r w:rsidR="006936D9" w:rsidRPr="002F3EF1">
        <w:t>SS-5GL2D</w:t>
      </w:r>
      <w:r w:rsidR="006936D9">
        <w:t xml:space="preserve"> switches</w:t>
      </w:r>
      <w:r w:rsidR="00D628F9">
        <w:t xml:space="preserve"> </w:t>
      </w:r>
      <w:r w:rsidR="00763296">
        <w:t>(SW1 and SW2)</w:t>
      </w:r>
      <w:r w:rsidR="006936D9">
        <w:t xml:space="preserve"> are used, one per RRC3</w:t>
      </w:r>
      <w:r w:rsidR="00763296">
        <w:t xml:space="preserve"> (U1 and U2)</w:t>
      </w:r>
      <w:r w:rsidR="006936D9">
        <w:t>, to keep the devices entirely independent from each other</w:t>
      </w:r>
      <w:r w:rsidR="009310BD">
        <w:t xml:space="preserve">. The RRC3s have their power switch terminals shorted (pins 7 and 8) as the external </w:t>
      </w:r>
      <w:r w:rsidR="009310BD" w:rsidRPr="002F3EF1">
        <w:t>SS-5GL2D</w:t>
      </w:r>
      <w:r w:rsidR="009310BD">
        <w:t xml:space="preserve"> switch takes care of toggling power delivery. We are using low-current e-matches so</w:t>
      </w:r>
      <w:r w:rsidR="009D1F91">
        <w:t xml:space="preserve"> the 9V batter will suffice to ignite them</w:t>
      </w:r>
      <w:r w:rsidR="009310BD">
        <w:t xml:space="preserve"> no </w:t>
      </w:r>
      <w:r w:rsidR="00E1682E">
        <w:t>secondary</w:t>
      </w:r>
      <w:r w:rsidR="009310BD">
        <w:t xml:space="preserve"> battery is required thus </w:t>
      </w:r>
      <w:r w:rsidR="00E1682E">
        <w:t>there are only two safety switches on the board</w:t>
      </w:r>
      <w:r w:rsidR="009310BD">
        <w:t>.</w:t>
      </w:r>
    </w:p>
    <w:p w14:paraId="40F901FF" w14:textId="1351B7F6" w:rsidR="00292B2F" w:rsidRDefault="00292B2F" w:rsidP="006936D9">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14:paraId="74C8C035" w14:textId="35F7891E" w:rsidR="00643FA5" w:rsidRDefault="00643FA5" w:rsidP="006936D9">
      <w:pPr>
        <w:ind w:firstLine="576"/>
      </w:pPr>
      <w:r>
        <w:t>All traces on the PCB are 2mm wide</w:t>
      </w:r>
      <w:r w:rsidR="00006794">
        <w:t>. Considering a board thickness of 0.03566mm, they should allow 2A of throughput however the RRC3 can output a maximum of 3A before damag</w:t>
      </w:r>
      <w:r w:rsidR="00B576A2">
        <w:t>ing</w:t>
      </w:r>
      <w:r w:rsidR="00006794">
        <w:t xml:space="preserve"> </w:t>
      </w:r>
      <w:r w:rsidR="00B51151">
        <w:t>itself</w:t>
      </w:r>
      <w:r w:rsidR="0041041B">
        <w:fldChar w:fldCharType="begin"/>
      </w:r>
      <w:r w:rsidR="0041041B">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rsidR="0041041B">
        <w:fldChar w:fldCharType="separate"/>
      </w:r>
      <w:r w:rsidR="0041041B" w:rsidRPr="0041041B">
        <w:t>[1]</w:t>
      </w:r>
      <w:r w:rsidR="0041041B">
        <w:fldChar w:fldCharType="end"/>
      </w:r>
      <w:r w:rsidR="00B51151">
        <w:t xml:space="preserve"> and so </w:t>
      </w:r>
      <w:r w:rsidR="00FD427E">
        <w:lastRenderedPageBreak/>
        <w:t>all</w:t>
      </w:r>
      <w:r w:rsidR="00B51151">
        <w:t xml:space="preserve"> traces are mirrored on both sides of the board for a total current capacity of 4A.</w:t>
      </w:r>
      <w:r w:rsidR="00FD427E">
        <w:t xml:space="preserve"> Some trace</w:t>
      </w:r>
      <w:r w:rsidR="00FA17F9">
        <w:t>s are wider at 2.5 or 3mm however we will consider the current limit to be 4A.</w:t>
      </w:r>
    </w:p>
    <w:p w14:paraId="2D61332F" w14:textId="07D7A82E" w:rsidR="00891A6D" w:rsidRPr="001566DB" w:rsidRDefault="00891A6D" w:rsidP="00891A6D">
      <w:pPr>
        <w:pStyle w:val="Heading3"/>
      </w:pPr>
      <w:bookmarkStart w:id="6" w:name="_Toc134625108"/>
      <w:r>
        <w:t>Schematic</w:t>
      </w:r>
      <w:r w:rsidR="00210F88">
        <w:t>s</w:t>
      </w:r>
      <w:bookmarkEnd w:id="6"/>
    </w:p>
    <w:p w14:paraId="6B8DA0D6" w14:textId="77777777" w:rsidR="005679BD" w:rsidRDefault="005679BD" w:rsidP="005679BD">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14:paraId="336011A7" w14:textId="2C30E732" w:rsidR="005679BD" w:rsidRDefault="005679BD" w:rsidP="005679BD">
      <w:pPr>
        <w:pStyle w:val="Caption"/>
        <w:jc w:val="center"/>
      </w:pPr>
      <w:bookmarkStart w:id="7" w:name="_Toc126256835"/>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w:t>
      </w:r>
      <w:r>
        <w:fldChar w:fldCharType="end"/>
      </w:r>
      <w:r>
        <w:t>. Hydra V1 Recovery Board Schematic</w:t>
      </w:r>
      <w:bookmarkEnd w:id="7"/>
    </w:p>
    <w:p w14:paraId="5790BA42" w14:textId="77777777" w:rsidR="005679BD" w:rsidRDefault="005679BD">
      <w:pPr>
        <w:jc w:val="left"/>
        <w:rPr>
          <w:i/>
          <w:iCs/>
          <w:sz w:val="20"/>
          <w:szCs w:val="20"/>
        </w:rPr>
      </w:pPr>
      <w:r>
        <w:br w:type="page"/>
      </w:r>
    </w:p>
    <w:p w14:paraId="2F9EC913" w14:textId="04A735E4" w:rsidR="005679BD" w:rsidRDefault="0079335A" w:rsidP="0079335A">
      <w:pPr>
        <w:pStyle w:val="Heading3"/>
      </w:pPr>
      <w:bookmarkStart w:id="8" w:name="_Toc134625109"/>
      <w:r>
        <w:lastRenderedPageBreak/>
        <w:t>PCB</w:t>
      </w:r>
      <w:bookmarkEnd w:id="8"/>
    </w:p>
    <w:p w14:paraId="49EE766B" w14:textId="77777777" w:rsidR="00FC2194" w:rsidRDefault="00FC2194" w:rsidP="00FC2194">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14:paraId="5C41CCB2" w14:textId="07FF6F9F" w:rsidR="00FC2194" w:rsidRDefault="00FC2194" w:rsidP="00FC2194">
      <w:pPr>
        <w:pStyle w:val="Caption"/>
        <w:jc w:val="center"/>
      </w:pPr>
      <w:bookmarkStart w:id="9" w:name="_Toc126256836"/>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2</w:t>
      </w:r>
      <w:r>
        <w:fldChar w:fldCharType="end"/>
      </w:r>
      <w:r>
        <w:t>. Hydra V1 Recovery Board PCB Layout (traces are mirrored on both sides)</w:t>
      </w:r>
      <w:bookmarkEnd w:id="9"/>
    </w:p>
    <w:p w14:paraId="526111B5" w14:textId="2F3CC8C2" w:rsidR="00260C23" w:rsidRPr="00260C23" w:rsidRDefault="00260C23" w:rsidP="00FC2194">
      <w:r>
        <w:br w:type="page"/>
      </w:r>
    </w:p>
    <w:p w14:paraId="24815447" w14:textId="02A54FC7" w:rsidR="00260C23" w:rsidRPr="0065661C" w:rsidRDefault="00260C23" w:rsidP="00260C23">
      <w:pPr>
        <w:pStyle w:val="Heading2"/>
        <w:rPr>
          <w:lang w:val="fr-CA"/>
        </w:rPr>
      </w:pPr>
      <w:bookmarkStart w:id="10" w:name="_Toc134625110"/>
      <w:r w:rsidRPr="0065661C">
        <w:rPr>
          <w:lang w:val="fr-CA"/>
        </w:rPr>
        <w:lastRenderedPageBreak/>
        <w:t>Communication Board</w:t>
      </w:r>
      <w:r w:rsidR="00364660" w:rsidRPr="0065661C">
        <w:rPr>
          <w:lang w:val="fr-CA"/>
        </w:rPr>
        <w:t xml:space="preserve"> (HYDRA_V1_COMMUNICATION)</w:t>
      </w:r>
      <w:bookmarkEnd w:id="10"/>
    </w:p>
    <w:p w14:paraId="3F1C0E9E" w14:textId="56BD4625" w:rsidR="00260C23" w:rsidRDefault="001835FD" w:rsidP="001835FD">
      <w:pPr>
        <w:pStyle w:val="Heading3"/>
        <w:rPr>
          <w:lang w:val="fr-CA"/>
        </w:rPr>
      </w:pPr>
      <w:bookmarkStart w:id="11" w:name="_Toc134625111"/>
      <w:r>
        <w:rPr>
          <w:lang w:val="fr-CA"/>
        </w:rPr>
        <w:t>Overview</w:t>
      </w:r>
      <w:bookmarkEnd w:id="11"/>
    </w:p>
    <w:p w14:paraId="41443255" w14:textId="4424B520" w:rsidR="001835FD" w:rsidRPr="001835FD" w:rsidRDefault="00AC03A0" w:rsidP="004C2D95">
      <w:pPr>
        <w:ind w:firstLine="576"/>
        <w:rPr>
          <w:lang w:val="fr-CA"/>
        </w:rPr>
      </w:pPr>
      <w:r>
        <w:rPr>
          <w:lang w:val="fr-CA"/>
        </w:rPr>
        <w:t>V1/V2 communication board skipped for financial reasons. Team is shifting directly to V3 board which includes an MCU to input telemetry directly to the CAN bus. The V3 board will include ‘bypass’ traces to connect the RFD900’s UART to the left header’s UART bus</w:t>
      </w:r>
      <w:r w:rsidR="00A55C96">
        <w:rPr>
          <w:lang w:val="fr-CA"/>
        </w:rPr>
        <w:t xml:space="preserve"> which can be severed when we implement the V3 circuitry.</w:t>
      </w:r>
    </w:p>
    <w:p w14:paraId="5968271B" w14:textId="3F569A9E" w:rsidR="00260C23" w:rsidRPr="0065661C" w:rsidRDefault="00260C23">
      <w:pPr>
        <w:jc w:val="left"/>
        <w:rPr>
          <w:lang w:val="fr-CA"/>
        </w:rPr>
      </w:pPr>
      <w:r w:rsidRPr="0065661C">
        <w:rPr>
          <w:lang w:val="fr-CA"/>
        </w:rPr>
        <w:br w:type="page"/>
      </w:r>
    </w:p>
    <w:p w14:paraId="78766EF8" w14:textId="7F309B98" w:rsidR="00BF6862" w:rsidRDefault="00E15AA6" w:rsidP="00260C23">
      <w:pPr>
        <w:pStyle w:val="Heading2"/>
      </w:pPr>
      <w:bookmarkStart w:id="12" w:name="_Toc134625112"/>
      <w:r>
        <w:lastRenderedPageBreak/>
        <w:t>Logic Board</w:t>
      </w:r>
      <w:r w:rsidR="00364660">
        <w:t xml:space="preserve"> (HYDRA_V1_LOGIC)</w:t>
      </w:r>
      <w:bookmarkEnd w:id="12"/>
    </w:p>
    <w:p w14:paraId="7449CC6A" w14:textId="77777777" w:rsidR="001E790E" w:rsidRDefault="001E790E" w:rsidP="001E790E">
      <w:pPr>
        <w:pStyle w:val="Heading3"/>
      </w:pPr>
      <w:bookmarkStart w:id="13" w:name="_Toc134625113"/>
      <w:r>
        <w:t>Overview</w:t>
      </w:r>
      <w:bookmarkEnd w:id="13"/>
    </w:p>
    <w:p w14:paraId="00161CEF" w14:textId="77777777" w:rsidR="00D1555A" w:rsidRDefault="001E790E" w:rsidP="001E790E">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14:paraId="1C7A487E" w14:textId="07ACE9AC" w:rsidR="00970D87" w:rsidRDefault="00AF04E4" w:rsidP="001643A7">
      <w:pPr>
        <w:spacing w:before="240"/>
        <w:ind w:firstLine="576"/>
      </w:pPr>
      <w:r>
        <w:t>We elected to interface the SD card through SPI on SERCOM 4 as opposed to using one of the SAM</w:t>
      </w:r>
      <w:r w:rsidR="00B05094">
        <w:t xml:space="preserve"> </w:t>
      </w:r>
      <w:r>
        <w:t>E51’s integrated SDHC controllers</w:t>
      </w:r>
      <w:r w:rsidR="009C54A5">
        <w:t xml:space="preserve"> to alleviate some load on the software side</w:t>
      </w:r>
      <w:r>
        <w:t xml:space="preserve"> since </w:t>
      </w:r>
      <w:r w:rsidR="009C54A5">
        <w:t>SDHC controllers are overly complex for our purposes. Future iterations of this board may utilize a SDHC controller or another form of data storage entirely</w:t>
      </w:r>
      <w:r w:rsidR="00BE2ACA">
        <w:t xml:space="preserve"> however we are keeping things simple for the time being.</w:t>
      </w:r>
    </w:p>
    <w:p w14:paraId="17E03647" w14:textId="304F1247" w:rsidR="008F61F8" w:rsidRDefault="008F61F8" w:rsidP="008F61F8">
      <w:pPr>
        <w:pStyle w:val="Heading4"/>
      </w:pPr>
      <w:bookmarkStart w:id="14" w:name="_Toc134625114"/>
      <w:r>
        <w:t>SERCOM Pinouts</w:t>
      </w:r>
      <w:bookmarkEnd w:id="14"/>
    </w:p>
    <w:p w14:paraId="6392DD91" w14:textId="2C798655" w:rsidR="000F1E88" w:rsidRDefault="00751EDB" w:rsidP="001643A7">
      <w:pPr>
        <w:spacing w:before="240" w:after="240"/>
        <w:ind w:firstLine="576"/>
      </w:pPr>
      <w:r>
        <w:t>SERCOM pinouts are determined as per datasheet specifications</w:t>
      </w:r>
      <w:r w:rsidR="00260C3A">
        <w:t xml:space="preserve">; the datasheet has a section for each protocol (SERCOM SPI, SERCOM I2C, and SERCOM USART) in which </w:t>
      </w:r>
      <w:r w:rsidR="0048649D">
        <w:t xml:space="preserve">there are I/O tables </w:t>
      </w:r>
      <w:r w:rsidR="00034D4F">
        <w:t>under the “Register Description” section</w:t>
      </w:r>
      <w:r w:rsidR="007D6641">
        <w:t>.</w:t>
      </w:r>
      <w:r w:rsidR="004B093E">
        <w:t xml:space="preserve"> For SPI, these are called “Data In Pinout” (DIPO) and “Data Out Pinout” (DOPO) whereas for UART they are called “Transmit Data Pinout” (</w:t>
      </w:r>
      <w:r w:rsidR="00B50C3B">
        <w:t xml:space="preserve">TXPO) and “Receive Data Pinout” (RXPO). </w:t>
      </w:r>
      <w:r w:rsidR="00A12DF9">
        <w:t>For I2C just go to section 36.4</w:t>
      </w:r>
      <w:r w:rsidR="00C94AF0">
        <w:t xml:space="preserve">. </w:t>
      </w:r>
      <w:r w:rsidR="007D6641">
        <w:t xml:space="preserve">These tables specify which </w:t>
      </w:r>
      <w:r w:rsidR="00E77C59">
        <w:t xml:space="preserve">SERCOM pads can serve </w:t>
      </w:r>
      <w:r w:rsidR="006B1CCD">
        <w:t>which</w:t>
      </w:r>
      <w:r w:rsidR="00E77C59">
        <w:t xml:space="preserve"> purpose</w:t>
      </w:r>
      <w:r w:rsidR="006B1CCD">
        <w:t>s</w:t>
      </w:r>
      <w:r w:rsidR="00E77C59">
        <w:t xml:space="preserve"> for a given protocol.</w:t>
      </w:r>
      <w:r w:rsidR="008F61F8">
        <w:t xml:space="preserve"> The</w:t>
      </w:r>
      <w:r w:rsidR="000C7F6A">
        <w:t xml:space="preserve"> purpose assigned to each SERCOM pad is tabulated below:</w:t>
      </w:r>
    </w:p>
    <w:tbl>
      <w:tblPr>
        <w:tblStyle w:val="TableGrid"/>
        <w:tblW w:w="0" w:type="auto"/>
        <w:jc w:val="center"/>
        <w:tblLook w:val="04A0" w:firstRow="1" w:lastRow="0" w:firstColumn="1" w:lastColumn="0" w:noHBand="0" w:noVBand="1"/>
      </w:tblPr>
      <w:tblGrid>
        <w:gridCol w:w="537"/>
        <w:gridCol w:w="1219"/>
        <w:gridCol w:w="1336"/>
        <w:gridCol w:w="828"/>
        <w:gridCol w:w="1170"/>
        <w:gridCol w:w="999"/>
      </w:tblGrid>
      <w:tr w:rsidR="006B1CCD" w14:paraId="67F11230" w14:textId="77777777" w:rsidTr="006B1CCD">
        <w:trPr>
          <w:cantSplit/>
          <w:trHeight w:val="394"/>
          <w:jc w:val="center"/>
        </w:trPr>
        <w:tc>
          <w:tcPr>
            <w:tcW w:w="482" w:type="dxa"/>
            <w:shd w:val="clear" w:color="auto" w:fill="000000" w:themeFill="text1"/>
            <w:textDirection w:val="btLr"/>
          </w:tcPr>
          <w:p w14:paraId="3B0E6F7E" w14:textId="59C79D60" w:rsidR="006B1CCD" w:rsidRDefault="006B1CCD" w:rsidP="00E53406">
            <w:pPr>
              <w:ind w:left="113" w:right="113"/>
            </w:pPr>
          </w:p>
        </w:tc>
        <w:tc>
          <w:tcPr>
            <w:tcW w:w="1219" w:type="dxa"/>
            <w:vAlign w:val="center"/>
          </w:tcPr>
          <w:p w14:paraId="33D7F969" w14:textId="105E99D1" w:rsidR="006B1CCD" w:rsidRDefault="006B1CCD" w:rsidP="00356375">
            <w:pPr>
              <w:jc w:val="center"/>
            </w:pPr>
            <w:r>
              <w:t>Protocol[#]</w:t>
            </w:r>
          </w:p>
        </w:tc>
        <w:tc>
          <w:tcPr>
            <w:tcW w:w="1336" w:type="dxa"/>
            <w:vAlign w:val="center"/>
          </w:tcPr>
          <w:p w14:paraId="7F87F34D" w14:textId="44B20D0E" w:rsidR="006B1CCD" w:rsidRDefault="006B1CCD" w:rsidP="00356375">
            <w:pPr>
              <w:jc w:val="center"/>
            </w:pPr>
            <w:r>
              <w:t>SERCOM #</w:t>
            </w:r>
          </w:p>
        </w:tc>
        <w:tc>
          <w:tcPr>
            <w:tcW w:w="828" w:type="dxa"/>
            <w:vAlign w:val="center"/>
          </w:tcPr>
          <w:p w14:paraId="1D8DE017" w14:textId="03129CF3" w:rsidR="006B1CCD" w:rsidRDefault="006B1CCD" w:rsidP="00356375">
            <w:pPr>
              <w:jc w:val="center"/>
            </w:pPr>
            <w:r>
              <w:t>PAD #</w:t>
            </w:r>
          </w:p>
        </w:tc>
        <w:tc>
          <w:tcPr>
            <w:tcW w:w="1170" w:type="dxa"/>
            <w:vAlign w:val="center"/>
          </w:tcPr>
          <w:p w14:paraId="163DDEDD" w14:textId="484B9608" w:rsidR="006B1CCD" w:rsidRDefault="006B1CCD" w:rsidP="006B1CCD">
            <w:pPr>
              <w:jc w:val="center"/>
            </w:pPr>
            <w:r>
              <w:t>MCU Pin</w:t>
            </w:r>
          </w:p>
        </w:tc>
        <w:tc>
          <w:tcPr>
            <w:tcW w:w="990" w:type="dxa"/>
            <w:vAlign w:val="center"/>
          </w:tcPr>
          <w:p w14:paraId="66DA836E" w14:textId="3172A558" w:rsidR="006B1CCD" w:rsidRDefault="006B1CCD" w:rsidP="00356375">
            <w:pPr>
              <w:jc w:val="center"/>
            </w:pPr>
            <w:r>
              <w:t>Function</w:t>
            </w:r>
          </w:p>
        </w:tc>
      </w:tr>
      <w:tr w:rsidR="006B1CCD" w14:paraId="11ED6F9A" w14:textId="77777777" w:rsidTr="006B1CCD">
        <w:trPr>
          <w:cantSplit/>
          <w:trHeight w:val="341"/>
          <w:jc w:val="center"/>
        </w:trPr>
        <w:tc>
          <w:tcPr>
            <w:tcW w:w="482" w:type="dxa"/>
            <w:vMerge w:val="restart"/>
            <w:textDirection w:val="btLr"/>
            <w:vAlign w:val="center"/>
          </w:tcPr>
          <w:p w14:paraId="407AC69E" w14:textId="5A5326AD" w:rsidR="006B1CCD" w:rsidRDefault="006B1CCD" w:rsidP="00356375">
            <w:pPr>
              <w:ind w:left="113" w:right="113"/>
              <w:jc w:val="center"/>
            </w:pPr>
            <w:r>
              <w:t>SBG</w:t>
            </w:r>
          </w:p>
        </w:tc>
        <w:tc>
          <w:tcPr>
            <w:tcW w:w="1219" w:type="dxa"/>
            <w:vMerge w:val="restart"/>
            <w:vAlign w:val="center"/>
          </w:tcPr>
          <w:p w14:paraId="41226DBF" w14:textId="41713EEC" w:rsidR="006B1CCD" w:rsidRDefault="006B1CCD" w:rsidP="00356375">
            <w:pPr>
              <w:jc w:val="center"/>
            </w:pPr>
            <w:r>
              <w:t>UART[0]</w:t>
            </w:r>
          </w:p>
        </w:tc>
        <w:tc>
          <w:tcPr>
            <w:tcW w:w="1336" w:type="dxa"/>
            <w:vMerge w:val="restart"/>
            <w:vAlign w:val="center"/>
          </w:tcPr>
          <w:p w14:paraId="60D903C3" w14:textId="3C382B14" w:rsidR="006B1CCD" w:rsidRDefault="006B1CCD" w:rsidP="00356375">
            <w:pPr>
              <w:jc w:val="center"/>
            </w:pPr>
            <w:r>
              <w:t>5</w:t>
            </w:r>
          </w:p>
        </w:tc>
        <w:tc>
          <w:tcPr>
            <w:tcW w:w="828" w:type="dxa"/>
            <w:vAlign w:val="center"/>
          </w:tcPr>
          <w:p w14:paraId="007245B5" w14:textId="51D971E3" w:rsidR="006B1CCD" w:rsidRDefault="006B1CCD" w:rsidP="00356375">
            <w:pPr>
              <w:jc w:val="center"/>
            </w:pPr>
            <w:r>
              <w:t>0</w:t>
            </w:r>
          </w:p>
        </w:tc>
        <w:tc>
          <w:tcPr>
            <w:tcW w:w="1170" w:type="dxa"/>
            <w:vAlign w:val="center"/>
          </w:tcPr>
          <w:p w14:paraId="39DD8E0F" w14:textId="47927F1F" w:rsidR="006B1CCD" w:rsidRDefault="00A15693" w:rsidP="006B1CCD">
            <w:pPr>
              <w:jc w:val="center"/>
            </w:pPr>
            <w:r>
              <w:t>PB02</w:t>
            </w:r>
          </w:p>
        </w:tc>
        <w:tc>
          <w:tcPr>
            <w:tcW w:w="990" w:type="dxa"/>
            <w:vAlign w:val="center"/>
          </w:tcPr>
          <w:p w14:paraId="3AE8D984" w14:textId="4FC0FE03" w:rsidR="006B1CCD" w:rsidRDefault="006B1CCD" w:rsidP="00356375">
            <w:pPr>
              <w:jc w:val="center"/>
            </w:pPr>
            <w:r>
              <w:t>TX</w:t>
            </w:r>
          </w:p>
        </w:tc>
      </w:tr>
      <w:tr w:rsidR="006B1CCD" w14:paraId="094162EC" w14:textId="77777777" w:rsidTr="006B1CCD">
        <w:trPr>
          <w:cantSplit/>
          <w:trHeight w:val="350"/>
          <w:jc w:val="center"/>
        </w:trPr>
        <w:tc>
          <w:tcPr>
            <w:tcW w:w="482" w:type="dxa"/>
            <w:vMerge/>
            <w:textDirection w:val="btLr"/>
            <w:vAlign w:val="center"/>
          </w:tcPr>
          <w:p w14:paraId="5DF26610" w14:textId="77777777" w:rsidR="006B1CCD" w:rsidRDefault="006B1CCD" w:rsidP="00356375">
            <w:pPr>
              <w:ind w:left="113" w:right="113"/>
              <w:jc w:val="center"/>
            </w:pPr>
          </w:p>
        </w:tc>
        <w:tc>
          <w:tcPr>
            <w:tcW w:w="1219" w:type="dxa"/>
            <w:vMerge/>
            <w:vAlign w:val="center"/>
          </w:tcPr>
          <w:p w14:paraId="37424C01" w14:textId="77777777" w:rsidR="006B1CCD" w:rsidRDefault="006B1CCD" w:rsidP="00356375">
            <w:pPr>
              <w:jc w:val="center"/>
            </w:pPr>
          </w:p>
        </w:tc>
        <w:tc>
          <w:tcPr>
            <w:tcW w:w="1336" w:type="dxa"/>
            <w:vMerge/>
            <w:vAlign w:val="center"/>
          </w:tcPr>
          <w:p w14:paraId="056A9430" w14:textId="77777777" w:rsidR="006B1CCD" w:rsidRDefault="006B1CCD" w:rsidP="00356375">
            <w:pPr>
              <w:jc w:val="center"/>
            </w:pPr>
          </w:p>
        </w:tc>
        <w:tc>
          <w:tcPr>
            <w:tcW w:w="828" w:type="dxa"/>
            <w:vAlign w:val="center"/>
          </w:tcPr>
          <w:p w14:paraId="64C3B666" w14:textId="2C7CBCAC" w:rsidR="006B1CCD" w:rsidRDefault="006B1CCD" w:rsidP="00356375">
            <w:pPr>
              <w:jc w:val="center"/>
            </w:pPr>
            <w:r>
              <w:t>1</w:t>
            </w:r>
          </w:p>
        </w:tc>
        <w:tc>
          <w:tcPr>
            <w:tcW w:w="1170" w:type="dxa"/>
            <w:vAlign w:val="center"/>
          </w:tcPr>
          <w:p w14:paraId="7A405604" w14:textId="2015EC5C" w:rsidR="006B1CCD" w:rsidRDefault="00A15693" w:rsidP="006B1CCD">
            <w:pPr>
              <w:jc w:val="center"/>
            </w:pPr>
            <w:r>
              <w:t>PB03</w:t>
            </w:r>
          </w:p>
        </w:tc>
        <w:tc>
          <w:tcPr>
            <w:tcW w:w="990" w:type="dxa"/>
            <w:vAlign w:val="center"/>
          </w:tcPr>
          <w:p w14:paraId="43395367" w14:textId="7E14AD11" w:rsidR="006B1CCD" w:rsidRDefault="006B1CCD" w:rsidP="00356375">
            <w:pPr>
              <w:jc w:val="center"/>
            </w:pPr>
            <w:r>
              <w:t>RX</w:t>
            </w:r>
          </w:p>
        </w:tc>
      </w:tr>
      <w:tr w:rsidR="006B1CCD" w14:paraId="74ACB618" w14:textId="77777777" w:rsidTr="006B1CCD">
        <w:trPr>
          <w:cantSplit/>
          <w:trHeight w:val="350"/>
          <w:jc w:val="center"/>
        </w:trPr>
        <w:tc>
          <w:tcPr>
            <w:tcW w:w="482" w:type="dxa"/>
            <w:vMerge w:val="restart"/>
            <w:textDirection w:val="btLr"/>
            <w:vAlign w:val="center"/>
          </w:tcPr>
          <w:p w14:paraId="44A3A5C8" w14:textId="39719F96" w:rsidR="006B1CCD" w:rsidRDefault="006B1CCD" w:rsidP="00356375">
            <w:pPr>
              <w:ind w:left="113" w:right="113"/>
              <w:jc w:val="center"/>
            </w:pPr>
            <w:r>
              <w:t>SD Card</w:t>
            </w:r>
          </w:p>
        </w:tc>
        <w:tc>
          <w:tcPr>
            <w:tcW w:w="1219" w:type="dxa"/>
            <w:vMerge w:val="restart"/>
            <w:vAlign w:val="center"/>
          </w:tcPr>
          <w:p w14:paraId="551BD51A" w14:textId="37C0241C" w:rsidR="006B1CCD" w:rsidRDefault="006B1CCD" w:rsidP="00356375">
            <w:pPr>
              <w:jc w:val="center"/>
            </w:pPr>
            <w:r>
              <w:t>SPI[0]</w:t>
            </w:r>
          </w:p>
        </w:tc>
        <w:tc>
          <w:tcPr>
            <w:tcW w:w="1336" w:type="dxa"/>
            <w:vMerge w:val="restart"/>
            <w:vAlign w:val="center"/>
          </w:tcPr>
          <w:p w14:paraId="27CB326B" w14:textId="1051FC0D" w:rsidR="006B1CCD" w:rsidRDefault="006B1CCD" w:rsidP="00356375">
            <w:pPr>
              <w:jc w:val="center"/>
            </w:pPr>
            <w:r>
              <w:t>4</w:t>
            </w:r>
          </w:p>
        </w:tc>
        <w:tc>
          <w:tcPr>
            <w:tcW w:w="828" w:type="dxa"/>
            <w:vAlign w:val="center"/>
          </w:tcPr>
          <w:p w14:paraId="395A02E5" w14:textId="343F4B00" w:rsidR="006B1CCD" w:rsidRDefault="006B1CCD" w:rsidP="00356375">
            <w:pPr>
              <w:jc w:val="center"/>
            </w:pPr>
            <w:r>
              <w:t>0</w:t>
            </w:r>
          </w:p>
        </w:tc>
        <w:tc>
          <w:tcPr>
            <w:tcW w:w="1170" w:type="dxa"/>
            <w:vAlign w:val="center"/>
          </w:tcPr>
          <w:p w14:paraId="7263AD8A" w14:textId="2C3CA11D" w:rsidR="006B1CCD" w:rsidRDefault="00A15693" w:rsidP="006B1CCD">
            <w:pPr>
              <w:jc w:val="center"/>
            </w:pPr>
            <w:r>
              <w:t>PB12</w:t>
            </w:r>
          </w:p>
        </w:tc>
        <w:tc>
          <w:tcPr>
            <w:tcW w:w="990" w:type="dxa"/>
            <w:vAlign w:val="center"/>
          </w:tcPr>
          <w:p w14:paraId="4D2DE4BB" w14:textId="5C097894" w:rsidR="006B1CCD" w:rsidRDefault="006B1CCD" w:rsidP="00356375">
            <w:pPr>
              <w:jc w:val="center"/>
            </w:pPr>
            <w:r>
              <w:t>MOSI</w:t>
            </w:r>
          </w:p>
        </w:tc>
      </w:tr>
      <w:tr w:rsidR="006B1CCD" w14:paraId="4CD13E89" w14:textId="77777777" w:rsidTr="006B1CCD">
        <w:trPr>
          <w:cantSplit/>
          <w:trHeight w:val="350"/>
          <w:jc w:val="center"/>
        </w:trPr>
        <w:tc>
          <w:tcPr>
            <w:tcW w:w="482" w:type="dxa"/>
            <w:vMerge/>
            <w:textDirection w:val="btLr"/>
            <w:vAlign w:val="center"/>
          </w:tcPr>
          <w:p w14:paraId="7B1BD26C" w14:textId="77777777" w:rsidR="006B1CCD" w:rsidRDefault="006B1CCD" w:rsidP="00356375">
            <w:pPr>
              <w:ind w:left="113" w:right="113"/>
              <w:jc w:val="center"/>
            </w:pPr>
          </w:p>
        </w:tc>
        <w:tc>
          <w:tcPr>
            <w:tcW w:w="1219" w:type="dxa"/>
            <w:vMerge/>
            <w:vAlign w:val="center"/>
          </w:tcPr>
          <w:p w14:paraId="75647E01" w14:textId="77777777" w:rsidR="006B1CCD" w:rsidRDefault="006B1CCD" w:rsidP="00356375">
            <w:pPr>
              <w:jc w:val="center"/>
            </w:pPr>
          </w:p>
        </w:tc>
        <w:tc>
          <w:tcPr>
            <w:tcW w:w="1336" w:type="dxa"/>
            <w:vMerge/>
            <w:vAlign w:val="center"/>
          </w:tcPr>
          <w:p w14:paraId="2B42E779" w14:textId="77777777" w:rsidR="006B1CCD" w:rsidRDefault="006B1CCD" w:rsidP="00356375">
            <w:pPr>
              <w:jc w:val="center"/>
            </w:pPr>
          </w:p>
        </w:tc>
        <w:tc>
          <w:tcPr>
            <w:tcW w:w="828" w:type="dxa"/>
            <w:vAlign w:val="center"/>
          </w:tcPr>
          <w:p w14:paraId="40B6D138" w14:textId="1258E331" w:rsidR="006B1CCD" w:rsidRDefault="006B1CCD" w:rsidP="00356375">
            <w:pPr>
              <w:jc w:val="center"/>
            </w:pPr>
            <w:r>
              <w:t>1</w:t>
            </w:r>
          </w:p>
        </w:tc>
        <w:tc>
          <w:tcPr>
            <w:tcW w:w="1170" w:type="dxa"/>
            <w:vAlign w:val="center"/>
          </w:tcPr>
          <w:p w14:paraId="32A053D2" w14:textId="4462D693" w:rsidR="006B1CCD" w:rsidRDefault="00A15693" w:rsidP="006B1CCD">
            <w:pPr>
              <w:jc w:val="center"/>
            </w:pPr>
            <w:r>
              <w:t>PB13</w:t>
            </w:r>
          </w:p>
        </w:tc>
        <w:tc>
          <w:tcPr>
            <w:tcW w:w="990" w:type="dxa"/>
            <w:vAlign w:val="center"/>
          </w:tcPr>
          <w:p w14:paraId="40851707" w14:textId="1D03B76B" w:rsidR="006B1CCD" w:rsidRDefault="006B1CCD" w:rsidP="00356375">
            <w:pPr>
              <w:jc w:val="center"/>
            </w:pPr>
            <w:r>
              <w:t>SCK</w:t>
            </w:r>
          </w:p>
        </w:tc>
      </w:tr>
      <w:tr w:rsidR="006B1CCD" w14:paraId="3078BEFA" w14:textId="77777777" w:rsidTr="006B1CCD">
        <w:trPr>
          <w:cantSplit/>
          <w:trHeight w:val="350"/>
          <w:jc w:val="center"/>
        </w:trPr>
        <w:tc>
          <w:tcPr>
            <w:tcW w:w="482" w:type="dxa"/>
            <w:vMerge/>
            <w:textDirection w:val="btLr"/>
            <w:vAlign w:val="center"/>
          </w:tcPr>
          <w:p w14:paraId="7F8CBDC5" w14:textId="77777777" w:rsidR="006B1CCD" w:rsidRDefault="006B1CCD" w:rsidP="00356375">
            <w:pPr>
              <w:ind w:left="113" w:right="113"/>
              <w:jc w:val="center"/>
            </w:pPr>
          </w:p>
        </w:tc>
        <w:tc>
          <w:tcPr>
            <w:tcW w:w="1219" w:type="dxa"/>
            <w:vMerge/>
            <w:vAlign w:val="center"/>
          </w:tcPr>
          <w:p w14:paraId="5559257A" w14:textId="77777777" w:rsidR="006B1CCD" w:rsidRDefault="006B1CCD" w:rsidP="00356375">
            <w:pPr>
              <w:jc w:val="center"/>
            </w:pPr>
          </w:p>
        </w:tc>
        <w:tc>
          <w:tcPr>
            <w:tcW w:w="1336" w:type="dxa"/>
            <w:vMerge/>
            <w:vAlign w:val="center"/>
          </w:tcPr>
          <w:p w14:paraId="57FF9D59" w14:textId="77777777" w:rsidR="006B1CCD" w:rsidRDefault="006B1CCD" w:rsidP="00356375">
            <w:pPr>
              <w:jc w:val="center"/>
            </w:pPr>
          </w:p>
        </w:tc>
        <w:tc>
          <w:tcPr>
            <w:tcW w:w="828" w:type="dxa"/>
            <w:vAlign w:val="center"/>
          </w:tcPr>
          <w:p w14:paraId="04444BFB" w14:textId="23435C5B" w:rsidR="006B1CCD" w:rsidRDefault="006B1CCD" w:rsidP="00356375">
            <w:pPr>
              <w:jc w:val="center"/>
            </w:pPr>
            <w:r>
              <w:t>2</w:t>
            </w:r>
          </w:p>
        </w:tc>
        <w:tc>
          <w:tcPr>
            <w:tcW w:w="1170" w:type="dxa"/>
            <w:vAlign w:val="center"/>
          </w:tcPr>
          <w:p w14:paraId="31C5FD94" w14:textId="18F7A846" w:rsidR="006B1CCD" w:rsidRDefault="00A15693" w:rsidP="006B1CCD">
            <w:pPr>
              <w:jc w:val="center"/>
            </w:pPr>
            <w:r>
              <w:t>PB14</w:t>
            </w:r>
          </w:p>
        </w:tc>
        <w:tc>
          <w:tcPr>
            <w:tcW w:w="990" w:type="dxa"/>
            <w:vAlign w:val="center"/>
          </w:tcPr>
          <w:p w14:paraId="4B239E32" w14:textId="2E2DE564" w:rsidR="006B1CCD" w:rsidRDefault="006B1CCD" w:rsidP="00356375">
            <w:pPr>
              <w:jc w:val="center"/>
            </w:pPr>
            <w:r>
              <w:t>CS</w:t>
            </w:r>
          </w:p>
        </w:tc>
      </w:tr>
      <w:tr w:rsidR="006B1CCD" w14:paraId="4EFE7BF3" w14:textId="77777777" w:rsidTr="006B1CCD">
        <w:trPr>
          <w:cantSplit/>
          <w:trHeight w:val="350"/>
          <w:jc w:val="center"/>
        </w:trPr>
        <w:tc>
          <w:tcPr>
            <w:tcW w:w="482" w:type="dxa"/>
            <w:vMerge/>
            <w:textDirection w:val="btLr"/>
            <w:vAlign w:val="center"/>
          </w:tcPr>
          <w:p w14:paraId="0FC8BA70" w14:textId="77777777" w:rsidR="006B1CCD" w:rsidRDefault="006B1CCD" w:rsidP="00356375">
            <w:pPr>
              <w:ind w:left="113" w:right="113"/>
              <w:jc w:val="center"/>
            </w:pPr>
          </w:p>
        </w:tc>
        <w:tc>
          <w:tcPr>
            <w:tcW w:w="1219" w:type="dxa"/>
            <w:vMerge/>
            <w:vAlign w:val="center"/>
          </w:tcPr>
          <w:p w14:paraId="22A51030" w14:textId="77777777" w:rsidR="006B1CCD" w:rsidRDefault="006B1CCD" w:rsidP="00356375">
            <w:pPr>
              <w:jc w:val="center"/>
            </w:pPr>
          </w:p>
        </w:tc>
        <w:tc>
          <w:tcPr>
            <w:tcW w:w="1336" w:type="dxa"/>
            <w:vMerge/>
            <w:vAlign w:val="center"/>
          </w:tcPr>
          <w:p w14:paraId="316ACF70" w14:textId="77777777" w:rsidR="006B1CCD" w:rsidRDefault="006B1CCD" w:rsidP="00356375">
            <w:pPr>
              <w:jc w:val="center"/>
            </w:pPr>
          </w:p>
        </w:tc>
        <w:tc>
          <w:tcPr>
            <w:tcW w:w="828" w:type="dxa"/>
            <w:vAlign w:val="center"/>
          </w:tcPr>
          <w:p w14:paraId="69A4D8E5" w14:textId="13E5F884" w:rsidR="006B1CCD" w:rsidRDefault="006B1CCD" w:rsidP="00356375">
            <w:pPr>
              <w:jc w:val="center"/>
            </w:pPr>
            <w:r>
              <w:t>3</w:t>
            </w:r>
          </w:p>
        </w:tc>
        <w:tc>
          <w:tcPr>
            <w:tcW w:w="1170" w:type="dxa"/>
            <w:vAlign w:val="center"/>
          </w:tcPr>
          <w:p w14:paraId="2256C693" w14:textId="44ACAFFC" w:rsidR="006B1CCD" w:rsidRDefault="00A15693" w:rsidP="006B1CCD">
            <w:pPr>
              <w:jc w:val="center"/>
            </w:pPr>
            <w:r>
              <w:t>PB15</w:t>
            </w:r>
          </w:p>
        </w:tc>
        <w:tc>
          <w:tcPr>
            <w:tcW w:w="990" w:type="dxa"/>
            <w:vAlign w:val="center"/>
          </w:tcPr>
          <w:p w14:paraId="7421C7E4" w14:textId="4AEDDD7C" w:rsidR="006B1CCD" w:rsidRDefault="006B1CCD" w:rsidP="00356375">
            <w:pPr>
              <w:jc w:val="center"/>
            </w:pPr>
            <w:r>
              <w:t>MISO</w:t>
            </w:r>
          </w:p>
        </w:tc>
      </w:tr>
      <w:tr w:rsidR="006B1CCD" w14:paraId="44793639" w14:textId="77777777" w:rsidTr="006B1CCD">
        <w:trPr>
          <w:cantSplit/>
          <w:trHeight w:val="350"/>
          <w:jc w:val="center"/>
        </w:trPr>
        <w:tc>
          <w:tcPr>
            <w:tcW w:w="482" w:type="dxa"/>
            <w:vMerge w:val="restart"/>
            <w:textDirection w:val="btLr"/>
            <w:vAlign w:val="center"/>
          </w:tcPr>
          <w:p w14:paraId="19EBC923" w14:textId="4C34ECA7" w:rsidR="006B1CCD" w:rsidRDefault="006B1CCD" w:rsidP="00356375">
            <w:pPr>
              <w:ind w:left="113" w:right="113"/>
              <w:jc w:val="center"/>
            </w:pPr>
            <w:r>
              <w:t>General Purpose I/O</w:t>
            </w:r>
          </w:p>
        </w:tc>
        <w:tc>
          <w:tcPr>
            <w:tcW w:w="1219" w:type="dxa"/>
            <w:vMerge w:val="restart"/>
            <w:vAlign w:val="center"/>
          </w:tcPr>
          <w:p w14:paraId="0590117F" w14:textId="12795220" w:rsidR="006B1CCD" w:rsidRDefault="006B1CCD" w:rsidP="00356375">
            <w:pPr>
              <w:jc w:val="center"/>
            </w:pPr>
            <w:r>
              <w:t>UART[1]</w:t>
            </w:r>
          </w:p>
        </w:tc>
        <w:tc>
          <w:tcPr>
            <w:tcW w:w="1336" w:type="dxa"/>
            <w:vMerge w:val="restart"/>
            <w:vAlign w:val="center"/>
          </w:tcPr>
          <w:p w14:paraId="02FBD715" w14:textId="6411E0D4" w:rsidR="006B1CCD" w:rsidRDefault="006B1CCD" w:rsidP="00356375">
            <w:pPr>
              <w:jc w:val="center"/>
            </w:pPr>
            <w:r>
              <w:t>2</w:t>
            </w:r>
          </w:p>
        </w:tc>
        <w:tc>
          <w:tcPr>
            <w:tcW w:w="828" w:type="dxa"/>
            <w:vAlign w:val="center"/>
          </w:tcPr>
          <w:p w14:paraId="1276FEF9" w14:textId="1CEB042D" w:rsidR="006B1CCD" w:rsidRDefault="006B1CCD" w:rsidP="00356375">
            <w:pPr>
              <w:jc w:val="center"/>
            </w:pPr>
            <w:r>
              <w:t>0</w:t>
            </w:r>
          </w:p>
        </w:tc>
        <w:tc>
          <w:tcPr>
            <w:tcW w:w="1170" w:type="dxa"/>
            <w:vAlign w:val="center"/>
          </w:tcPr>
          <w:p w14:paraId="56248837" w14:textId="3744BCA3" w:rsidR="006B1CCD" w:rsidRDefault="00733090" w:rsidP="006B1CCD">
            <w:pPr>
              <w:jc w:val="center"/>
            </w:pPr>
            <w:r>
              <w:t>PA0</w:t>
            </w:r>
            <w:r w:rsidR="007632A4">
              <w:t>9</w:t>
            </w:r>
          </w:p>
        </w:tc>
        <w:tc>
          <w:tcPr>
            <w:tcW w:w="990" w:type="dxa"/>
            <w:vAlign w:val="center"/>
          </w:tcPr>
          <w:p w14:paraId="7A204EBA" w14:textId="7C0E92D9" w:rsidR="006B1CCD" w:rsidRDefault="006B1CCD" w:rsidP="00356375">
            <w:pPr>
              <w:jc w:val="center"/>
            </w:pPr>
            <w:r>
              <w:t>TX</w:t>
            </w:r>
          </w:p>
        </w:tc>
      </w:tr>
      <w:tr w:rsidR="006B1CCD" w14:paraId="523EE7E0" w14:textId="77777777" w:rsidTr="006B1CCD">
        <w:trPr>
          <w:cantSplit/>
          <w:trHeight w:val="350"/>
          <w:jc w:val="center"/>
        </w:trPr>
        <w:tc>
          <w:tcPr>
            <w:tcW w:w="482" w:type="dxa"/>
            <w:vMerge/>
            <w:textDirection w:val="btLr"/>
            <w:vAlign w:val="center"/>
          </w:tcPr>
          <w:p w14:paraId="149DF556" w14:textId="748E6BCE" w:rsidR="006B1CCD" w:rsidRDefault="006B1CCD" w:rsidP="00356375">
            <w:pPr>
              <w:ind w:left="113" w:right="113"/>
              <w:jc w:val="center"/>
            </w:pPr>
          </w:p>
        </w:tc>
        <w:tc>
          <w:tcPr>
            <w:tcW w:w="1219" w:type="dxa"/>
            <w:vMerge/>
            <w:vAlign w:val="center"/>
          </w:tcPr>
          <w:p w14:paraId="0AD9AE0D" w14:textId="77777777" w:rsidR="006B1CCD" w:rsidRDefault="006B1CCD" w:rsidP="00356375">
            <w:pPr>
              <w:jc w:val="center"/>
            </w:pPr>
          </w:p>
        </w:tc>
        <w:tc>
          <w:tcPr>
            <w:tcW w:w="1336" w:type="dxa"/>
            <w:vMerge/>
            <w:vAlign w:val="center"/>
          </w:tcPr>
          <w:p w14:paraId="5BF6D8FA" w14:textId="77777777" w:rsidR="006B1CCD" w:rsidRDefault="006B1CCD" w:rsidP="00356375">
            <w:pPr>
              <w:jc w:val="center"/>
            </w:pPr>
          </w:p>
        </w:tc>
        <w:tc>
          <w:tcPr>
            <w:tcW w:w="828" w:type="dxa"/>
            <w:vAlign w:val="center"/>
          </w:tcPr>
          <w:p w14:paraId="27EEC7C3" w14:textId="7F0C000B" w:rsidR="006B1CCD" w:rsidRDefault="006B1CCD" w:rsidP="00356375">
            <w:pPr>
              <w:jc w:val="center"/>
            </w:pPr>
            <w:r>
              <w:t>1</w:t>
            </w:r>
          </w:p>
        </w:tc>
        <w:tc>
          <w:tcPr>
            <w:tcW w:w="1170" w:type="dxa"/>
            <w:vAlign w:val="center"/>
          </w:tcPr>
          <w:p w14:paraId="0C2D2578" w14:textId="33B2272B" w:rsidR="006B1CCD" w:rsidRDefault="00733090" w:rsidP="006B1CCD">
            <w:pPr>
              <w:jc w:val="center"/>
            </w:pPr>
            <w:r>
              <w:t>PA0</w:t>
            </w:r>
            <w:r w:rsidR="007632A4">
              <w:t>8</w:t>
            </w:r>
          </w:p>
        </w:tc>
        <w:tc>
          <w:tcPr>
            <w:tcW w:w="990" w:type="dxa"/>
            <w:vAlign w:val="center"/>
          </w:tcPr>
          <w:p w14:paraId="0E724E9F" w14:textId="38ED8C53" w:rsidR="006B1CCD" w:rsidRDefault="006B1CCD" w:rsidP="00356375">
            <w:pPr>
              <w:jc w:val="center"/>
            </w:pPr>
            <w:r>
              <w:t>RX</w:t>
            </w:r>
          </w:p>
        </w:tc>
      </w:tr>
      <w:tr w:rsidR="006B1CCD" w14:paraId="729267D4" w14:textId="77777777" w:rsidTr="006B1CCD">
        <w:trPr>
          <w:cantSplit/>
          <w:trHeight w:val="350"/>
          <w:jc w:val="center"/>
        </w:trPr>
        <w:tc>
          <w:tcPr>
            <w:tcW w:w="482" w:type="dxa"/>
            <w:vMerge/>
            <w:textDirection w:val="btLr"/>
            <w:vAlign w:val="center"/>
          </w:tcPr>
          <w:p w14:paraId="4DD71A7F" w14:textId="04334441" w:rsidR="006B1CCD" w:rsidRDefault="006B1CCD" w:rsidP="00356375">
            <w:pPr>
              <w:ind w:left="113" w:right="113"/>
              <w:jc w:val="center"/>
            </w:pPr>
          </w:p>
        </w:tc>
        <w:tc>
          <w:tcPr>
            <w:tcW w:w="1219" w:type="dxa"/>
            <w:vMerge w:val="restart"/>
            <w:vAlign w:val="center"/>
          </w:tcPr>
          <w:p w14:paraId="5020583F" w14:textId="255BE52D" w:rsidR="006B1CCD" w:rsidRDefault="006B1CCD" w:rsidP="00356375">
            <w:pPr>
              <w:jc w:val="center"/>
            </w:pPr>
            <w:r>
              <w:t>SPI[1]</w:t>
            </w:r>
          </w:p>
        </w:tc>
        <w:tc>
          <w:tcPr>
            <w:tcW w:w="1336" w:type="dxa"/>
            <w:vMerge w:val="restart"/>
            <w:vAlign w:val="center"/>
          </w:tcPr>
          <w:p w14:paraId="03E64820" w14:textId="5173B482" w:rsidR="006B1CCD" w:rsidRDefault="006B1CCD" w:rsidP="00356375">
            <w:pPr>
              <w:jc w:val="center"/>
            </w:pPr>
            <w:r>
              <w:t>0</w:t>
            </w:r>
          </w:p>
        </w:tc>
        <w:tc>
          <w:tcPr>
            <w:tcW w:w="828" w:type="dxa"/>
            <w:vAlign w:val="center"/>
          </w:tcPr>
          <w:p w14:paraId="3469A1EF" w14:textId="5EE0C2CE" w:rsidR="006B1CCD" w:rsidRDefault="006B1CCD" w:rsidP="00356375">
            <w:pPr>
              <w:jc w:val="center"/>
            </w:pPr>
            <w:r>
              <w:t>0</w:t>
            </w:r>
          </w:p>
        </w:tc>
        <w:tc>
          <w:tcPr>
            <w:tcW w:w="1170" w:type="dxa"/>
            <w:vAlign w:val="center"/>
          </w:tcPr>
          <w:p w14:paraId="1BD3A17C" w14:textId="47C35680" w:rsidR="006B1CCD" w:rsidRDefault="00AB6E8D" w:rsidP="006B1CCD">
            <w:pPr>
              <w:jc w:val="center"/>
            </w:pPr>
            <w:r>
              <w:t>PA04</w:t>
            </w:r>
          </w:p>
        </w:tc>
        <w:tc>
          <w:tcPr>
            <w:tcW w:w="990" w:type="dxa"/>
            <w:vAlign w:val="center"/>
          </w:tcPr>
          <w:p w14:paraId="53760B0A" w14:textId="7A013823" w:rsidR="006B1CCD" w:rsidRDefault="006B1CCD" w:rsidP="00356375">
            <w:pPr>
              <w:jc w:val="center"/>
            </w:pPr>
            <w:r>
              <w:t>MISO</w:t>
            </w:r>
          </w:p>
        </w:tc>
      </w:tr>
      <w:tr w:rsidR="006B1CCD" w14:paraId="0CD376DB" w14:textId="77777777" w:rsidTr="006B1CCD">
        <w:trPr>
          <w:cantSplit/>
          <w:trHeight w:val="350"/>
          <w:jc w:val="center"/>
        </w:trPr>
        <w:tc>
          <w:tcPr>
            <w:tcW w:w="482" w:type="dxa"/>
            <w:vMerge/>
            <w:textDirection w:val="btLr"/>
            <w:vAlign w:val="center"/>
          </w:tcPr>
          <w:p w14:paraId="3BCDCF30" w14:textId="77777777" w:rsidR="006B1CCD" w:rsidRDefault="006B1CCD" w:rsidP="00356375">
            <w:pPr>
              <w:ind w:left="113" w:right="113"/>
              <w:jc w:val="center"/>
            </w:pPr>
          </w:p>
        </w:tc>
        <w:tc>
          <w:tcPr>
            <w:tcW w:w="1219" w:type="dxa"/>
            <w:vMerge/>
            <w:vAlign w:val="center"/>
          </w:tcPr>
          <w:p w14:paraId="6192422C" w14:textId="77777777" w:rsidR="006B1CCD" w:rsidRDefault="006B1CCD" w:rsidP="00356375">
            <w:pPr>
              <w:jc w:val="center"/>
            </w:pPr>
          </w:p>
        </w:tc>
        <w:tc>
          <w:tcPr>
            <w:tcW w:w="1336" w:type="dxa"/>
            <w:vMerge/>
            <w:vAlign w:val="center"/>
          </w:tcPr>
          <w:p w14:paraId="430174BD" w14:textId="77777777" w:rsidR="006B1CCD" w:rsidRDefault="006B1CCD" w:rsidP="00356375">
            <w:pPr>
              <w:jc w:val="center"/>
            </w:pPr>
          </w:p>
        </w:tc>
        <w:tc>
          <w:tcPr>
            <w:tcW w:w="828" w:type="dxa"/>
            <w:vAlign w:val="center"/>
          </w:tcPr>
          <w:p w14:paraId="29E85FF0" w14:textId="278357DF" w:rsidR="006B1CCD" w:rsidRDefault="006B1CCD" w:rsidP="00356375">
            <w:pPr>
              <w:jc w:val="center"/>
            </w:pPr>
            <w:r>
              <w:t>1</w:t>
            </w:r>
          </w:p>
        </w:tc>
        <w:tc>
          <w:tcPr>
            <w:tcW w:w="1170" w:type="dxa"/>
            <w:vAlign w:val="center"/>
          </w:tcPr>
          <w:p w14:paraId="7B41B094" w14:textId="47FA3B2C" w:rsidR="006B1CCD" w:rsidRDefault="00AB6E8D" w:rsidP="006B1CCD">
            <w:pPr>
              <w:jc w:val="center"/>
            </w:pPr>
            <w:r>
              <w:t>PA05</w:t>
            </w:r>
          </w:p>
        </w:tc>
        <w:tc>
          <w:tcPr>
            <w:tcW w:w="990" w:type="dxa"/>
            <w:vAlign w:val="center"/>
          </w:tcPr>
          <w:p w14:paraId="52B53588" w14:textId="67EFF2C7" w:rsidR="006B1CCD" w:rsidRDefault="006B1CCD" w:rsidP="00356375">
            <w:pPr>
              <w:jc w:val="center"/>
            </w:pPr>
            <w:r>
              <w:t>SCK</w:t>
            </w:r>
          </w:p>
        </w:tc>
      </w:tr>
      <w:tr w:rsidR="006B1CCD" w14:paraId="24F08A40" w14:textId="77777777" w:rsidTr="006B1CCD">
        <w:trPr>
          <w:cantSplit/>
          <w:trHeight w:val="350"/>
          <w:jc w:val="center"/>
        </w:trPr>
        <w:tc>
          <w:tcPr>
            <w:tcW w:w="482" w:type="dxa"/>
            <w:vMerge/>
            <w:textDirection w:val="btLr"/>
            <w:vAlign w:val="center"/>
          </w:tcPr>
          <w:p w14:paraId="44B82D1C" w14:textId="77777777" w:rsidR="006B1CCD" w:rsidRDefault="006B1CCD" w:rsidP="00356375">
            <w:pPr>
              <w:ind w:left="113" w:right="113"/>
              <w:jc w:val="center"/>
            </w:pPr>
          </w:p>
        </w:tc>
        <w:tc>
          <w:tcPr>
            <w:tcW w:w="1219" w:type="dxa"/>
            <w:vMerge/>
            <w:vAlign w:val="center"/>
          </w:tcPr>
          <w:p w14:paraId="68A76E99" w14:textId="77777777" w:rsidR="006B1CCD" w:rsidRDefault="006B1CCD" w:rsidP="00356375">
            <w:pPr>
              <w:jc w:val="center"/>
            </w:pPr>
          </w:p>
        </w:tc>
        <w:tc>
          <w:tcPr>
            <w:tcW w:w="1336" w:type="dxa"/>
            <w:vMerge/>
            <w:vAlign w:val="center"/>
          </w:tcPr>
          <w:p w14:paraId="7A4AE534" w14:textId="77777777" w:rsidR="006B1CCD" w:rsidRDefault="006B1CCD" w:rsidP="00356375">
            <w:pPr>
              <w:jc w:val="center"/>
            </w:pPr>
          </w:p>
        </w:tc>
        <w:tc>
          <w:tcPr>
            <w:tcW w:w="828" w:type="dxa"/>
            <w:vAlign w:val="center"/>
          </w:tcPr>
          <w:p w14:paraId="2648053C" w14:textId="3AF48AB3" w:rsidR="006B1CCD" w:rsidRDefault="006B1CCD" w:rsidP="00356375">
            <w:pPr>
              <w:jc w:val="center"/>
            </w:pPr>
            <w:r>
              <w:t>2</w:t>
            </w:r>
          </w:p>
        </w:tc>
        <w:tc>
          <w:tcPr>
            <w:tcW w:w="1170" w:type="dxa"/>
            <w:vAlign w:val="center"/>
          </w:tcPr>
          <w:p w14:paraId="3B96F19A" w14:textId="47C4D27C" w:rsidR="006B1CCD" w:rsidRDefault="00AB6E8D" w:rsidP="006B1CCD">
            <w:pPr>
              <w:jc w:val="center"/>
            </w:pPr>
            <w:r>
              <w:t>PA06</w:t>
            </w:r>
          </w:p>
        </w:tc>
        <w:tc>
          <w:tcPr>
            <w:tcW w:w="990" w:type="dxa"/>
            <w:vAlign w:val="center"/>
          </w:tcPr>
          <w:p w14:paraId="33FDA6B0" w14:textId="5E0331B6" w:rsidR="006B1CCD" w:rsidRDefault="006B1CCD" w:rsidP="00356375">
            <w:pPr>
              <w:jc w:val="center"/>
            </w:pPr>
            <w:r>
              <w:t>CS</w:t>
            </w:r>
          </w:p>
        </w:tc>
      </w:tr>
      <w:tr w:rsidR="006B1CCD" w14:paraId="2CB0874C" w14:textId="77777777" w:rsidTr="006B1CCD">
        <w:trPr>
          <w:cantSplit/>
          <w:trHeight w:val="350"/>
          <w:jc w:val="center"/>
        </w:trPr>
        <w:tc>
          <w:tcPr>
            <w:tcW w:w="482" w:type="dxa"/>
            <w:vMerge/>
            <w:textDirection w:val="btLr"/>
            <w:vAlign w:val="center"/>
          </w:tcPr>
          <w:p w14:paraId="0B19E411" w14:textId="77777777" w:rsidR="006B1CCD" w:rsidRDefault="006B1CCD" w:rsidP="00356375">
            <w:pPr>
              <w:ind w:left="113" w:right="113"/>
              <w:jc w:val="center"/>
            </w:pPr>
          </w:p>
        </w:tc>
        <w:tc>
          <w:tcPr>
            <w:tcW w:w="1219" w:type="dxa"/>
            <w:vMerge/>
            <w:vAlign w:val="center"/>
          </w:tcPr>
          <w:p w14:paraId="7B4F19CB" w14:textId="77777777" w:rsidR="006B1CCD" w:rsidRDefault="006B1CCD" w:rsidP="00356375">
            <w:pPr>
              <w:jc w:val="center"/>
            </w:pPr>
          </w:p>
        </w:tc>
        <w:tc>
          <w:tcPr>
            <w:tcW w:w="1336" w:type="dxa"/>
            <w:vMerge/>
            <w:vAlign w:val="center"/>
          </w:tcPr>
          <w:p w14:paraId="249D74BD" w14:textId="77777777" w:rsidR="006B1CCD" w:rsidRDefault="006B1CCD" w:rsidP="00356375">
            <w:pPr>
              <w:jc w:val="center"/>
            </w:pPr>
          </w:p>
        </w:tc>
        <w:tc>
          <w:tcPr>
            <w:tcW w:w="828" w:type="dxa"/>
            <w:vAlign w:val="center"/>
          </w:tcPr>
          <w:p w14:paraId="47943107" w14:textId="0B4338F1" w:rsidR="006B1CCD" w:rsidRDefault="006B1CCD" w:rsidP="00356375">
            <w:pPr>
              <w:jc w:val="center"/>
            </w:pPr>
            <w:r>
              <w:t>3</w:t>
            </w:r>
          </w:p>
        </w:tc>
        <w:tc>
          <w:tcPr>
            <w:tcW w:w="1170" w:type="dxa"/>
            <w:vAlign w:val="center"/>
          </w:tcPr>
          <w:p w14:paraId="2BF67E99" w14:textId="6464E5A3" w:rsidR="006B1CCD" w:rsidRDefault="00AB6E8D" w:rsidP="006B1CCD">
            <w:pPr>
              <w:jc w:val="center"/>
            </w:pPr>
            <w:r>
              <w:t>PA07</w:t>
            </w:r>
          </w:p>
        </w:tc>
        <w:tc>
          <w:tcPr>
            <w:tcW w:w="990" w:type="dxa"/>
            <w:vAlign w:val="center"/>
          </w:tcPr>
          <w:p w14:paraId="1B29C67E" w14:textId="7FA9B0F4" w:rsidR="006B1CCD" w:rsidRDefault="006B1CCD" w:rsidP="00356375">
            <w:pPr>
              <w:jc w:val="center"/>
            </w:pPr>
            <w:r>
              <w:t>MOSI</w:t>
            </w:r>
          </w:p>
        </w:tc>
      </w:tr>
      <w:tr w:rsidR="006B1CCD" w14:paraId="3E313B1D" w14:textId="77777777" w:rsidTr="006B1CCD">
        <w:trPr>
          <w:cantSplit/>
          <w:trHeight w:val="350"/>
          <w:jc w:val="center"/>
        </w:trPr>
        <w:tc>
          <w:tcPr>
            <w:tcW w:w="482" w:type="dxa"/>
            <w:vMerge/>
            <w:textDirection w:val="btLr"/>
            <w:vAlign w:val="center"/>
          </w:tcPr>
          <w:p w14:paraId="20809565" w14:textId="77777777" w:rsidR="006B1CCD" w:rsidRDefault="006B1CCD" w:rsidP="00356375">
            <w:pPr>
              <w:ind w:left="113" w:right="113"/>
              <w:jc w:val="center"/>
            </w:pPr>
          </w:p>
        </w:tc>
        <w:tc>
          <w:tcPr>
            <w:tcW w:w="1219" w:type="dxa"/>
            <w:vMerge w:val="restart"/>
            <w:vAlign w:val="center"/>
          </w:tcPr>
          <w:p w14:paraId="7FF018F5" w14:textId="02792C7B" w:rsidR="006B1CCD" w:rsidRDefault="006B1CCD" w:rsidP="00356375">
            <w:pPr>
              <w:jc w:val="center"/>
            </w:pPr>
            <w:r>
              <w:t>I2C[0]</w:t>
            </w:r>
          </w:p>
        </w:tc>
        <w:tc>
          <w:tcPr>
            <w:tcW w:w="1336" w:type="dxa"/>
            <w:vMerge w:val="restart"/>
            <w:vAlign w:val="center"/>
          </w:tcPr>
          <w:p w14:paraId="38FA63F8" w14:textId="35BE790E" w:rsidR="006B1CCD" w:rsidRDefault="006B1CCD" w:rsidP="00356375">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vAlign w:val="center"/>
          </w:tcPr>
          <w:p w14:paraId="78D9E965" w14:textId="35B89207" w:rsidR="006B1CCD" w:rsidRDefault="006B1CCD" w:rsidP="00356375">
            <w:pPr>
              <w:jc w:val="center"/>
            </w:pPr>
            <w:r>
              <w:t>0</w:t>
            </w:r>
          </w:p>
        </w:tc>
        <w:tc>
          <w:tcPr>
            <w:tcW w:w="1170" w:type="dxa"/>
            <w:vAlign w:val="center"/>
          </w:tcPr>
          <w:p w14:paraId="35DD7A2D" w14:textId="3B4BE04C" w:rsidR="006B1CCD" w:rsidRDefault="00AB6E8D" w:rsidP="006B1CCD">
            <w:pPr>
              <w:jc w:val="center"/>
            </w:pPr>
            <w:r>
              <w:t>PA16</w:t>
            </w:r>
          </w:p>
        </w:tc>
        <w:tc>
          <w:tcPr>
            <w:tcW w:w="990" w:type="dxa"/>
            <w:vAlign w:val="center"/>
          </w:tcPr>
          <w:p w14:paraId="5ADBD2C2" w14:textId="240383A1" w:rsidR="006B1CCD" w:rsidRDefault="006B1CCD" w:rsidP="00356375">
            <w:pPr>
              <w:jc w:val="center"/>
            </w:pPr>
            <w:r>
              <w:t>SDA</w:t>
            </w:r>
          </w:p>
        </w:tc>
      </w:tr>
      <w:tr w:rsidR="006B1CCD" w14:paraId="20EE0A1A" w14:textId="77777777" w:rsidTr="006B1CCD">
        <w:trPr>
          <w:cantSplit/>
          <w:trHeight w:val="350"/>
          <w:jc w:val="center"/>
        </w:trPr>
        <w:tc>
          <w:tcPr>
            <w:tcW w:w="482" w:type="dxa"/>
            <w:vMerge/>
            <w:textDirection w:val="btLr"/>
            <w:vAlign w:val="center"/>
          </w:tcPr>
          <w:p w14:paraId="6D214879" w14:textId="77777777" w:rsidR="006B1CCD" w:rsidRDefault="006B1CCD" w:rsidP="00356375">
            <w:pPr>
              <w:ind w:left="113" w:right="113"/>
              <w:jc w:val="center"/>
            </w:pPr>
          </w:p>
        </w:tc>
        <w:tc>
          <w:tcPr>
            <w:tcW w:w="1219" w:type="dxa"/>
            <w:vMerge/>
            <w:vAlign w:val="center"/>
          </w:tcPr>
          <w:p w14:paraId="30E63AE0" w14:textId="77777777" w:rsidR="006B1CCD" w:rsidRDefault="006B1CCD" w:rsidP="00356375">
            <w:pPr>
              <w:jc w:val="center"/>
            </w:pPr>
          </w:p>
        </w:tc>
        <w:tc>
          <w:tcPr>
            <w:tcW w:w="1336" w:type="dxa"/>
            <w:vMerge/>
            <w:vAlign w:val="center"/>
          </w:tcPr>
          <w:p w14:paraId="0B6D7307" w14:textId="77777777" w:rsidR="006B1CCD" w:rsidRDefault="006B1CCD" w:rsidP="00356375">
            <w:pPr>
              <w:jc w:val="center"/>
            </w:pPr>
          </w:p>
        </w:tc>
        <w:tc>
          <w:tcPr>
            <w:tcW w:w="828" w:type="dxa"/>
            <w:vAlign w:val="center"/>
          </w:tcPr>
          <w:p w14:paraId="00E28A3F" w14:textId="67064AEB" w:rsidR="006B1CCD" w:rsidRDefault="006B1CCD" w:rsidP="00356375">
            <w:pPr>
              <w:jc w:val="center"/>
            </w:pPr>
            <w:r>
              <w:t>1</w:t>
            </w:r>
          </w:p>
        </w:tc>
        <w:tc>
          <w:tcPr>
            <w:tcW w:w="1170" w:type="dxa"/>
            <w:vAlign w:val="center"/>
          </w:tcPr>
          <w:p w14:paraId="740CCB41" w14:textId="1BD7A3A4" w:rsidR="006B1CCD" w:rsidRDefault="00AB6E8D" w:rsidP="006B1CCD">
            <w:pPr>
              <w:jc w:val="center"/>
            </w:pPr>
            <w:r>
              <w:t>PA17</w:t>
            </w:r>
          </w:p>
        </w:tc>
        <w:tc>
          <w:tcPr>
            <w:tcW w:w="990" w:type="dxa"/>
            <w:vAlign w:val="center"/>
          </w:tcPr>
          <w:p w14:paraId="0DDE36EE" w14:textId="3A29E396" w:rsidR="006B1CCD" w:rsidRDefault="006B1CCD" w:rsidP="00356375">
            <w:pPr>
              <w:jc w:val="center"/>
            </w:pPr>
            <w:r>
              <w:t>SCL</w:t>
            </w:r>
          </w:p>
        </w:tc>
      </w:tr>
    </w:tbl>
    <w:p w14:paraId="02CE8D7B" w14:textId="2FE85E38" w:rsidR="002861E9" w:rsidRDefault="002861E9" w:rsidP="00E01F5A">
      <w:pPr>
        <w:pStyle w:val="Heading4"/>
      </w:pPr>
      <w:bookmarkStart w:id="17" w:name="_Toc134625115"/>
      <w:r>
        <w:lastRenderedPageBreak/>
        <w:t>Parent Schematic Considerations (Connectors.SchDoc)</w:t>
      </w:r>
      <w:bookmarkEnd w:id="17"/>
    </w:p>
    <w:p w14:paraId="7BA9D986" w14:textId="1FC8789A" w:rsidR="00E10A13" w:rsidRDefault="00484E4E" w:rsidP="0083321E">
      <w:pPr>
        <w:spacing w:before="240"/>
        <w:ind w:firstLine="720"/>
      </w:pPr>
      <w:r>
        <w:t xml:space="preserve">This schematic offers a block-diagram view of how the logic board functions. </w:t>
      </w:r>
      <w:r w:rsidR="0083321E">
        <w:t xml:space="preserve">The MCU, SBG, and SD card schematics are included as sub-schematic components. The CAN transceiver is included </w:t>
      </w:r>
      <w:r w:rsidR="000D303C">
        <w:t>here as there was no room in the MCU_PINOUT.SchDoc schematic. It uses a voltage divider on the RxD line since the CAN transceiver operates at 5V whereas the MCU operates at 3.3V</w:t>
      </w:r>
      <w:r w:rsidR="00E1474C">
        <w:t xml:space="preserve">. </w:t>
      </w:r>
      <w:r w:rsidR="00E1474C">
        <w:rPr>
          <w:b/>
          <w:bCs/>
        </w:rPr>
        <w:t>Important note: UART lines (Tx/Rx) cross over</w:t>
      </w:r>
      <w:r w:rsidR="0039381B">
        <w:rPr>
          <w:b/>
          <w:bCs/>
        </w:rPr>
        <w:t xml:space="preserve"> (Tx goes to Rx on the receiving device and Rx goes to Tx)</w:t>
      </w:r>
      <w:r w:rsidR="00E1474C">
        <w:rPr>
          <w:b/>
          <w:bCs/>
        </w:rPr>
        <w:t xml:space="preserve"> but CAN Tx/Rx lines DO NOT</w:t>
      </w:r>
      <w:r w:rsidR="00E1474C">
        <w:t>.</w:t>
      </w:r>
      <w:r w:rsidR="007400C0">
        <w:t xml:space="preserve"> The CANH and CANL pins are </w:t>
      </w:r>
      <w:r w:rsidR="0006612C">
        <w:t>defined as a differential pair</w:t>
      </w:r>
      <w:r w:rsidR="007400C0">
        <w:t xml:space="preserve"> </w:t>
      </w:r>
      <w:r w:rsidR="0006612C">
        <w:t>such that Altium automatically ensures adequate routing.</w:t>
      </w:r>
    </w:p>
    <w:p w14:paraId="41CB86C7" w14:textId="7DE40991" w:rsidR="00DC7E84" w:rsidRDefault="00DC7E84" w:rsidP="0083321E">
      <w:pPr>
        <w:spacing w:before="240"/>
        <w:ind w:firstLine="720"/>
      </w:pPr>
      <w:r>
        <w:t xml:space="preserve">P1 is a SWD JTAG programming header and conforms to the 10-pin JTAG </w:t>
      </w:r>
      <w:r w:rsidR="00E90BDD">
        <w:t>pinout standard.</w:t>
      </w:r>
    </w:p>
    <w:p w14:paraId="6555D690" w14:textId="11E43AA0" w:rsidR="002861E9" w:rsidRPr="00E1474C" w:rsidRDefault="00DD786A" w:rsidP="0083321E">
      <w:pPr>
        <w:spacing w:before="240"/>
        <w:ind w:firstLine="720"/>
      </w:pPr>
      <w:r>
        <w:t xml:space="preserve">Finally, R23-R38 are included to provide pads on all the SERCOM lines in case they were connected wrong. Ideally, these pads will all be shorted however this </w:t>
      </w:r>
      <w:r w:rsidR="00E10A13">
        <w:t>provides us with the flexibility to rewire data bus lines on the fly ensuring the boards can be used for testing. These pads will not be included in the next iteration.</w:t>
      </w:r>
    </w:p>
    <w:p w14:paraId="30167D68" w14:textId="7AD61AC9" w:rsidR="006C2AD5" w:rsidRDefault="006C2AD5" w:rsidP="00E01F5A">
      <w:pPr>
        <w:pStyle w:val="Heading4"/>
      </w:pPr>
      <w:bookmarkStart w:id="18" w:name="_Toc134625116"/>
      <w:r>
        <w:t>MCU Pinout Considerations (MCU_PINOUT.SchDoc)</w:t>
      </w:r>
      <w:bookmarkEnd w:id="18"/>
    </w:p>
    <w:p w14:paraId="139B8611" w14:textId="5216DD97" w:rsidR="006441A2" w:rsidRDefault="006441A2" w:rsidP="005611D5">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r:id="rId19" w:history="1">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r:id="rId20" w:history="1">
        <w:r w:rsidR="005611D5" w:rsidRP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14:paraId="228C9561" w14:textId="750A34BD" w:rsidR="007D5518" w:rsidRDefault="007D5518" w:rsidP="005611D5">
      <w:pPr>
        <w:spacing w:before="240"/>
        <w:ind w:firstLine="720"/>
      </w:pPr>
      <w:r>
        <w:t xml:space="preserve">The reset switch schematic conforms to </w:t>
      </w:r>
      <w:r w:rsidR="00DC087E">
        <w:t xml:space="preserve">Figure 60-7 of the </w:t>
      </w:r>
      <w:hyperlink r:id="rId21" w:history="1">
        <w:r w:rsidR="00DC087E" w:rsidRPr="00DC087E">
          <w:rPr>
            <w:rStyle w:val="Hyperlink"/>
          </w:rPr>
          <w:t>datasheet</w:t>
        </w:r>
      </w:hyperlink>
      <w:r w:rsidR="00DC087E">
        <w:t xml:space="preserve"> and includes a RC-filter to reduce any parasitic inductance or other noise that may exist within the RESETN </w:t>
      </w:r>
      <w:r w:rsidR="00352E76">
        <w:t>n</w:t>
      </w:r>
      <w:r w:rsidR="00DC087E">
        <w:t>et</w:t>
      </w:r>
      <w:r w:rsidR="00EB45F4">
        <w:t xml:space="preserve"> as well as a </w:t>
      </w:r>
      <w:r w:rsidR="003307EF">
        <w:t>pullup</w:t>
      </w:r>
      <w:r w:rsidR="00EB45F4">
        <w:t xml:space="preserve"> resistor</w:t>
      </w:r>
      <w:r w:rsidR="001F6AF4">
        <w:t xml:space="preserve"> (R39)</w:t>
      </w:r>
      <w:r w:rsidR="00DC087E">
        <w:t>.</w:t>
      </w:r>
      <w:r w:rsidR="00865BD3">
        <w:t xml:space="preserve"> </w:t>
      </w:r>
      <w:r w:rsidR="00865BD3" w:rsidRPr="00865BD3">
        <w:rPr>
          <w:b/>
          <w:bCs/>
          <w:u w:val="single"/>
        </w:rPr>
        <w:t>I’m realizing now that this RC filter should probably be placed close to the MCU and I did not do this so we should definitely fix this for V2.</w:t>
      </w:r>
      <w:r w:rsidR="009C5363">
        <w:rPr>
          <w:b/>
          <w:bCs/>
          <w:u w:val="single"/>
        </w:rPr>
        <w:t xml:space="preserve"> I only placed the capacitor (C6) close to the MCU which is likely acceptable but </w:t>
      </w:r>
      <w:r w:rsidR="00F7146A">
        <w:rPr>
          <w:b/>
          <w:bCs/>
          <w:u w:val="single"/>
        </w:rPr>
        <w:t>might as well move the resistor (R1) closer too.</w:t>
      </w:r>
      <w:r w:rsidR="00F7146A">
        <w:t xml:space="preserve"> </w:t>
      </w:r>
      <w:r w:rsidR="00475A1B">
        <w:t xml:space="preserve">Beyond this, the reset switches are OMRON dip switches which were chosen over simple </w:t>
      </w:r>
      <w:r w:rsidR="00F7146A">
        <w:t>momentary</w:t>
      </w:r>
      <w:r w:rsidR="00475A1B">
        <w:t xml:space="preserve"> switches to prevent accidental actu</w:t>
      </w:r>
      <w:r w:rsidR="00EB45F4">
        <w:t>ation</w:t>
      </w:r>
      <w:r w:rsidR="00CE1B22">
        <w:t xml:space="preserve"> and ensure reliability</w:t>
      </w:r>
      <w:r w:rsidR="00EB45F4">
        <w:t>.</w:t>
      </w:r>
    </w:p>
    <w:p w14:paraId="66A06721" w14:textId="69E5A002" w:rsidR="001F6AF4" w:rsidRDefault="001F6AF4" w:rsidP="005611D5">
      <w:pPr>
        <w:spacing w:before="240"/>
        <w:ind w:firstLine="720"/>
      </w:pPr>
      <w:r>
        <w:t xml:space="preserve">The buzzer circuit uses a N-channel MOSFET (Q1) to drive the buzzer using a </w:t>
      </w:r>
      <w:r w:rsidR="009C4A30">
        <w:t xml:space="preserve">GPIO pin. R14 is a current-limiting resistor to prevent drawing excessive current from the MCU, R41 is a pull-down to </w:t>
      </w:r>
      <w:r w:rsidR="00524CA0">
        <w:t>ensure the MOSFET remains in its cut-off region when no input is provided, and R2 serves to discharge the piezo buzzer (</w:t>
      </w:r>
      <w:r w:rsidR="00222849">
        <w:t>LS1) since it acts as a capacitive load.</w:t>
      </w:r>
      <w:r w:rsidR="00CE1B22">
        <w:t xml:space="preserve"> A MOSFET was chosen since these are</w:t>
      </w:r>
      <w:r w:rsidR="00411E7E">
        <w:t xml:space="preserve"> field-effect transistors and should not require much drive current.</w:t>
      </w:r>
    </w:p>
    <w:p w14:paraId="4151A121" w14:textId="552B0960" w:rsidR="0038269C" w:rsidRPr="00865BD3" w:rsidRDefault="0038269C" w:rsidP="005611D5">
      <w:pPr>
        <w:spacing w:before="240"/>
        <w:ind w:firstLine="720"/>
      </w:pPr>
      <w:r>
        <w:t xml:space="preserve">Finally, two </w:t>
      </w:r>
      <w:r w:rsidR="003307EF">
        <w:t>pullup</w:t>
      </w:r>
      <w:r>
        <w:t xml:space="preserve"> resistors</w:t>
      </w:r>
      <w:r w:rsidR="0058558D">
        <w:t xml:space="preserve"> (R15, R16)</w:t>
      </w:r>
      <w:r>
        <w:t xml:space="preserve"> are included on the I2C line as these are required by the endpoint </w:t>
      </w:r>
      <w:r w:rsidR="0058558D">
        <w:t xml:space="preserve">of a I2C bus which may, at some point, be the logic board. These are not intended to be populated however they </w:t>
      </w:r>
      <w:r w:rsidR="0037376B">
        <w:t>were included just in case</w:t>
      </w:r>
      <w:r w:rsidR="00411E7E">
        <w:t xml:space="preserve"> a future application requires them</w:t>
      </w:r>
      <w:r w:rsidR="0037376B">
        <w:t>.</w:t>
      </w:r>
    </w:p>
    <w:p w14:paraId="652B8002" w14:textId="2F091FFA" w:rsidR="00E01F5A" w:rsidRDefault="00340D8A" w:rsidP="00E01F5A">
      <w:pPr>
        <w:pStyle w:val="Heading4"/>
      </w:pPr>
      <w:bookmarkStart w:id="19" w:name="_Toc134625117"/>
      <w:r>
        <w:lastRenderedPageBreak/>
        <w:t>SBG Considerations</w:t>
      </w:r>
      <w:r w:rsidR="00B56F10">
        <w:t xml:space="preserve"> (SBG.SchDoc)</w:t>
      </w:r>
      <w:bookmarkEnd w:id="19"/>
      <w:r w:rsidR="00DC087E">
        <w:t xml:space="preserve"> </w:t>
      </w:r>
    </w:p>
    <w:p w14:paraId="36DF8673" w14:textId="6853E42E" w:rsidR="00C72BB1" w:rsidRDefault="00340D8A" w:rsidP="00E209F0">
      <w:pPr>
        <w:spacing w:before="240"/>
        <w:ind w:firstLine="720"/>
      </w:pPr>
      <w:r>
        <w:t>The SBG interfaces with the MCU using a MAX3232</w:t>
      </w:r>
      <w:r w:rsidR="00E70E76">
        <w:t>EUE+T</w:t>
      </w:r>
      <w:r>
        <w:t xml:space="preserve"> UART to RS-232 converter</w:t>
      </w:r>
      <w:r w:rsidR="00E70E76">
        <w:t xml:space="preserve"> since the SBG Ellipse2-</w:t>
      </w:r>
      <w:r w:rsidR="00E70E76" w:rsidRPr="00251C12">
        <w:t>N-</w:t>
      </w:r>
      <w:r w:rsidR="00251C12" w:rsidRPr="00251C12">
        <w:t>G4A3-</w:t>
      </w:r>
      <w:r w:rsidR="00E70E76" w:rsidRPr="00251C12">
        <w:t>B1</w:t>
      </w:r>
      <w:r w:rsidR="00E70E76">
        <w:t xml:space="preserve"> can solely output serial data through RS-232 or RS-4</w:t>
      </w:r>
      <w:r w:rsidR="00B47E25">
        <w:t>22 and, rather poetically, the SAM E51 solely has support for RS-485.</w:t>
      </w:r>
      <w:r w:rsidR="000E0502">
        <w:t xml:space="preserve"> </w:t>
      </w:r>
    </w:p>
    <w:p w14:paraId="4EEF9C7E" w14:textId="5F055509" w:rsidR="00340D8A" w:rsidRPr="006E645C" w:rsidRDefault="000E0502" w:rsidP="007D5518">
      <w:pPr>
        <w:spacing w:before="240"/>
        <w:ind w:firstLine="720"/>
      </w:pPr>
      <w:r>
        <w:t xml:space="preserve">The </w:t>
      </w:r>
      <w:r w:rsidR="00E505FE">
        <w:t>MAX3232’s schematic is built according to the datasheet, with the capacitors</w:t>
      </w:r>
      <w:r w:rsidR="00D746A7">
        <w:t xml:space="preserve"> (C15-C18)</w:t>
      </w:r>
      <w:r w:rsidR="00E505FE">
        <w:t xml:space="preserve"> defined based on</w:t>
      </w:r>
      <w:r w:rsidR="003A0EF4">
        <w:t xml:space="preserve"> </w:t>
      </w:r>
      <w:r w:rsidR="00FE6CDD">
        <w:t>the 4.5-5.5V V</w:t>
      </w:r>
      <w:r w:rsidR="00FE6CDD">
        <w:softHyphen/>
      </w:r>
      <w:r w:rsidR="00FE6CDD">
        <w:rPr>
          <w:vertAlign w:val="subscript"/>
        </w:rPr>
        <w:t>CC</w:t>
      </w:r>
      <w:r w:rsidR="00FE6CDD">
        <w:t xml:space="preserve"> range in </w:t>
      </w:r>
      <w:r w:rsidR="003A0EF4">
        <w:t xml:space="preserve">Table 2 </w:t>
      </w:r>
      <w:r w:rsidR="00FE6CDD">
        <w:t>(</w:t>
      </w:r>
      <w:r w:rsidR="003A0EF4">
        <w:t>page 9</w:t>
      </w:r>
      <w:r w:rsidR="00FE6CDD">
        <w:t>)</w:t>
      </w:r>
      <w:r w:rsidR="003A0EF4">
        <w:t xml:space="preserve"> of its </w:t>
      </w:r>
      <w:hyperlink r:id="rId22" w:history="1">
        <w:r w:rsidR="003A0EF4" w:rsidRPr="001126EA">
          <w:rPr>
            <w:rStyle w:val="Hyperlink"/>
          </w:rPr>
          <w:t>datasheet</w:t>
        </w:r>
      </w:hyperlink>
      <w:r w:rsidR="001126EA">
        <w:t xml:space="preserve">. </w:t>
      </w:r>
      <w:r w:rsidR="00C72BB1">
        <w:t xml:space="preserve">The initial plan involved supplying the MAX3232 with 3.3V and using 100nF capacitors, as specified by the datasheet, but this was changed </w:t>
      </w:r>
      <w:r w:rsidR="000E15A8">
        <w:t>to ensure the MAX3232 could output +-5V on its RS-232 pins.</w:t>
      </w:r>
      <w:r w:rsidR="003D0011">
        <w:t xml:space="preserve"> As a result of powering the MAX3232 with 5V, it’s R1OUT pin which outputs UART to the MCU also functions</w:t>
      </w:r>
      <w:r w:rsidR="00B56F10">
        <w:t xml:space="preserve"> at +-5V so a voltage divider was included to drop this to 3.3V</w:t>
      </w:r>
      <w:r w:rsidR="00D746A7">
        <w:t xml:space="preserve"> (R17</w:t>
      </w:r>
      <w:r w:rsidR="00AC173A">
        <w:t>/</w:t>
      </w:r>
      <w:r w:rsidR="00D746A7">
        <w:t>R18)</w:t>
      </w:r>
      <w:r w:rsidR="00A87F0E">
        <w:t xml:space="preserve"> on the Rx pin.</w:t>
      </w:r>
      <w:r w:rsidR="006E645C">
        <w:t xml:space="preserve"> Finally, a decoupling capacitor</w:t>
      </w:r>
      <w:r w:rsidR="00A87F0E">
        <w:t xml:space="preserve"> (</w:t>
      </w:r>
      <w:r w:rsidR="00ED0A0D">
        <w:t>C14)</w:t>
      </w:r>
      <w:r w:rsidR="006E645C">
        <w:t xml:space="preserve"> is included between the MAX3232’s V</w:t>
      </w:r>
      <w:r w:rsidR="006E645C">
        <w:rPr>
          <w:vertAlign w:val="subscript"/>
        </w:rPr>
        <w:t>CC</w:t>
      </w:r>
      <w:r w:rsidR="006E645C">
        <w:t xml:space="preserve"> pin and GND.</w:t>
      </w:r>
    </w:p>
    <w:p w14:paraId="21F715B5" w14:textId="538DECA6" w:rsidR="00C81A27" w:rsidRDefault="00C81A27" w:rsidP="007D5518">
      <w:pPr>
        <w:spacing w:before="240"/>
        <w:ind w:firstLine="720"/>
      </w:pPr>
      <w:r>
        <w:t>The SBG is connected directly to the 5V rail of the left header on this board and no additional power circuitry exists.</w:t>
      </w:r>
      <w:r w:rsidR="00340C14">
        <w:t xml:space="preserve"> Its connector (P2) is a separate component from the footprint to provide flexibility in its positioning relative to the SBG’s mounting holes since the mounting holes are fixed at the center of the boar</w:t>
      </w:r>
      <w:r w:rsidR="00C12329">
        <w:t>d.</w:t>
      </w:r>
      <w:r w:rsidR="00A33FF9">
        <w:t xml:space="preserve"> In this case, the connector is placed close to the MAX3232 IC however its position may change with future iterations.</w:t>
      </w:r>
    </w:p>
    <w:p w14:paraId="0D148415" w14:textId="79567790" w:rsidR="00C81A27" w:rsidRDefault="001701C8" w:rsidP="00C81A27">
      <w:pPr>
        <w:pStyle w:val="Heading4"/>
      </w:pPr>
      <w:bookmarkStart w:id="20" w:name="_Toc134625118"/>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00C81A27">
        <w:t>SD Card Considerations</w:t>
      </w:r>
      <w:r w:rsidR="007C7A03">
        <w:t xml:space="preserve"> (SD.SchDoc)</w:t>
      </w:r>
      <w:bookmarkEnd w:id="20"/>
    </w:p>
    <w:p w14:paraId="0038593F" w14:textId="4A6F7AC8" w:rsidR="001701C8" w:rsidRDefault="00150E87" w:rsidP="006E645C">
      <w:pPr>
        <w:spacing w:before="240"/>
        <w:ind w:firstLine="720"/>
      </w:pPr>
      <w:r>
        <w:t xml:space="preserve">The SD card circuit is built as a superposition of two SPI SD card </w:t>
      </w:r>
      <w:r w:rsidR="002029C7">
        <w:t>shields</w:t>
      </w:r>
      <w:r>
        <w:t xml:space="preserve">. The first is the </w:t>
      </w:r>
      <w:hyperlink r:id="rId24" w:history="1">
        <w:r w:rsidRPr="009A429E">
          <w:rPr>
            <w:rStyle w:val="Hyperlink"/>
          </w:rPr>
          <w:t>DFRobot SD card shield</w:t>
        </w:r>
      </w:hyperlink>
      <w:r w:rsidR="009A429E">
        <w:t xml:space="preserve"> with </w:t>
      </w:r>
      <w:r w:rsidR="00536B4A">
        <w:t>a</w:t>
      </w:r>
      <w:r w:rsidR="009A429E">
        <w:t xml:space="preserve"> schematic as per </w:t>
      </w:r>
      <w:r w:rsidR="000A7A6C">
        <w:t>figure to the right</w:t>
      </w:r>
      <w:r w:rsidR="000F68DA">
        <w:t xml:space="preserve"> and the second is a generic </w:t>
      </w:r>
      <w:hyperlink r:id="rId25" w:history="1">
        <w:r w:rsidR="000F68DA" w:rsidRPr="0001143A">
          <w:rPr>
            <w:rStyle w:val="Hyperlink"/>
          </w:rPr>
          <w:t>AliExpress SD card shield</w:t>
        </w:r>
      </w:hyperlink>
      <w:r w:rsidR="00536B4A">
        <w:t xml:space="preserve"> with a schematic as per </w:t>
      </w:r>
      <w:r w:rsidR="000A7A6C">
        <w:t>the figure below</w:t>
      </w:r>
      <w:r w:rsidR="006F14F0">
        <w:t xml:space="preserve">. </w:t>
      </w:r>
      <w:r w:rsidR="000F68DA">
        <w:t xml:space="preserve">These two differ in schematics as the DFRobot shield is designed to operate </w:t>
      </w:r>
      <w:r w:rsidR="006E645C">
        <w:t>at</w:t>
      </w:r>
      <w:r w:rsidR="000F68DA">
        <w:t xml:space="preserve"> 5V whereas the AliExpress shield works directly </w:t>
      </w:r>
      <w:r w:rsidR="006E645C">
        <w:t>on</w:t>
      </w:r>
      <w:r w:rsidR="000F68DA">
        <w:t xml:space="preserve"> 3.3V</w:t>
      </w:r>
      <w:r w:rsidR="006E645C">
        <w:t xml:space="preserve"> which is what the SD card operates at</w:t>
      </w:r>
      <w:r w:rsidR="000F68DA">
        <w:t>.</w:t>
      </w:r>
    </w:p>
    <w:p w14:paraId="130C078E" w14:textId="4195B354" w:rsidR="00C81A27" w:rsidRDefault="0001143A" w:rsidP="007D5518">
      <w:pPr>
        <w:spacing w:before="240"/>
        <w:ind w:firstLine="720"/>
      </w:pPr>
      <w:r>
        <w:t xml:space="preserve">Since the DFRobot </w:t>
      </w:r>
      <w:r w:rsidR="006F14F0">
        <w:t>shield is designed to operate at 5V</w:t>
      </w:r>
      <w:r>
        <w:t xml:space="preserve">, it </w:t>
      </w:r>
      <w:r w:rsidR="006F14F0">
        <w:t>contains a linear regulator to reduce the 5V supply voltage to 3</w:t>
      </w:r>
      <w:r w:rsidR="007B698C">
        <w:t>.</w:t>
      </w:r>
      <w:r w:rsidR="006E645C">
        <w:t>3V</w:t>
      </w:r>
      <w:r w:rsidR="006A16E5">
        <w:t xml:space="preserve"> which is omitted in our design</w:t>
      </w:r>
      <w:r w:rsidR="00536B4A">
        <w:t>.</w:t>
      </w:r>
      <w:r w:rsidR="00B13EE8">
        <w:t xml:space="preserve"> Additionally, it includes voltage dividers on the data pins since it assumes the MCU’s data lines also operate at 5V.</w:t>
      </w:r>
      <w:r w:rsidR="00204293">
        <w:t xml:space="preserve"> </w:t>
      </w:r>
      <w:r w:rsidR="00204293">
        <w:rPr>
          <w:b/>
          <w:bCs/>
          <w:u w:val="single"/>
        </w:rPr>
        <w:t>I made a mistake here since I included a voltage divider on the MISO pin as opposed to the CS pin. This is not necessary since the MISO pin is an output</w:t>
      </w:r>
      <w:r w:rsidR="006A16E5">
        <w:rPr>
          <w:b/>
          <w:bCs/>
          <w:u w:val="single"/>
        </w:rPr>
        <w:t xml:space="preserve"> of the SD card which will never exceed 3.3V</w:t>
      </w:r>
      <w:r w:rsidR="00174090">
        <w:rPr>
          <w:b/>
          <w:bCs/>
          <w:u w:val="single"/>
        </w:rPr>
        <w:t>. Luckily</w:t>
      </w:r>
      <w:r w:rsidR="006A16E5">
        <w:rPr>
          <w:b/>
          <w:bCs/>
          <w:u w:val="single"/>
        </w:rPr>
        <w:t>,</w:t>
      </w:r>
      <w:r w:rsidR="00174090">
        <w:rPr>
          <w:b/>
          <w:bCs/>
          <w:u w:val="single"/>
        </w:rPr>
        <w:t xml:space="preserve"> we shouldn’t need these dividers at all and our CS should </w:t>
      </w:r>
      <w:r w:rsidR="00DA6A8F">
        <w:rPr>
          <w:b/>
          <w:bCs/>
          <w:u w:val="single"/>
        </w:rPr>
        <w:t>not</w:t>
      </w:r>
      <w:r w:rsidR="00174090">
        <w:rPr>
          <w:b/>
          <w:bCs/>
          <w:u w:val="single"/>
        </w:rPr>
        <w:t xml:space="preserve"> exceed 3.3V so it’ll be ok. These dividers will most likely be removed in V2 since I doubt they</w:t>
      </w:r>
      <w:r w:rsidR="00210F88">
        <w:rPr>
          <w:b/>
          <w:bCs/>
          <w:u w:val="single"/>
        </w:rPr>
        <w:t xml:space="preserve"> </w:t>
      </w:r>
      <w:r w:rsidR="00174090">
        <w:rPr>
          <w:b/>
          <w:bCs/>
          <w:u w:val="single"/>
        </w:rPr>
        <w:t>provide any functionality.</w:t>
      </w:r>
      <w:r w:rsidR="00B13EE8">
        <w:t xml:space="preserve"> This circuit was included in case we </w:t>
      </w:r>
      <w:r w:rsidR="00E4762C">
        <w:t>require voltage divider</w:t>
      </w:r>
      <w:r w:rsidR="007B6E27">
        <w:t>s</w:t>
      </w:r>
      <w:r w:rsidR="00E4762C">
        <w:t xml:space="preserve"> of our own to fine tune the voltage levels delivered to the SD card.</w:t>
      </w:r>
    </w:p>
    <w:p w14:paraId="096472C0" w14:textId="00464221" w:rsidR="008035A8" w:rsidRDefault="00AE4EDB" w:rsidP="007D5518">
      <w:pPr>
        <w:spacing w:before="240"/>
        <w:ind w:firstLine="720"/>
      </w:pPr>
      <w:r>
        <w:rPr>
          <w:noProof/>
        </w:rPr>
        <w:lastRenderedPageBreak/>
        <w:drawing>
          <wp:anchor distT="0" distB="0" distL="114300" distR="114300" simplePos="0" relativeHeight="251658241" behindDoc="0" locked="0" layoutInCell="1" allowOverlap="1" wp14:anchorId="56CCFD45" wp14:editId="04C51110">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5D9">
        <w:t>The AliExpress shield</w:t>
      </w:r>
      <w:r w:rsidR="001154B2">
        <w:t xml:space="preserve"> </w:t>
      </w:r>
      <w:r w:rsidR="00186245">
        <w:t xml:space="preserve">simply has 10kOhm </w:t>
      </w:r>
      <w:r w:rsidR="003307EF">
        <w:t>pullup</w:t>
      </w:r>
      <w:r w:rsidR="00186245">
        <w:t xml:space="preserve">s on </w:t>
      </w:r>
      <w:r w:rsidR="003728A6">
        <w:t xml:space="preserve">its MOSI, MISO, and SCK lines </w:t>
      </w:r>
      <w:r w:rsidR="00B14B85">
        <w:t xml:space="preserve">as well as on the SD card’s </w:t>
      </w:r>
      <w:r w:rsidR="00F73651">
        <w:t>DAT1 and DAT2 pins.</w:t>
      </w:r>
      <w:r w:rsidR="007B6E27">
        <w:t xml:space="preserve"> Since our MCU operates at 3.3V, the schematic below is all we should theoretically</w:t>
      </w:r>
      <w:r w:rsidR="00ED6837">
        <w:t xml:space="preserve"> require. A decoupling capacitor (C19) is also included for the SD card.</w:t>
      </w:r>
      <w:r w:rsidR="00C74346">
        <w:t xml:space="preserve"> </w:t>
      </w:r>
    </w:p>
    <w:p w14:paraId="1DBA7EC5" w14:textId="04812DFF" w:rsidR="00E4762C" w:rsidRPr="00C81A27" w:rsidRDefault="008035A8" w:rsidP="008035A8">
      <w:pPr>
        <w:jc w:val="left"/>
      </w:pPr>
      <w:r>
        <w:br w:type="page"/>
      </w:r>
    </w:p>
    <w:p w14:paraId="667171EE" w14:textId="43D533A8" w:rsidR="00A859D7" w:rsidRDefault="00A859D7" w:rsidP="00E01F5A">
      <w:pPr>
        <w:pStyle w:val="Heading3"/>
      </w:pPr>
      <w:bookmarkStart w:id="21" w:name="_Toc134625119"/>
      <w:r>
        <w:lastRenderedPageBreak/>
        <w:t>Component List</w:t>
      </w:r>
      <w:bookmarkEnd w:id="21"/>
    </w:p>
    <w:p w14:paraId="6AC1A222" w14:textId="33648691" w:rsidR="00F50294" w:rsidRPr="00F50294" w:rsidRDefault="00E3493A" w:rsidP="00E3493A">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14:paraId="13223223" w14:textId="77777777" w:rsidTr="00E164A6">
        <w:trPr>
          <w:cantSplit/>
          <w:trHeight w:val="337"/>
        </w:trPr>
        <w:tc>
          <w:tcPr>
            <w:tcW w:w="562" w:type="dxa"/>
            <w:textDirection w:val="btLr"/>
          </w:tcPr>
          <w:p w14:paraId="25AEA1B7" w14:textId="77777777" w:rsidR="0036083A" w:rsidRDefault="0036083A" w:rsidP="0036083A">
            <w:pPr>
              <w:ind w:left="113" w:right="113"/>
              <w:jc w:val="center"/>
            </w:pPr>
          </w:p>
        </w:tc>
        <w:tc>
          <w:tcPr>
            <w:tcW w:w="1560" w:type="dxa"/>
            <w:vAlign w:val="center"/>
          </w:tcPr>
          <w:p w14:paraId="7228D9A4" w14:textId="3FCFE5C6" w:rsidR="0036083A" w:rsidRDefault="0036083A" w:rsidP="00097C0C">
            <w:pPr>
              <w:jc w:val="center"/>
            </w:pPr>
            <w:r>
              <w:t>Part #</w:t>
            </w:r>
          </w:p>
        </w:tc>
        <w:tc>
          <w:tcPr>
            <w:tcW w:w="708" w:type="dxa"/>
            <w:vAlign w:val="center"/>
          </w:tcPr>
          <w:p w14:paraId="24325168" w14:textId="77777777" w:rsidR="0036083A" w:rsidRDefault="0036083A" w:rsidP="00097C0C">
            <w:pPr>
              <w:jc w:val="center"/>
            </w:pPr>
            <w:r>
              <w:t>QTY</w:t>
            </w:r>
          </w:p>
        </w:tc>
        <w:tc>
          <w:tcPr>
            <w:tcW w:w="2835" w:type="dxa"/>
            <w:vAlign w:val="center"/>
          </w:tcPr>
          <w:p w14:paraId="3969BAC1" w14:textId="77777777" w:rsidR="0036083A" w:rsidRDefault="0036083A" w:rsidP="00097C0C">
            <w:pPr>
              <w:jc w:val="center"/>
            </w:pPr>
            <w:r>
              <w:t>Purpose</w:t>
            </w:r>
          </w:p>
        </w:tc>
        <w:tc>
          <w:tcPr>
            <w:tcW w:w="3686" w:type="dxa"/>
            <w:vAlign w:val="center"/>
          </w:tcPr>
          <w:p w14:paraId="282E4BE4" w14:textId="77777777" w:rsidR="0036083A" w:rsidRDefault="0036083A" w:rsidP="00097C0C">
            <w:pPr>
              <w:jc w:val="center"/>
            </w:pPr>
            <w:r>
              <w:t>Comment</w:t>
            </w:r>
          </w:p>
        </w:tc>
      </w:tr>
      <w:tr w:rsidR="002A23D1" w14:paraId="49AEB8F2" w14:textId="77777777" w:rsidTr="00A56B4F">
        <w:trPr>
          <w:cantSplit/>
          <w:trHeight w:val="569"/>
        </w:trPr>
        <w:tc>
          <w:tcPr>
            <w:tcW w:w="562" w:type="dxa"/>
            <w:vMerge w:val="restart"/>
            <w:textDirection w:val="btLr"/>
          </w:tcPr>
          <w:p w14:paraId="591FD3E4" w14:textId="4D2E2156" w:rsidR="002A23D1" w:rsidRDefault="002A23D1" w:rsidP="009B597F">
            <w:pPr>
              <w:ind w:left="113" w:right="113"/>
              <w:jc w:val="center"/>
            </w:pPr>
            <w:r>
              <w:t>HYDRA</w:t>
            </w:r>
          </w:p>
        </w:tc>
        <w:tc>
          <w:tcPr>
            <w:tcW w:w="1560" w:type="dxa"/>
            <w:vAlign w:val="center"/>
          </w:tcPr>
          <w:p w14:paraId="3510BB07" w14:textId="32BD6AE8" w:rsidR="002A23D1" w:rsidRDefault="002A23D1" w:rsidP="009B597F">
            <w:pPr>
              <w:jc w:val="center"/>
            </w:pPr>
            <w:r w:rsidRPr="009D1F91">
              <w:t>PRT-12790</w:t>
            </w:r>
          </w:p>
        </w:tc>
        <w:tc>
          <w:tcPr>
            <w:tcW w:w="708" w:type="dxa"/>
            <w:vAlign w:val="center"/>
          </w:tcPr>
          <w:p w14:paraId="5DE3D648" w14:textId="27BB0F57" w:rsidR="002A23D1" w:rsidRDefault="002A23D1" w:rsidP="009B597F">
            <w:pPr>
              <w:jc w:val="center"/>
            </w:pPr>
            <w:r>
              <w:t>2</w:t>
            </w:r>
          </w:p>
        </w:tc>
        <w:tc>
          <w:tcPr>
            <w:tcW w:w="2835" w:type="dxa"/>
            <w:vAlign w:val="center"/>
          </w:tcPr>
          <w:p w14:paraId="08A060BA" w14:textId="4E4833E7" w:rsidR="002A23D1" w:rsidRDefault="002A23D1" w:rsidP="009B597F">
            <w:pPr>
              <w:jc w:val="center"/>
            </w:pPr>
            <w:r>
              <w:t>Inter-board header</w:t>
            </w:r>
          </w:p>
        </w:tc>
        <w:tc>
          <w:tcPr>
            <w:tcW w:w="3686" w:type="dxa"/>
            <w:vAlign w:val="center"/>
          </w:tcPr>
          <w:p w14:paraId="0BAB6783" w14:textId="566E6005" w:rsidR="002A23D1" w:rsidRDefault="002A23D1" w:rsidP="00A56B4F">
            <w:pPr>
              <w:jc w:val="center"/>
            </w:pPr>
            <w:r>
              <w:t>Standard component</w:t>
            </w:r>
            <w:r w:rsidR="000B263A">
              <w:t>s</w:t>
            </w:r>
            <w:r>
              <w:t xml:space="preserve"> for all Hydra </w:t>
            </w:r>
            <w:r w:rsidR="000B263A">
              <w:t>b</w:t>
            </w:r>
            <w:r>
              <w:t>oards</w:t>
            </w:r>
            <w:r w:rsidR="000B263A">
              <w:t>.</w:t>
            </w:r>
          </w:p>
        </w:tc>
      </w:tr>
      <w:tr w:rsidR="002A23D1" w14:paraId="12816F6C" w14:textId="77777777" w:rsidTr="00A56B4F">
        <w:trPr>
          <w:cantSplit/>
          <w:trHeight w:val="691"/>
        </w:trPr>
        <w:tc>
          <w:tcPr>
            <w:tcW w:w="562" w:type="dxa"/>
            <w:vMerge/>
            <w:textDirection w:val="btLr"/>
          </w:tcPr>
          <w:p w14:paraId="4EACF279" w14:textId="77777777" w:rsidR="002A23D1" w:rsidRDefault="002A23D1" w:rsidP="009B597F">
            <w:pPr>
              <w:ind w:left="113" w:right="113"/>
              <w:jc w:val="center"/>
            </w:pPr>
          </w:p>
        </w:tc>
        <w:tc>
          <w:tcPr>
            <w:tcW w:w="1560" w:type="dxa"/>
            <w:vAlign w:val="center"/>
          </w:tcPr>
          <w:p w14:paraId="5BDEDA41" w14:textId="27CDA162" w:rsidR="002A23D1" w:rsidRPr="009D1F91" w:rsidRDefault="002A23D1" w:rsidP="009B597F">
            <w:pPr>
              <w:jc w:val="center"/>
            </w:pPr>
            <w:r w:rsidRPr="0092386B">
              <w:t>TSM-105-01-T-DV</w:t>
            </w:r>
          </w:p>
        </w:tc>
        <w:tc>
          <w:tcPr>
            <w:tcW w:w="708" w:type="dxa"/>
            <w:vAlign w:val="center"/>
          </w:tcPr>
          <w:p w14:paraId="0F67E8B3" w14:textId="16B4F4FC" w:rsidR="002A23D1" w:rsidRDefault="002A23D1" w:rsidP="009B597F">
            <w:pPr>
              <w:jc w:val="center"/>
            </w:pPr>
            <w:r>
              <w:t>1</w:t>
            </w:r>
          </w:p>
        </w:tc>
        <w:tc>
          <w:tcPr>
            <w:tcW w:w="2835" w:type="dxa"/>
            <w:vAlign w:val="center"/>
          </w:tcPr>
          <w:p w14:paraId="2056E2E3" w14:textId="6DE91C1B" w:rsidR="002A23D1" w:rsidRDefault="002A23D1" w:rsidP="009B597F">
            <w:pPr>
              <w:jc w:val="center"/>
            </w:pPr>
            <w:r>
              <w:t>JTAG header</w:t>
            </w:r>
          </w:p>
        </w:tc>
        <w:tc>
          <w:tcPr>
            <w:tcW w:w="3686" w:type="dxa"/>
            <w:vAlign w:val="center"/>
          </w:tcPr>
          <w:p w14:paraId="404AD95C" w14:textId="529F22B1" w:rsidR="002A23D1" w:rsidRDefault="002A23D1" w:rsidP="00A56B4F">
            <w:pPr>
              <w:jc w:val="center"/>
            </w:pPr>
            <w:r>
              <w:t>Generic 2.54mm</w:t>
            </w:r>
            <w:r w:rsidR="005C093E">
              <w:t>-pitch</w:t>
            </w:r>
            <w:r>
              <w:t xml:space="preserve"> programming header</w:t>
            </w:r>
          </w:p>
        </w:tc>
      </w:tr>
      <w:tr w:rsidR="00C22354" w14:paraId="40FD69D1" w14:textId="77777777" w:rsidTr="00A56B4F">
        <w:trPr>
          <w:cantSplit/>
          <w:trHeight w:val="1134"/>
        </w:trPr>
        <w:tc>
          <w:tcPr>
            <w:tcW w:w="562" w:type="dxa"/>
            <w:vMerge w:val="restart"/>
            <w:shd w:val="clear" w:color="auto" w:fill="D9D9D9" w:themeFill="background1" w:themeFillShade="D9"/>
            <w:textDirection w:val="btLr"/>
          </w:tcPr>
          <w:p w14:paraId="1C1461D8" w14:textId="1D605C14" w:rsidR="00C22354" w:rsidRDefault="00C22354" w:rsidP="0036083A">
            <w:pPr>
              <w:ind w:left="113" w:right="113"/>
              <w:jc w:val="center"/>
            </w:pPr>
            <w:r>
              <w:t>MCU + MCU power delivery</w:t>
            </w:r>
          </w:p>
        </w:tc>
        <w:tc>
          <w:tcPr>
            <w:tcW w:w="1560" w:type="dxa"/>
            <w:shd w:val="clear" w:color="auto" w:fill="D9D9D9" w:themeFill="background1" w:themeFillShade="D9"/>
            <w:vAlign w:val="center"/>
          </w:tcPr>
          <w:p w14:paraId="79870634" w14:textId="52FBAC78" w:rsidR="00C22354" w:rsidRDefault="00C22354" w:rsidP="00097C0C">
            <w:pPr>
              <w:jc w:val="center"/>
            </w:pPr>
            <w:r>
              <w:t>ATSAM</w:t>
            </w:r>
            <w:r w:rsidRPr="006912AB">
              <w:t>E51J18A</w:t>
            </w:r>
            <w:r>
              <w:t>-</w:t>
            </w:r>
            <w:r w:rsidRPr="006912AB">
              <w:t>MFT</w:t>
            </w:r>
          </w:p>
        </w:tc>
        <w:tc>
          <w:tcPr>
            <w:tcW w:w="708" w:type="dxa"/>
            <w:shd w:val="clear" w:color="auto" w:fill="D9D9D9" w:themeFill="background1" w:themeFillShade="D9"/>
            <w:vAlign w:val="center"/>
          </w:tcPr>
          <w:p w14:paraId="4C05EFCD" w14:textId="7E133D09" w:rsidR="00C22354" w:rsidRDefault="00C22354" w:rsidP="00097C0C">
            <w:pPr>
              <w:jc w:val="center"/>
            </w:pPr>
            <w:r>
              <w:t>1</w:t>
            </w:r>
          </w:p>
        </w:tc>
        <w:tc>
          <w:tcPr>
            <w:tcW w:w="2835" w:type="dxa"/>
            <w:shd w:val="clear" w:color="auto" w:fill="D9D9D9" w:themeFill="background1" w:themeFillShade="D9"/>
            <w:vAlign w:val="center"/>
          </w:tcPr>
          <w:p w14:paraId="1ACD6F81" w14:textId="569DC566" w:rsidR="00C22354" w:rsidRDefault="00C22354" w:rsidP="00097C0C">
            <w:pPr>
              <w:jc w:val="center"/>
            </w:pPr>
            <w:r>
              <w:t>MCU</w:t>
            </w:r>
          </w:p>
        </w:tc>
        <w:tc>
          <w:tcPr>
            <w:tcW w:w="3686" w:type="dxa"/>
            <w:shd w:val="clear" w:color="auto" w:fill="D9D9D9" w:themeFill="background1" w:themeFillShade="D9"/>
            <w:vAlign w:val="center"/>
          </w:tcPr>
          <w:p w14:paraId="563B6E25" w14:textId="76C769D3" w:rsidR="00C22354" w:rsidRPr="007C7045" w:rsidRDefault="00C22354" w:rsidP="00A56B4F">
            <w:pPr>
              <w:jc w:val="center"/>
            </w:pPr>
            <w:r>
              <w:t>Contains a plethora of data transfer interfaces including two CAN buses which we require as well as a wealth of ADC-enabled pins.</w:t>
            </w:r>
          </w:p>
        </w:tc>
      </w:tr>
      <w:tr w:rsidR="00C22354" w14:paraId="6BA138DF" w14:textId="77777777" w:rsidTr="00A56B4F">
        <w:trPr>
          <w:cantSplit/>
          <w:trHeight w:val="689"/>
        </w:trPr>
        <w:tc>
          <w:tcPr>
            <w:tcW w:w="562" w:type="dxa"/>
            <w:vMerge/>
            <w:shd w:val="clear" w:color="auto" w:fill="D9D9D9" w:themeFill="background1" w:themeFillShade="D9"/>
            <w:textDirection w:val="btLr"/>
          </w:tcPr>
          <w:p w14:paraId="1CF7049B" w14:textId="77777777" w:rsidR="00C22354" w:rsidRDefault="00C22354" w:rsidP="00074D41">
            <w:pPr>
              <w:ind w:left="113" w:right="113"/>
              <w:jc w:val="center"/>
            </w:pPr>
          </w:p>
        </w:tc>
        <w:tc>
          <w:tcPr>
            <w:tcW w:w="1560" w:type="dxa"/>
            <w:shd w:val="clear" w:color="auto" w:fill="D9D9D9" w:themeFill="background1" w:themeFillShade="D9"/>
            <w:vAlign w:val="center"/>
          </w:tcPr>
          <w:p w14:paraId="4B7879C3" w14:textId="092EDE3F" w:rsidR="00C22354" w:rsidRDefault="00C22354" w:rsidP="00074D41">
            <w:pPr>
              <w:jc w:val="center"/>
            </w:pPr>
            <w:r w:rsidRPr="00BE07B3">
              <w:t>NR6028T100M</w:t>
            </w:r>
          </w:p>
        </w:tc>
        <w:tc>
          <w:tcPr>
            <w:tcW w:w="708" w:type="dxa"/>
            <w:shd w:val="clear" w:color="auto" w:fill="D9D9D9" w:themeFill="background1" w:themeFillShade="D9"/>
            <w:vAlign w:val="center"/>
          </w:tcPr>
          <w:p w14:paraId="67E4044E" w14:textId="6610CFD5" w:rsidR="00C22354" w:rsidRDefault="00C22354" w:rsidP="00074D41">
            <w:pPr>
              <w:jc w:val="center"/>
            </w:pPr>
            <w:r>
              <w:t>2</w:t>
            </w:r>
          </w:p>
        </w:tc>
        <w:tc>
          <w:tcPr>
            <w:tcW w:w="2835" w:type="dxa"/>
            <w:shd w:val="clear" w:color="auto" w:fill="D9D9D9" w:themeFill="background1" w:themeFillShade="D9"/>
            <w:vAlign w:val="center"/>
          </w:tcPr>
          <w:p w14:paraId="318615B4" w14:textId="4D19DC41" w:rsidR="00C22354" w:rsidRDefault="00C22354" w:rsidP="00074D41">
            <w:pPr>
              <w:jc w:val="center"/>
            </w:pPr>
            <w:r>
              <w:t>10uH power inductors for MCU supply rails</w:t>
            </w:r>
          </w:p>
        </w:tc>
        <w:tc>
          <w:tcPr>
            <w:tcW w:w="3686" w:type="dxa"/>
            <w:vMerge w:val="restart"/>
            <w:shd w:val="clear" w:color="auto" w:fill="D9D9D9" w:themeFill="background1" w:themeFillShade="D9"/>
            <w:vAlign w:val="center"/>
          </w:tcPr>
          <w:p w14:paraId="7FFB6D68" w14:textId="7328663B" w:rsidR="00C22354" w:rsidRDefault="00C22354" w:rsidP="00A56B4F">
            <w:pPr>
              <w:jc w:val="center"/>
            </w:pPr>
            <w:r>
              <w:t>These components decouple various MCU power rails from the board-wide 3V3 rail. All chosen as per datasheet recommendation.</w:t>
            </w:r>
          </w:p>
        </w:tc>
      </w:tr>
      <w:tr w:rsidR="00C22354" w14:paraId="31D9A522" w14:textId="77777777" w:rsidTr="00A56B4F">
        <w:trPr>
          <w:cantSplit/>
          <w:trHeight w:val="699"/>
        </w:trPr>
        <w:tc>
          <w:tcPr>
            <w:tcW w:w="562" w:type="dxa"/>
            <w:vMerge/>
            <w:textDirection w:val="btLr"/>
          </w:tcPr>
          <w:p w14:paraId="23638D85" w14:textId="77777777" w:rsidR="00C22354" w:rsidRDefault="00C22354" w:rsidP="0036083A">
            <w:pPr>
              <w:ind w:left="113" w:right="113"/>
              <w:jc w:val="center"/>
            </w:pPr>
          </w:p>
        </w:tc>
        <w:tc>
          <w:tcPr>
            <w:tcW w:w="1560" w:type="dxa"/>
            <w:shd w:val="clear" w:color="auto" w:fill="D9D9D9" w:themeFill="background1" w:themeFillShade="D9"/>
            <w:vAlign w:val="center"/>
          </w:tcPr>
          <w:p w14:paraId="3D38F8FD" w14:textId="499B1559" w:rsidR="00C22354" w:rsidRDefault="00C22354" w:rsidP="00097C0C">
            <w:pPr>
              <w:jc w:val="center"/>
            </w:pPr>
            <w:r w:rsidRPr="00605A5D">
              <w:t>1206ZD106KAT2A</w:t>
            </w:r>
          </w:p>
        </w:tc>
        <w:tc>
          <w:tcPr>
            <w:tcW w:w="708" w:type="dxa"/>
            <w:shd w:val="clear" w:color="auto" w:fill="D9D9D9" w:themeFill="background1" w:themeFillShade="D9"/>
            <w:vAlign w:val="center"/>
          </w:tcPr>
          <w:p w14:paraId="4DB4DB4D" w14:textId="5D8EE447" w:rsidR="00C22354" w:rsidRDefault="00C22354" w:rsidP="00097C0C">
            <w:pPr>
              <w:jc w:val="center"/>
            </w:pPr>
            <w:r>
              <w:t>1</w:t>
            </w:r>
          </w:p>
        </w:tc>
        <w:tc>
          <w:tcPr>
            <w:tcW w:w="2835" w:type="dxa"/>
            <w:shd w:val="clear" w:color="auto" w:fill="D9D9D9" w:themeFill="background1" w:themeFillShade="D9"/>
            <w:vAlign w:val="center"/>
          </w:tcPr>
          <w:p w14:paraId="2E4DE733" w14:textId="1B3378F5" w:rsidR="00C22354" w:rsidRDefault="00C22354" w:rsidP="00097C0C">
            <w:pPr>
              <w:jc w:val="center"/>
            </w:pPr>
            <w:r>
              <w:t>10uF decoupling capacitor</w:t>
            </w:r>
          </w:p>
        </w:tc>
        <w:tc>
          <w:tcPr>
            <w:tcW w:w="3686" w:type="dxa"/>
            <w:vMerge/>
            <w:vAlign w:val="center"/>
          </w:tcPr>
          <w:p w14:paraId="7DAB5B47" w14:textId="6E4CB2B3" w:rsidR="00C22354" w:rsidRDefault="00C22354" w:rsidP="00A56B4F">
            <w:pPr>
              <w:jc w:val="center"/>
            </w:pPr>
          </w:p>
        </w:tc>
      </w:tr>
      <w:tr w:rsidR="00C22354" w14:paraId="4B07A06E" w14:textId="77777777" w:rsidTr="00A56B4F">
        <w:trPr>
          <w:cantSplit/>
          <w:trHeight w:val="707"/>
        </w:trPr>
        <w:tc>
          <w:tcPr>
            <w:tcW w:w="562" w:type="dxa"/>
            <w:vMerge/>
            <w:textDirection w:val="btLr"/>
          </w:tcPr>
          <w:p w14:paraId="3CCD5C76" w14:textId="77777777" w:rsidR="00C22354" w:rsidRDefault="00C22354" w:rsidP="0036083A">
            <w:pPr>
              <w:ind w:left="113" w:right="113"/>
              <w:jc w:val="center"/>
            </w:pPr>
          </w:p>
        </w:tc>
        <w:tc>
          <w:tcPr>
            <w:tcW w:w="1560" w:type="dxa"/>
            <w:shd w:val="clear" w:color="auto" w:fill="D9D9D9" w:themeFill="background1" w:themeFillShade="D9"/>
            <w:vAlign w:val="center"/>
          </w:tcPr>
          <w:p w14:paraId="2D60F6BB" w14:textId="168255A4" w:rsidR="00C22354" w:rsidRDefault="00C22354" w:rsidP="00097C0C">
            <w:pPr>
              <w:jc w:val="center"/>
            </w:pPr>
            <w:r w:rsidRPr="003F3AEF">
              <w:t>C0402C104K8PACTU</w:t>
            </w:r>
          </w:p>
        </w:tc>
        <w:tc>
          <w:tcPr>
            <w:tcW w:w="708" w:type="dxa"/>
            <w:shd w:val="clear" w:color="auto" w:fill="D9D9D9" w:themeFill="background1" w:themeFillShade="D9"/>
            <w:vAlign w:val="center"/>
          </w:tcPr>
          <w:p w14:paraId="7BE631EE" w14:textId="4C1D47C1" w:rsidR="00C22354" w:rsidRDefault="00C22354" w:rsidP="00097C0C">
            <w:pPr>
              <w:jc w:val="center"/>
            </w:pPr>
            <w:r>
              <w:t>6</w:t>
            </w:r>
          </w:p>
        </w:tc>
        <w:tc>
          <w:tcPr>
            <w:tcW w:w="2835" w:type="dxa"/>
            <w:shd w:val="clear" w:color="auto" w:fill="D9D9D9" w:themeFill="background1" w:themeFillShade="D9"/>
            <w:vAlign w:val="center"/>
          </w:tcPr>
          <w:p w14:paraId="49167B09" w14:textId="400CFB84" w:rsidR="00C22354" w:rsidRDefault="00C22354" w:rsidP="00097C0C">
            <w:pPr>
              <w:jc w:val="center"/>
            </w:pPr>
            <w:r>
              <w:t>100nF decoupling capacitors</w:t>
            </w:r>
          </w:p>
        </w:tc>
        <w:tc>
          <w:tcPr>
            <w:tcW w:w="3686" w:type="dxa"/>
            <w:vMerge/>
            <w:vAlign w:val="center"/>
          </w:tcPr>
          <w:p w14:paraId="7E7AE09B" w14:textId="429A8EAB" w:rsidR="00C22354" w:rsidRDefault="00C22354" w:rsidP="00A56B4F">
            <w:pPr>
              <w:jc w:val="center"/>
            </w:pPr>
          </w:p>
        </w:tc>
      </w:tr>
      <w:tr w:rsidR="00C22354" w14:paraId="36FA06F5" w14:textId="77777777" w:rsidTr="00A56B4F">
        <w:trPr>
          <w:cantSplit/>
          <w:trHeight w:val="701"/>
        </w:trPr>
        <w:tc>
          <w:tcPr>
            <w:tcW w:w="562" w:type="dxa"/>
            <w:vMerge/>
            <w:textDirection w:val="btLr"/>
          </w:tcPr>
          <w:p w14:paraId="69F70175" w14:textId="77777777" w:rsidR="00C22354" w:rsidRDefault="00C22354" w:rsidP="0036083A">
            <w:pPr>
              <w:ind w:left="113" w:right="113"/>
              <w:jc w:val="center"/>
            </w:pPr>
          </w:p>
        </w:tc>
        <w:tc>
          <w:tcPr>
            <w:tcW w:w="1560" w:type="dxa"/>
            <w:shd w:val="clear" w:color="auto" w:fill="D9D9D9" w:themeFill="background1" w:themeFillShade="D9"/>
            <w:vAlign w:val="center"/>
          </w:tcPr>
          <w:p w14:paraId="43FFD320" w14:textId="611904B1" w:rsidR="00C22354" w:rsidRDefault="00C22354" w:rsidP="00097C0C">
            <w:pPr>
              <w:jc w:val="center"/>
            </w:pPr>
            <w:r w:rsidRPr="00AA3558">
              <w:t>GRM155R60J475ME47D</w:t>
            </w:r>
          </w:p>
        </w:tc>
        <w:tc>
          <w:tcPr>
            <w:tcW w:w="708" w:type="dxa"/>
            <w:shd w:val="clear" w:color="auto" w:fill="D9D9D9" w:themeFill="background1" w:themeFillShade="D9"/>
            <w:vAlign w:val="center"/>
          </w:tcPr>
          <w:p w14:paraId="48534280" w14:textId="17D5D784" w:rsidR="00C22354" w:rsidRDefault="00C22354" w:rsidP="00097C0C">
            <w:pPr>
              <w:jc w:val="center"/>
            </w:pPr>
            <w:r>
              <w:t>1</w:t>
            </w:r>
          </w:p>
        </w:tc>
        <w:tc>
          <w:tcPr>
            <w:tcW w:w="2835" w:type="dxa"/>
            <w:shd w:val="clear" w:color="auto" w:fill="D9D9D9" w:themeFill="background1" w:themeFillShade="D9"/>
            <w:vAlign w:val="center"/>
          </w:tcPr>
          <w:p w14:paraId="3D2AF41A" w14:textId="34BA343F" w:rsidR="00C22354" w:rsidRDefault="00C22354" w:rsidP="00097C0C">
            <w:pPr>
              <w:jc w:val="center"/>
            </w:pPr>
            <w:r>
              <w:t>4.7uF decoupling capacitor</w:t>
            </w:r>
          </w:p>
        </w:tc>
        <w:tc>
          <w:tcPr>
            <w:tcW w:w="3686" w:type="dxa"/>
            <w:vMerge/>
            <w:vAlign w:val="center"/>
          </w:tcPr>
          <w:p w14:paraId="33E36DDA" w14:textId="77777777" w:rsidR="00C22354" w:rsidRDefault="00C22354" w:rsidP="00A56B4F">
            <w:pPr>
              <w:jc w:val="center"/>
            </w:pPr>
          </w:p>
        </w:tc>
      </w:tr>
      <w:tr w:rsidR="00C22354" w14:paraId="3EBC7DF2" w14:textId="77777777" w:rsidTr="00A56B4F">
        <w:trPr>
          <w:cantSplit/>
          <w:trHeight w:val="970"/>
        </w:trPr>
        <w:tc>
          <w:tcPr>
            <w:tcW w:w="562" w:type="dxa"/>
            <w:vMerge/>
            <w:shd w:val="clear" w:color="auto" w:fill="auto"/>
            <w:textDirection w:val="btLr"/>
          </w:tcPr>
          <w:p w14:paraId="4B55CDB5" w14:textId="77777777" w:rsidR="00C22354" w:rsidRDefault="00C22354" w:rsidP="0036083A">
            <w:pPr>
              <w:ind w:left="113" w:right="113"/>
              <w:jc w:val="center"/>
            </w:pPr>
          </w:p>
        </w:tc>
        <w:tc>
          <w:tcPr>
            <w:tcW w:w="1560" w:type="dxa"/>
            <w:shd w:val="clear" w:color="auto" w:fill="D9D9D9" w:themeFill="background1" w:themeFillShade="D9"/>
            <w:vAlign w:val="center"/>
          </w:tcPr>
          <w:p w14:paraId="35C16435" w14:textId="55230FAA" w:rsidR="00C22354" w:rsidRPr="003158ED" w:rsidRDefault="00C22354" w:rsidP="00097C0C">
            <w:pPr>
              <w:jc w:val="center"/>
            </w:pPr>
            <w:r w:rsidRPr="00060EC9">
              <w:t>ERA-3AEB102V</w:t>
            </w:r>
          </w:p>
        </w:tc>
        <w:tc>
          <w:tcPr>
            <w:tcW w:w="708" w:type="dxa"/>
            <w:shd w:val="clear" w:color="auto" w:fill="D9D9D9" w:themeFill="background1" w:themeFillShade="D9"/>
            <w:vAlign w:val="center"/>
          </w:tcPr>
          <w:p w14:paraId="572E1BB8" w14:textId="3D1CC433" w:rsidR="00C22354" w:rsidRDefault="00C22354" w:rsidP="00097C0C">
            <w:pPr>
              <w:jc w:val="center"/>
            </w:pPr>
            <w:r>
              <w:t>1</w:t>
            </w:r>
          </w:p>
        </w:tc>
        <w:tc>
          <w:tcPr>
            <w:tcW w:w="2835" w:type="dxa"/>
            <w:shd w:val="clear" w:color="auto" w:fill="D9D9D9" w:themeFill="background1" w:themeFillShade="D9"/>
            <w:vAlign w:val="center"/>
          </w:tcPr>
          <w:p w14:paraId="1EEA5336" w14:textId="58BB71B9" w:rsidR="00C22354" w:rsidRDefault="00C22354" w:rsidP="00097C0C">
            <w:pPr>
              <w:jc w:val="center"/>
            </w:pPr>
            <w:r>
              <w:t>1kOhm</w:t>
            </w:r>
            <w:r w:rsidR="00791612">
              <w:t xml:space="preserve"> SWCLK</w:t>
            </w:r>
            <w:r>
              <w:t xml:space="preserve"> pullup resistor</w:t>
            </w:r>
          </w:p>
        </w:tc>
        <w:tc>
          <w:tcPr>
            <w:tcW w:w="3686" w:type="dxa"/>
            <w:shd w:val="clear" w:color="auto" w:fill="D9D9D9" w:themeFill="background1" w:themeFillShade="D9"/>
            <w:vAlign w:val="center"/>
          </w:tcPr>
          <w:p w14:paraId="1E8711A4" w14:textId="4FD346B4" w:rsidR="00C22354" w:rsidRDefault="00C22354" w:rsidP="00A56B4F">
            <w:pPr>
              <w:jc w:val="center"/>
            </w:pPr>
            <w:r>
              <w:t>Used to pull up SWCLK pin of JTAG header as per datasheet recommendation</w:t>
            </w:r>
          </w:p>
        </w:tc>
      </w:tr>
      <w:tr w:rsidR="00C22354" w14:paraId="31B15AFC" w14:textId="77777777" w:rsidTr="00A56B4F">
        <w:trPr>
          <w:cantSplit/>
          <w:trHeight w:val="970"/>
        </w:trPr>
        <w:tc>
          <w:tcPr>
            <w:tcW w:w="562" w:type="dxa"/>
            <w:vMerge/>
            <w:shd w:val="clear" w:color="auto" w:fill="auto"/>
            <w:textDirection w:val="btLr"/>
          </w:tcPr>
          <w:p w14:paraId="74807601" w14:textId="77777777" w:rsidR="00C22354" w:rsidRDefault="00C22354" w:rsidP="0036083A">
            <w:pPr>
              <w:ind w:left="113" w:right="113"/>
              <w:jc w:val="center"/>
            </w:pPr>
          </w:p>
        </w:tc>
        <w:tc>
          <w:tcPr>
            <w:tcW w:w="1560" w:type="dxa"/>
            <w:shd w:val="clear" w:color="auto" w:fill="D9D9D9" w:themeFill="background1" w:themeFillShade="D9"/>
            <w:vAlign w:val="center"/>
          </w:tcPr>
          <w:p w14:paraId="7F3C00AA" w14:textId="701F4B6F" w:rsidR="00C22354" w:rsidRPr="008E4AEF" w:rsidRDefault="00791612" w:rsidP="00097C0C">
            <w:pPr>
              <w:jc w:val="center"/>
            </w:pPr>
            <w:r w:rsidRPr="008E4AEF">
              <w:t>RC1206FR-0710KL</w:t>
            </w:r>
          </w:p>
        </w:tc>
        <w:tc>
          <w:tcPr>
            <w:tcW w:w="708" w:type="dxa"/>
            <w:shd w:val="clear" w:color="auto" w:fill="D9D9D9" w:themeFill="background1" w:themeFillShade="D9"/>
            <w:vAlign w:val="center"/>
          </w:tcPr>
          <w:p w14:paraId="3BF28726" w14:textId="7B9DC294" w:rsidR="00C22354" w:rsidRPr="008E4AEF" w:rsidRDefault="00791612" w:rsidP="00097C0C">
            <w:pPr>
              <w:jc w:val="center"/>
            </w:pPr>
            <w:r w:rsidRPr="008E4AEF">
              <w:t>2</w:t>
            </w:r>
          </w:p>
        </w:tc>
        <w:tc>
          <w:tcPr>
            <w:tcW w:w="2835" w:type="dxa"/>
            <w:shd w:val="clear" w:color="auto" w:fill="D9D9D9" w:themeFill="background1" w:themeFillShade="D9"/>
            <w:vAlign w:val="center"/>
          </w:tcPr>
          <w:p w14:paraId="62378D5A" w14:textId="2A5411B3" w:rsidR="00C22354" w:rsidRPr="008E4AEF" w:rsidRDefault="00791612" w:rsidP="00097C0C">
            <w:pPr>
              <w:jc w:val="center"/>
            </w:pPr>
            <w:r w:rsidRPr="008E4AEF">
              <w:t>10kOhm I2C pullup resistor</w:t>
            </w:r>
          </w:p>
        </w:tc>
        <w:tc>
          <w:tcPr>
            <w:tcW w:w="3686" w:type="dxa"/>
            <w:shd w:val="clear" w:color="auto" w:fill="D9D9D9" w:themeFill="background1" w:themeFillShade="D9"/>
            <w:vAlign w:val="center"/>
          </w:tcPr>
          <w:p w14:paraId="083699A7" w14:textId="523C6B31" w:rsidR="00C22354" w:rsidRPr="008E4AEF" w:rsidRDefault="00BC643E" w:rsidP="00A56B4F">
            <w:pPr>
              <w:jc w:val="center"/>
            </w:pPr>
            <w:r w:rsidRPr="008E4AEF">
              <w:t>Pullup resistors are required at an I2C end point</w:t>
            </w:r>
            <w:r w:rsidR="00F26BFD" w:rsidRPr="008E4AEF">
              <w:t>, included in case the logic board acts as an end point.</w:t>
            </w:r>
          </w:p>
        </w:tc>
      </w:tr>
      <w:tr w:rsidR="0036083A" w14:paraId="542129A6" w14:textId="77777777" w:rsidTr="00A56B4F">
        <w:trPr>
          <w:cantSplit/>
          <w:trHeight w:val="970"/>
        </w:trPr>
        <w:tc>
          <w:tcPr>
            <w:tcW w:w="562" w:type="dxa"/>
            <w:vMerge w:val="restart"/>
            <w:shd w:val="clear" w:color="auto" w:fill="auto"/>
            <w:textDirection w:val="btLr"/>
          </w:tcPr>
          <w:p w14:paraId="32A6B121" w14:textId="22956E7A" w:rsidR="0036083A" w:rsidRPr="003158ED" w:rsidRDefault="0036083A" w:rsidP="0036083A">
            <w:pPr>
              <w:ind w:left="113" w:right="113"/>
              <w:jc w:val="center"/>
            </w:pPr>
            <w:r>
              <w:t>Clock crystals</w:t>
            </w:r>
          </w:p>
        </w:tc>
        <w:tc>
          <w:tcPr>
            <w:tcW w:w="1560" w:type="dxa"/>
            <w:shd w:val="clear" w:color="auto" w:fill="auto"/>
            <w:vAlign w:val="center"/>
          </w:tcPr>
          <w:p w14:paraId="5692B629" w14:textId="66F7272C" w:rsidR="0036083A" w:rsidRDefault="0036083A" w:rsidP="00097C0C">
            <w:pPr>
              <w:jc w:val="center"/>
            </w:pPr>
            <w:r w:rsidRPr="003158ED">
              <w:t>ABM8-48.000MHZ-B2-T</w:t>
            </w:r>
          </w:p>
        </w:tc>
        <w:tc>
          <w:tcPr>
            <w:tcW w:w="708" w:type="dxa"/>
            <w:shd w:val="clear" w:color="auto" w:fill="auto"/>
            <w:vAlign w:val="center"/>
          </w:tcPr>
          <w:p w14:paraId="55631C22" w14:textId="5875C4FC" w:rsidR="0036083A" w:rsidRDefault="0036083A" w:rsidP="00097C0C">
            <w:pPr>
              <w:jc w:val="center"/>
            </w:pPr>
            <w:r>
              <w:t>1</w:t>
            </w:r>
          </w:p>
        </w:tc>
        <w:tc>
          <w:tcPr>
            <w:tcW w:w="2835" w:type="dxa"/>
            <w:shd w:val="clear" w:color="auto" w:fill="auto"/>
            <w:vAlign w:val="center"/>
          </w:tcPr>
          <w:p w14:paraId="563B2B01" w14:textId="2E3DC45E" w:rsidR="0036083A" w:rsidRDefault="0036083A" w:rsidP="00097C0C">
            <w:pPr>
              <w:jc w:val="center"/>
            </w:pPr>
            <w:r>
              <w:t>48MHz clock crystal</w:t>
            </w:r>
          </w:p>
        </w:tc>
        <w:tc>
          <w:tcPr>
            <w:tcW w:w="3686" w:type="dxa"/>
            <w:vMerge w:val="restart"/>
            <w:shd w:val="clear" w:color="auto" w:fill="auto"/>
            <w:vAlign w:val="center"/>
          </w:tcPr>
          <w:p w14:paraId="36ED995C" w14:textId="3F9737AD" w:rsidR="0036083A" w:rsidRDefault="0036083A" w:rsidP="00A56B4F">
            <w:pPr>
              <w:jc w:val="center"/>
            </w:pPr>
            <w:r>
              <w:t>Chosen as per datasheet recommendation</w:t>
            </w:r>
            <w:r w:rsidR="007A2C85">
              <w:t>.</w:t>
            </w:r>
          </w:p>
        </w:tc>
      </w:tr>
      <w:tr w:rsidR="0036083A" w14:paraId="3372D4B0" w14:textId="77777777" w:rsidTr="00A56B4F">
        <w:trPr>
          <w:cantSplit/>
          <w:trHeight w:val="701"/>
        </w:trPr>
        <w:tc>
          <w:tcPr>
            <w:tcW w:w="562" w:type="dxa"/>
            <w:vMerge/>
            <w:shd w:val="clear" w:color="auto" w:fill="D9D9D9" w:themeFill="background1" w:themeFillShade="D9"/>
            <w:textDirection w:val="btLr"/>
          </w:tcPr>
          <w:p w14:paraId="53973908" w14:textId="77777777" w:rsidR="0036083A" w:rsidRPr="003158ED" w:rsidRDefault="0036083A" w:rsidP="0036083A">
            <w:pPr>
              <w:ind w:left="113" w:right="113"/>
              <w:jc w:val="center"/>
            </w:pPr>
          </w:p>
        </w:tc>
        <w:tc>
          <w:tcPr>
            <w:tcW w:w="1560" w:type="dxa"/>
            <w:shd w:val="clear" w:color="auto" w:fill="auto"/>
            <w:vAlign w:val="center"/>
          </w:tcPr>
          <w:p w14:paraId="40134847" w14:textId="21A50AAC" w:rsidR="0036083A" w:rsidRDefault="0036083A" w:rsidP="00097C0C">
            <w:pPr>
              <w:jc w:val="center"/>
            </w:pPr>
            <w:r w:rsidRPr="003158ED">
              <w:t>08051A6R8CAT2A</w:t>
            </w:r>
          </w:p>
        </w:tc>
        <w:tc>
          <w:tcPr>
            <w:tcW w:w="708" w:type="dxa"/>
            <w:shd w:val="clear" w:color="auto" w:fill="auto"/>
            <w:vAlign w:val="center"/>
          </w:tcPr>
          <w:p w14:paraId="3EC898AB" w14:textId="644C957E" w:rsidR="0036083A" w:rsidRDefault="0036083A" w:rsidP="00097C0C">
            <w:pPr>
              <w:jc w:val="center"/>
            </w:pPr>
            <w:r>
              <w:t>2</w:t>
            </w:r>
          </w:p>
        </w:tc>
        <w:tc>
          <w:tcPr>
            <w:tcW w:w="2835" w:type="dxa"/>
            <w:shd w:val="clear" w:color="auto" w:fill="auto"/>
            <w:vAlign w:val="center"/>
          </w:tcPr>
          <w:p w14:paraId="3095BFE6" w14:textId="5570C395" w:rsidR="0036083A" w:rsidRDefault="0036083A" w:rsidP="00097C0C">
            <w:pPr>
              <w:jc w:val="center"/>
            </w:pPr>
            <w:r>
              <w:t>6.8pF decoupling capacitors</w:t>
            </w:r>
          </w:p>
        </w:tc>
        <w:tc>
          <w:tcPr>
            <w:tcW w:w="3686" w:type="dxa"/>
            <w:vMerge/>
            <w:shd w:val="clear" w:color="auto" w:fill="D9D9D9" w:themeFill="background1" w:themeFillShade="D9"/>
            <w:vAlign w:val="center"/>
          </w:tcPr>
          <w:p w14:paraId="7BEFA3FB" w14:textId="77777777" w:rsidR="0036083A" w:rsidRDefault="0036083A" w:rsidP="00A56B4F">
            <w:pPr>
              <w:jc w:val="center"/>
            </w:pPr>
          </w:p>
        </w:tc>
      </w:tr>
      <w:tr w:rsidR="0036083A" w14:paraId="0A2D82AF" w14:textId="77777777" w:rsidTr="00A56B4F">
        <w:trPr>
          <w:cantSplit/>
          <w:trHeight w:val="1134"/>
        </w:trPr>
        <w:tc>
          <w:tcPr>
            <w:tcW w:w="562" w:type="dxa"/>
            <w:vMerge/>
            <w:shd w:val="clear" w:color="auto" w:fill="D9D9D9" w:themeFill="background1" w:themeFillShade="D9"/>
            <w:textDirection w:val="btLr"/>
          </w:tcPr>
          <w:p w14:paraId="407B6793" w14:textId="77777777" w:rsidR="0036083A" w:rsidRPr="007B747D" w:rsidRDefault="0036083A" w:rsidP="0036083A">
            <w:pPr>
              <w:ind w:left="113" w:right="113"/>
              <w:jc w:val="center"/>
            </w:pPr>
          </w:p>
        </w:tc>
        <w:tc>
          <w:tcPr>
            <w:tcW w:w="1560" w:type="dxa"/>
            <w:shd w:val="clear" w:color="auto" w:fill="auto"/>
            <w:vAlign w:val="center"/>
          </w:tcPr>
          <w:p w14:paraId="79272BA6" w14:textId="19648628" w:rsidR="0036083A" w:rsidRDefault="0036083A" w:rsidP="00097C0C">
            <w:pPr>
              <w:jc w:val="center"/>
            </w:pPr>
            <w:r w:rsidRPr="007B747D">
              <w:t>ECS-.327-12.5-1210-TR</w:t>
            </w:r>
          </w:p>
        </w:tc>
        <w:tc>
          <w:tcPr>
            <w:tcW w:w="708" w:type="dxa"/>
            <w:shd w:val="clear" w:color="auto" w:fill="auto"/>
            <w:vAlign w:val="center"/>
          </w:tcPr>
          <w:p w14:paraId="6EC27983" w14:textId="464A0BEB" w:rsidR="0036083A" w:rsidRDefault="0036083A" w:rsidP="00097C0C">
            <w:pPr>
              <w:jc w:val="center"/>
            </w:pPr>
            <w:r>
              <w:t>1</w:t>
            </w:r>
          </w:p>
        </w:tc>
        <w:tc>
          <w:tcPr>
            <w:tcW w:w="2835" w:type="dxa"/>
            <w:shd w:val="clear" w:color="auto" w:fill="auto"/>
            <w:vAlign w:val="center"/>
          </w:tcPr>
          <w:p w14:paraId="35BC7A52" w14:textId="61B1F817" w:rsidR="0036083A" w:rsidRDefault="0036083A" w:rsidP="00097C0C">
            <w:pPr>
              <w:jc w:val="center"/>
            </w:pPr>
            <w:r>
              <w:t>32.7680kHz clock crystal</w:t>
            </w:r>
          </w:p>
        </w:tc>
        <w:tc>
          <w:tcPr>
            <w:tcW w:w="3686" w:type="dxa"/>
            <w:vMerge/>
            <w:shd w:val="clear" w:color="auto" w:fill="D9D9D9" w:themeFill="background1" w:themeFillShade="D9"/>
            <w:vAlign w:val="center"/>
          </w:tcPr>
          <w:p w14:paraId="1AAD6CA4" w14:textId="77777777" w:rsidR="0036083A" w:rsidRDefault="0036083A" w:rsidP="00A56B4F">
            <w:pPr>
              <w:jc w:val="center"/>
            </w:pPr>
          </w:p>
        </w:tc>
      </w:tr>
      <w:tr w:rsidR="0036083A" w14:paraId="02F98402" w14:textId="77777777" w:rsidTr="00A56B4F">
        <w:trPr>
          <w:cantSplit/>
          <w:trHeight w:val="1134"/>
        </w:trPr>
        <w:tc>
          <w:tcPr>
            <w:tcW w:w="562" w:type="dxa"/>
            <w:vMerge/>
            <w:shd w:val="clear" w:color="auto" w:fill="D9D9D9" w:themeFill="background1" w:themeFillShade="D9"/>
            <w:textDirection w:val="btLr"/>
          </w:tcPr>
          <w:p w14:paraId="3763769A" w14:textId="77777777" w:rsidR="0036083A" w:rsidRPr="007B747D" w:rsidRDefault="0036083A" w:rsidP="0036083A">
            <w:pPr>
              <w:ind w:left="113" w:right="113"/>
              <w:jc w:val="center"/>
            </w:pPr>
          </w:p>
        </w:tc>
        <w:tc>
          <w:tcPr>
            <w:tcW w:w="1560" w:type="dxa"/>
            <w:shd w:val="clear" w:color="auto" w:fill="auto"/>
            <w:vAlign w:val="center"/>
          </w:tcPr>
          <w:p w14:paraId="6D41426E" w14:textId="0259501F" w:rsidR="0036083A" w:rsidRDefault="0036083A" w:rsidP="00097C0C">
            <w:pPr>
              <w:jc w:val="center"/>
            </w:pPr>
            <w:r w:rsidRPr="007B747D">
              <w:t>C0805C180J5GACTU</w:t>
            </w:r>
          </w:p>
        </w:tc>
        <w:tc>
          <w:tcPr>
            <w:tcW w:w="708" w:type="dxa"/>
            <w:shd w:val="clear" w:color="auto" w:fill="auto"/>
            <w:vAlign w:val="center"/>
          </w:tcPr>
          <w:p w14:paraId="7B9E73D6" w14:textId="70D15CC2" w:rsidR="0036083A" w:rsidRDefault="0036083A" w:rsidP="00097C0C">
            <w:pPr>
              <w:jc w:val="center"/>
            </w:pPr>
            <w:r>
              <w:t>2</w:t>
            </w:r>
          </w:p>
        </w:tc>
        <w:tc>
          <w:tcPr>
            <w:tcW w:w="2835" w:type="dxa"/>
            <w:shd w:val="clear" w:color="auto" w:fill="auto"/>
            <w:vAlign w:val="center"/>
          </w:tcPr>
          <w:p w14:paraId="08CEDEF1" w14:textId="6E66A037" w:rsidR="0036083A" w:rsidRDefault="0036083A" w:rsidP="00097C0C">
            <w:pPr>
              <w:jc w:val="center"/>
            </w:pPr>
            <w:r>
              <w:t>18pF decoupling capacitors</w:t>
            </w:r>
          </w:p>
        </w:tc>
        <w:tc>
          <w:tcPr>
            <w:tcW w:w="3686" w:type="dxa"/>
            <w:vMerge/>
            <w:shd w:val="clear" w:color="auto" w:fill="D9D9D9" w:themeFill="background1" w:themeFillShade="D9"/>
            <w:vAlign w:val="center"/>
          </w:tcPr>
          <w:p w14:paraId="034B8352" w14:textId="77777777" w:rsidR="0036083A" w:rsidRDefault="0036083A" w:rsidP="00A56B4F">
            <w:pPr>
              <w:jc w:val="center"/>
            </w:pPr>
          </w:p>
        </w:tc>
      </w:tr>
      <w:tr w:rsidR="00417E85" w14:paraId="79481EA3" w14:textId="77777777" w:rsidTr="00A56B4F">
        <w:trPr>
          <w:cantSplit/>
          <w:trHeight w:val="941"/>
        </w:trPr>
        <w:tc>
          <w:tcPr>
            <w:tcW w:w="562" w:type="dxa"/>
            <w:vMerge w:val="restart"/>
            <w:shd w:val="clear" w:color="auto" w:fill="D9D9D9" w:themeFill="background1" w:themeFillShade="D9"/>
            <w:textDirection w:val="btLr"/>
          </w:tcPr>
          <w:p w14:paraId="0E705B92" w14:textId="389B1593" w:rsidR="00417E85" w:rsidRDefault="00417E85" w:rsidP="0036083A">
            <w:pPr>
              <w:ind w:left="113" w:right="113"/>
              <w:jc w:val="center"/>
            </w:pPr>
            <w:r>
              <w:lastRenderedPageBreak/>
              <w:t>CAN</w:t>
            </w:r>
          </w:p>
        </w:tc>
        <w:tc>
          <w:tcPr>
            <w:tcW w:w="1560" w:type="dxa"/>
            <w:shd w:val="clear" w:color="auto" w:fill="D9D9D9" w:themeFill="background1" w:themeFillShade="D9"/>
            <w:vAlign w:val="center"/>
          </w:tcPr>
          <w:p w14:paraId="0A77A6B9" w14:textId="5D616238" w:rsidR="00417E85" w:rsidRDefault="00417E85" w:rsidP="00097C0C">
            <w:pPr>
              <w:jc w:val="center"/>
            </w:pPr>
            <w:r w:rsidRPr="00417E85">
              <w:t>MCP2544FD-E/SN</w:t>
            </w:r>
          </w:p>
        </w:tc>
        <w:tc>
          <w:tcPr>
            <w:tcW w:w="708" w:type="dxa"/>
            <w:shd w:val="clear" w:color="auto" w:fill="D9D9D9" w:themeFill="background1" w:themeFillShade="D9"/>
            <w:vAlign w:val="center"/>
          </w:tcPr>
          <w:p w14:paraId="2B43AB06" w14:textId="7C01E119" w:rsidR="00417E85" w:rsidRDefault="00417E85" w:rsidP="00097C0C">
            <w:pPr>
              <w:jc w:val="center"/>
            </w:pPr>
            <w:r>
              <w:t>1</w:t>
            </w:r>
          </w:p>
        </w:tc>
        <w:tc>
          <w:tcPr>
            <w:tcW w:w="2835" w:type="dxa"/>
            <w:shd w:val="clear" w:color="auto" w:fill="D9D9D9" w:themeFill="background1" w:themeFillShade="D9"/>
            <w:vAlign w:val="center"/>
          </w:tcPr>
          <w:p w14:paraId="5E04D846" w14:textId="00FB83C1" w:rsidR="00417E85" w:rsidRDefault="00417E85" w:rsidP="00097C0C">
            <w:pPr>
              <w:jc w:val="center"/>
            </w:pPr>
            <w:r>
              <w:t>CAN transceiver</w:t>
            </w:r>
          </w:p>
        </w:tc>
        <w:tc>
          <w:tcPr>
            <w:tcW w:w="3686" w:type="dxa"/>
            <w:shd w:val="clear" w:color="auto" w:fill="D9D9D9" w:themeFill="background1" w:themeFillShade="D9"/>
            <w:vAlign w:val="center"/>
          </w:tcPr>
          <w:p w14:paraId="7AE9E020" w14:textId="75852AD2" w:rsidR="00417E85" w:rsidRDefault="00417E85" w:rsidP="00A56B4F">
            <w:pPr>
              <w:jc w:val="center"/>
            </w:pPr>
            <w:r>
              <w:t xml:space="preserve">Used to communicate with other </w:t>
            </w:r>
            <w:r w:rsidR="00DA4066">
              <w:t>HYDRA boards within the avionics stack.</w:t>
            </w:r>
          </w:p>
        </w:tc>
      </w:tr>
      <w:tr w:rsidR="00417E85" w14:paraId="71CD9A3D" w14:textId="77777777" w:rsidTr="00A56B4F">
        <w:trPr>
          <w:cantSplit/>
          <w:trHeight w:val="699"/>
        </w:trPr>
        <w:tc>
          <w:tcPr>
            <w:tcW w:w="562" w:type="dxa"/>
            <w:vMerge/>
            <w:shd w:val="clear" w:color="auto" w:fill="D9D9D9" w:themeFill="background1" w:themeFillShade="D9"/>
            <w:textDirection w:val="btLr"/>
          </w:tcPr>
          <w:p w14:paraId="6E0EDE35" w14:textId="77777777" w:rsidR="00417E85" w:rsidRDefault="00417E85" w:rsidP="0036083A">
            <w:pPr>
              <w:ind w:left="113" w:right="113"/>
              <w:jc w:val="center"/>
            </w:pPr>
          </w:p>
        </w:tc>
        <w:tc>
          <w:tcPr>
            <w:tcW w:w="1560" w:type="dxa"/>
            <w:shd w:val="clear" w:color="auto" w:fill="D9D9D9" w:themeFill="background1" w:themeFillShade="D9"/>
            <w:vAlign w:val="center"/>
          </w:tcPr>
          <w:p w14:paraId="07136050" w14:textId="5515C614" w:rsidR="00417E85" w:rsidRDefault="00DA4066" w:rsidP="00097C0C">
            <w:pPr>
              <w:jc w:val="center"/>
            </w:pPr>
            <w:r w:rsidRPr="00DA4066">
              <w:t>C0402C104K8PACTU</w:t>
            </w:r>
          </w:p>
        </w:tc>
        <w:tc>
          <w:tcPr>
            <w:tcW w:w="708" w:type="dxa"/>
            <w:shd w:val="clear" w:color="auto" w:fill="D9D9D9" w:themeFill="background1" w:themeFillShade="D9"/>
            <w:vAlign w:val="center"/>
          </w:tcPr>
          <w:p w14:paraId="0D628F0B" w14:textId="3F5CD57E" w:rsidR="00417E85" w:rsidRDefault="00DA4066" w:rsidP="00097C0C">
            <w:pPr>
              <w:jc w:val="center"/>
            </w:pPr>
            <w:r>
              <w:t>1</w:t>
            </w:r>
          </w:p>
        </w:tc>
        <w:tc>
          <w:tcPr>
            <w:tcW w:w="2835" w:type="dxa"/>
            <w:shd w:val="clear" w:color="auto" w:fill="D9D9D9" w:themeFill="background1" w:themeFillShade="D9"/>
            <w:vAlign w:val="center"/>
          </w:tcPr>
          <w:p w14:paraId="19165265" w14:textId="3C8A20D1" w:rsidR="00417E85" w:rsidRDefault="00DA4066" w:rsidP="00097C0C">
            <w:pPr>
              <w:jc w:val="center"/>
            </w:pPr>
            <w:r>
              <w:t>100nF decoupling capacitor</w:t>
            </w:r>
          </w:p>
        </w:tc>
        <w:tc>
          <w:tcPr>
            <w:tcW w:w="3686" w:type="dxa"/>
            <w:shd w:val="clear" w:color="auto" w:fill="D9D9D9" w:themeFill="background1" w:themeFillShade="D9"/>
            <w:vAlign w:val="center"/>
          </w:tcPr>
          <w:p w14:paraId="0863A56A" w14:textId="69E753AB" w:rsidR="00417E85" w:rsidRDefault="00DA4066" w:rsidP="00A56B4F">
            <w:pPr>
              <w:jc w:val="center"/>
            </w:pPr>
            <w:r>
              <w:t>Decouples CAN transceiver from board-wide 5V rail.</w:t>
            </w:r>
          </w:p>
        </w:tc>
      </w:tr>
      <w:tr w:rsidR="00213ED4" w14:paraId="2B363787" w14:textId="77777777" w:rsidTr="00A56B4F">
        <w:trPr>
          <w:cantSplit/>
          <w:trHeight w:val="695"/>
        </w:trPr>
        <w:tc>
          <w:tcPr>
            <w:tcW w:w="562" w:type="dxa"/>
            <w:vMerge/>
            <w:shd w:val="clear" w:color="auto" w:fill="D9D9D9" w:themeFill="background1" w:themeFillShade="D9"/>
            <w:textDirection w:val="btLr"/>
          </w:tcPr>
          <w:p w14:paraId="39777AAB" w14:textId="77777777" w:rsidR="00213ED4" w:rsidRDefault="00213ED4" w:rsidP="0036083A">
            <w:pPr>
              <w:ind w:left="113" w:right="113"/>
              <w:jc w:val="center"/>
            </w:pPr>
          </w:p>
        </w:tc>
        <w:tc>
          <w:tcPr>
            <w:tcW w:w="1560" w:type="dxa"/>
            <w:shd w:val="clear" w:color="auto" w:fill="D9D9D9" w:themeFill="background1" w:themeFillShade="D9"/>
            <w:vAlign w:val="center"/>
          </w:tcPr>
          <w:p w14:paraId="0346E15B" w14:textId="0BDE6D7C" w:rsidR="00213ED4" w:rsidRDefault="00213ED4" w:rsidP="00097C0C">
            <w:pPr>
              <w:jc w:val="center"/>
            </w:pPr>
            <w:r w:rsidRPr="00213ED4">
              <w:t>CRCW12061K00FKEA</w:t>
            </w:r>
          </w:p>
        </w:tc>
        <w:tc>
          <w:tcPr>
            <w:tcW w:w="708" w:type="dxa"/>
            <w:shd w:val="clear" w:color="auto" w:fill="D9D9D9" w:themeFill="background1" w:themeFillShade="D9"/>
            <w:vAlign w:val="center"/>
          </w:tcPr>
          <w:p w14:paraId="51401D20" w14:textId="6F1AEB09" w:rsidR="00213ED4" w:rsidRDefault="00213ED4" w:rsidP="00097C0C">
            <w:pPr>
              <w:jc w:val="center"/>
            </w:pPr>
            <w:r>
              <w:t>1</w:t>
            </w:r>
          </w:p>
        </w:tc>
        <w:tc>
          <w:tcPr>
            <w:tcW w:w="2835" w:type="dxa"/>
            <w:shd w:val="clear" w:color="auto" w:fill="D9D9D9" w:themeFill="background1" w:themeFillShade="D9"/>
            <w:vAlign w:val="center"/>
          </w:tcPr>
          <w:p w14:paraId="23AA2FE4" w14:textId="7328E8A4" w:rsidR="00213ED4" w:rsidRDefault="00213ED4" w:rsidP="00097C0C">
            <w:pPr>
              <w:jc w:val="center"/>
            </w:pPr>
            <w:r>
              <w:t>1kOhm resistor</w:t>
            </w:r>
          </w:p>
        </w:tc>
        <w:tc>
          <w:tcPr>
            <w:tcW w:w="3686" w:type="dxa"/>
            <w:vMerge w:val="restart"/>
            <w:shd w:val="clear" w:color="auto" w:fill="D9D9D9" w:themeFill="background1" w:themeFillShade="D9"/>
            <w:vAlign w:val="center"/>
          </w:tcPr>
          <w:p w14:paraId="52FC1173" w14:textId="6F22D69F" w:rsidR="00213ED4" w:rsidRDefault="00213ED4" w:rsidP="00A56B4F">
            <w:pPr>
              <w:jc w:val="center"/>
            </w:pPr>
            <w:r>
              <w:t xml:space="preserve">Voltage divider for CAN_RX line to reduce </w:t>
            </w:r>
            <w:r w:rsidR="00D828A4">
              <w:t>voltage to the 3.3V that the MCU can accept.</w:t>
            </w:r>
          </w:p>
        </w:tc>
      </w:tr>
      <w:tr w:rsidR="00213ED4" w14:paraId="230AD493" w14:textId="77777777" w:rsidTr="00A56B4F">
        <w:trPr>
          <w:cantSplit/>
          <w:trHeight w:val="705"/>
        </w:trPr>
        <w:tc>
          <w:tcPr>
            <w:tcW w:w="562" w:type="dxa"/>
            <w:vMerge/>
            <w:textDirection w:val="btLr"/>
          </w:tcPr>
          <w:p w14:paraId="1B4892E1" w14:textId="77777777" w:rsidR="00213ED4" w:rsidRDefault="00213ED4" w:rsidP="0036083A">
            <w:pPr>
              <w:ind w:left="113" w:right="113"/>
              <w:jc w:val="center"/>
            </w:pPr>
          </w:p>
        </w:tc>
        <w:tc>
          <w:tcPr>
            <w:tcW w:w="1560" w:type="dxa"/>
            <w:shd w:val="clear" w:color="auto" w:fill="D9D9D9" w:themeFill="background1" w:themeFillShade="D9"/>
            <w:vAlign w:val="center"/>
          </w:tcPr>
          <w:p w14:paraId="4A3778A9" w14:textId="7A6F321D" w:rsidR="00213ED4" w:rsidRDefault="00213ED4" w:rsidP="00097C0C">
            <w:pPr>
              <w:jc w:val="center"/>
            </w:pPr>
            <w:r w:rsidRPr="00213ED4">
              <w:t>CRCW12062K20FKEA</w:t>
            </w:r>
          </w:p>
        </w:tc>
        <w:tc>
          <w:tcPr>
            <w:tcW w:w="708" w:type="dxa"/>
            <w:shd w:val="clear" w:color="auto" w:fill="D9D9D9" w:themeFill="background1" w:themeFillShade="D9"/>
            <w:vAlign w:val="center"/>
          </w:tcPr>
          <w:p w14:paraId="4D1CCAB4" w14:textId="16E28118" w:rsidR="00213ED4" w:rsidRDefault="00213ED4" w:rsidP="00097C0C">
            <w:pPr>
              <w:jc w:val="center"/>
            </w:pPr>
            <w:r>
              <w:t>1</w:t>
            </w:r>
          </w:p>
        </w:tc>
        <w:tc>
          <w:tcPr>
            <w:tcW w:w="2835" w:type="dxa"/>
            <w:shd w:val="clear" w:color="auto" w:fill="D9D9D9" w:themeFill="background1" w:themeFillShade="D9"/>
            <w:vAlign w:val="center"/>
          </w:tcPr>
          <w:p w14:paraId="64993707" w14:textId="3AABFD77" w:rsidR="00213ED4" w:rsidRDefault="00213ED4" w:rsidP="00097C0C">
            <w:pPr>
              <w:jc w:val="center"/>
            </w:pPr>
            <w:r>
              <w:t>2.2kOhm resistor</w:t>
            </w:r>
          </w:p>
        </w:tc>
        <w:tc>
          <w:tcPr>
            <w:tcW w:w="3686" w:type="dxa"/>
            <w:vMerge/>
            <w:vAlign w:val="center"/>
          </w:tcPr>
          <w:p w14:paraId="64E0E700" w14:textId="77777777" w:rsidR="00213ED4" w:rsidRDefault="00213ED4" w:rsidP="00A56B4F">
            <w:pPr>
              <w:jc w:val="center"/>
            </w:pPr>
          </w:p>
        </w:tc>
      </w:tr>
      <w:tr w:rsidR="00CD5837" w14:paraId="4C034CD5" w14:textId="77777777" w:rsidTr="00A56B4F">
        <w:trPr>
          <w:cantSplit/>
          <w:trHeight w:val="687"/>
        </w:trPr>
        <w:tc>
          <w:tcPr>
            <w:tcW w:w="562" w:type="dxa"/>
            <w:vMerge w:val="restart"/>
            <w:shd w:val="clear" w:color="auto" w:fill="auto"/>
            <w:textDirection w:val="btLr"/>
          </w:tcPr>
          <w:p w14:paraId="1A0BB982" w14:textId="1E1A7871" w:rsidR="00CD5837" w:rsidRDefault="00235920" w:rsidP="0036083A">
            <w:pPr>
              <w:ind w:left="113" w:right="113"/>
              <w:jc w:val="center"/>
            </w:pPr>
            <w:r>
              <w:t>Status LEDs</w:t>
            </w:r>
          </w:p>
        </w:tc>
        <w:tc>
          <w:tcPr>
            <w:tcW w:w="1560" w:type="dxa"/>
            <w:shd w:val="clear" w:color="auto" w:fill="auto"/>
            <w:vAlign w:val="center"/>
          </w:tcPr>
          <w:p w14:paraId="41C8FB33" w14:textId="3B3BECD7" w:rsidR="00CD5837" w:rsidRDefault="00CD5837" w:rsidP="00097C0C">
            <w:pPr>
              <w:jc w:val="center"/>
            </w:pPr>
            <w:r w:rsidRPr="00A24B0B">
              <w:t>LTST-C190GKT</w:t>
            </w:r>
          </w:p>
        </w:tc>
        <w:tc>
          <w:tcPr>
            <w:tcW w:w="708" w:type="dxa"/>
            <w:shd w:val="clear" w:color="auto" w:fill="auto"/>
            <w:vAlign w:val="center"/>
          </w:tcPr>
          <w:p w14:paraId="5659B2AF" w14:textId="04F9B60C" w:rsidR="00CD5837" w:rsidRDefault="00CD5837" w:rsidP="00097C0C">
            <w:pPr>
              <w:jc w:val="center"/>
            </w:pPr>
            <w:r>
              <w:t>1</w:t>
            </w:r>
          </w:p>
        </w:tc>
        <w:tc>
          <w:tcPr>
            <w:tcW w:w="2835" w:type="dxa"/>
            <w:shd w:val="clear" w:color="auto" w:fill="auto"/>
            <w:vAlign w:val="center"/>
          </w:tcPr>
          <w:p w14:paraId="4A28D7A3" w14:textId="6C8A5FDC" w:rsidR="00CD5837" w:rsidRDefault="00CD5837" w:rsidP="00097C0C">
            <w:pPr>
              <w:jc w:val="center"/>
            </w:pPr>
            <w:r>
              <w:t>Green status LED</w:t>
            </w:r>
          </w:p>
        </w:tc>
        <w:tc>
          <w:tcPr>
            <w:tcW w:w="3686" w:type="dxa"/>
            <w:shd w:val="clear" w:color="auto" w:fill="auto"/>
            <w:vAlign w:val="center"/>
          </w:tcPr>
          <w:p w14:paraId="1BE56FEB" w14:textId="77777777" w:rsidR="00CD5837" w:rsidRDefault="00CD5837" w:rsidP="00A56B4F">
            <w:pPr>
              <w:jc w:val="center"/>
            </w:pPr>
          </w:p>
        </w:tc>
      </w:tr>
      <w:tr w:rsidR="00CD5837" w14:paraId="61A69808" w14:textId="77777777" w:rsidTr="00A56B4F">
        <w:trPr>
          <w:cantSplit/>
          <w:trHeight w:val="568"/>
        </w:trPr>
        <w:tc>
          <w:tcPr>
            <w:tcW w:w="562" w:type="dxa"/>
            <w:vMerge/>
            <w:shd w:val="clear" w:color="auto" w:fill="auto"/>
            <w:textDirection w:val="btLr"/>
          </w:tcPr>
          <w:p w14:paraId="6ED74865" w14:textId="77777777" w:rsidR="00CD5837" w:rsidRDefault="00CD5837" w:rsidP="0036083A">
            <w:pPr>
              <w:ind w:left="113" w:right="113"/>
              <w:jc w:val="center"/>
            </w:pPr>
          </w:p>
        </w:tc>
        <w:tc>
          <w:tcPr>
            <w:tcW w:w="1560" w:type="dxa"/>
            <w:shd w:val="clear" w:color="auto" w:fill="auto"/>
            <w:vAlign w:val="center"/>
          </w:tcPr>
          <w:p w14:paraId="54014054" w14:textId="5059693E" w:rsidR="00CD5837" w:rsidRDefault="005C448C" w:rsidP="00097C0C">
            <w:pPr>
              <w:jc w:val="center"/>
            </w:pPr>
            <w:r w:rsidRPr="005C448C">
              <w:t>TLMS1000-GS08</w:t>
            </w:r>
          </w:p>
        </w:tc>
        <w:tc>
          <w:tcPr>
            <w:tcW w:w="708" w:type="dxa"/>
            <w:shd w:val="clear" w:color="auto" w:fill="auto"/>
            <w:vAlign w:val="center"/>
          </w:tcPr>
          <w:p w14:paraId="4F0DB73F" w14:textId="5CE77AE8" w:rsidR="00CD5837" w:rsidRDefault="00CD5837" w:rsidP="00097C0C">
            <w:pPr>
              <w:jc w:val="center"/>
            </w:pPr>
            <w:r>
              <w:t>1</w:t>
            </w:r>
          </w:p>
        </w:tc>
        <w:tc>
          <w:tcPr>
            <w:tcW w:w="2835" w:type="dxa"/>
            <w:shd w:val="clear" w:color="auto" w:fill="auto"/>
            <w:vAlign w:val="center"/>
          </w:tcPr>
          <w:p w14:paraId="5C3BD8D5" w14:textId="17526DDD" w:rsidR="00CD5837" w:rsidRDefault="00CD5837" w:rsidP="00097C0C">
            <w:pPr>
              <w:jc w:val="center"/>
            </w:pPr>
            <w:r>
              <w:t>Red status LED</w:t>
            </w:r>
          </w:p>
        </w:tc>
        <w:tc>
          <w:tcPr>
            <w:tcW w:w="3686" w:type="dxa"/>
            <w:shd w:val="clear" w:color="auto" w:fill="auto"/>
            <w:vAlign w:val="center"/>
          </w:tcPr>
          <w:p w14:paraId="7EFA4143" w14:textId="11274253" w:rsidR="00CD5837" w:rsidRDefault="00CD5837" w:rsidP="00A56B4F">
            <w:pPr>
              <w:jc w:val="center"/>
            </w:pPr>
          </w:p>
        </w:tc>
      </w:tr>
      <w:tr w:rsidR="00CD5837" w14:paraId="5A052AC4" w14:textId="77777777" w:rsidTr="00A56B4F">
        <w:trPr>
          <w:cantSplit/>
          <w:trHeight w:val="549"/>
        </w:trPr>
        <w:tc>
          <w:tcPr>
            <w:tcW w:w="562" w:type="dxa"/>
            <w:vMerge/>
            <w:shd w:val="clear" w:color="auto" w:fill="auto"/>
            <w:textDirection w:val="btLr"/>
          </w:tcPr>
          <w:p w14:paraId="66A9F4D8" w14:textId="77777777" w:rsidR="00CD5837" w:rsidRDefault="00CD5837" w:rsidP="0036083A">
            <w:pPr>
              <w:ind w:left="113" w:right="113"/>
              <w:jc w:val="center"/>
            </w:pPr>
          </w:p>
        </w:tc>
        <w:tc>
          <w:tcPr>
            <w:tcW w:w="1560" w:type="dxa"/>
            <w:shd w:val="clear" w:color="auto" w:fill="auto"/>
            <w:vAlign w:val="center"/>
          </w:tcPr>
          <w:p w14:paraId="2122FDBA" w14:textId="5A5F3EFF" w:rsidR="00CD5837" w:rsidRDefault="00CD5837" w:rsidP="00097C0C">
            <w:pPr>
              <w:jc w:val="center"/>
            </w:pPr>
            <w:r w:rsidRPr="005F5AFF">
              <w:t>LTST-C191TBKT</w:t>
            </w:r>
          </w:p>
        </w:tc>
        <w:tc>
          <w:tcPr>
            <w:tcW w:w="708" w:type="dxa"/>
            <w:shd w:val="clear" w:color="auto" w:fill="auto"/>
            <w:vAlign w:val="center"/>
          </w:tcPr>
          <w:p w14:paraId="566C9AB1" w14:textId="1300AA69" w:rsidR="00CD5837" w:rsidRDefault="00CD5837" w:rsidP="00097C0C">
            <w:pPr>
              <w:jc w:val="center"/>
            </w:pPr>
            <w:r>
              <w:t>1</w:t>
            </w:r>
          </w:p>
        </w:tc>
        <w:tc>
          <w:tcPr>
            <w:tcW w:w="2835" w:type="dxa"/>
            <w:shd w:val="clear" w:color="auto" w:fill="auto"/>
            <w:vAlign w:val="center"/>
          </w:tcPr>
          <w:p w14:paraId="1F775524" w14:textId="347BC8A9" w:rsidR="00CD5837" w:rsidRDefault="00CD5837" w:rsidP="00097C0C">
            <w:pPr>
              <w:jc w:val="center"/>
            </w:pPr>
            <w:r>
              <w:t>Blue power status LED</w:t>
            </w:r>
          </w:p>
        </w:tc>
        <w:tc>
          <w:tcPr>
            <w:tcW w:w="3686" w:type="dxa"/>
            <w:shd w:val="clear" w:color="auto" w:fill="auto"/>
            <w:vAlign w:val="center"/>
          </w:tcPr>
          <w:p w14:paraId="4009FB94" w14:textId="4B38B445" w:rsidR="00CD5837" w:rsidRDefault="00CD5837" w:rsidP="00A56B4F">
            <w:pPr>
              <w:jc w:val="center"/>
            </w:pPr>
            <w:r>
              <w:t>Turns on if board has power</w:t>
            </w:r>
            <w:r w:rsidR="00686FFF">
              <w:t>.</w:t>
            </w:r>
          </w:p>
        </w:tc>
      </w:tr>
      <w:tr w:rsidR="00CD5837" w14:paraId="7AE5D89F" w14:textId="77777777" w:rsidTr="00A56B4F">
        <w:trPr>
          <w:cantSplit/>
          <w:trHeight w:val="698"/>
        </w:trPr>
        <w:tc>
          <w:tcPr>
            <w:tcW w:w="562" w:type="dxa"/>
            <w:vMerge/>
            <w:shd w:val="clear" w:color="auto" w:fill="auto"/>
            <w:textDirection w:val="btLr"/>
          </w:tcPr>
          <w:p w14:paraId="1E6BB4FB" w14:textId="77777777" w:rsidR="00CD5837" w:rsidRDefault="00CD5837" w:rsidP="0036083A">
            <w:pPr>
              <w:ind w:left="113" w:right="113"/>
              <w:jc w:val="center"/>
            </w:pPr>
          </w:p>
        </w:tc>
        <w:tc>
          <w:tcPr>
            <w:tcW w:w="1560" w:type="dxa"/>
            <w:shd w:val="clear" w:color="auto" w:fill="auto"/>
            <w:vAlign w:val="center"/>
          </w:tcPr>
          <w:p w14:paraId="250AC346" w14:textId="6123001C" w:rsidR="00CD5837" w:rsidRDefault="00CD5837" w:rsidP="00097C0C">
            <w:pPr>
              <w:jc w:val="center"/>
            </w:pPr>
            <w:r w:rsidRPr="00CD5837">
              <w:t>ERA8AEB331V</w:t>
            </w:r>
          </w:p>
        </w:tc>
        <w:tc>
          <w:tcPr>
            <w:tcW w:w="708" w:type="dxa"/>
            <w:shd w:val="clear" w:color="auto" w:fill="auto"/>
            <w:vAlign w:val="center"/>
          </w:tcPr>
          <w:p w14:paraId="28F20FD9" w14:textId="16C81BC0" w:rsidR="00CD5837" w:rsidRDefault="00CD5837" w:rsidP="00097C0C">
            <w:pPr>
              <w:jc w:val="center"/>
            </w:pPr>
            <w:r>
              <w:t>3</w:t>
            </w:r>
          </w:p>
        </w:tc>
        <w:tc>
          <w:tcPr>
            <w:tcW w:w="2835" w:type="dxa"/>
            <w:shd w:val="clear" w:color="auto" w:fill="auto"/>
            <w:vAlign w:val="center"/>
          </w:tcPr>
          <w:p w14:paraId="6956D33E" w14:textId="3A0FF797" w:rsidR="00CD5837" w:rsidRDefault="00CD5837" w:rsidP="00097C0C">
            <w:pPr>
              <w:jc w:val="center"/>
            </w:pPr>
            <w:r>
              <w:t>330Ohm current limiting resistors for LEDs</w:t>
            </w:r>
          </w:p>
        </w:tc>
        <w:tc>
          <w:tcPr>
            <w:tcW w:w="3686" w:type="dxa"/>
            <w:shd w:val="clear" w:color="auto" w:fill="auto"/>
            <w:vAlign w:val="center"/>
          </w:tcPr>
          <w:p w14:paraId="42F2E271" w14:textId="77777777" w:rsidR="00CD5837" w:rsidRDefault="00CD5837" w:rsidP="00A56B4F">
            <w:pPr>
              <w:jc w:val="center"/>
            </w:pPr>
          </w:p>
        </w:tc>
      </w:tr>
      <w:tr w:rsidR="00B95DE2" w14:paraId="549422AE" w14:textId="77777777" w:rsidTr="00A56B4F">
        <w:trPr>
          <w:cantSplit/>
          <w:trHeight w:val="993"/>
        </w:trPr>
        <w:tc>
          <w:tcPr>
            <w:tcW w:w="562" w:type="dxa"/>
            <w:vMerge w:val="restart"/>
            <w:shd w:val="clear" w:color="auto" w:fill="D9D9D9" w:themeFill="background1" w:themeFillShade="D9"/>
            <w:textDirection w:val="btLr"/>
          </w:tcPr>
          <w:p w14:paraId="775B237B" w14:textId="1FFABD6D" w:rsidR="00B95DE2" w:rsidRPr="00AA7925" w:rsidRDefault="00B95DE2" w:rsidP="0036083A">
            <w:pPr>
              <w:ind w:left="113" w:right="113"/>
              <w:jc w:val="center"/>
            </w:pPr>
            <w:r>
              <w:t>Buzzer + amplifier</w:t>
            </w:r>
          </w:p>
        </w:tc>
        <w:tc>
          <w:tcPr>
            <w:tcW w:w="1560" w:type="dxa"/>
            <w:shd w:val="clear" w:color="auto" w:fill="D9D9D9" w:themeFill="background1" w:themeFillShade="D9"/>
            <w:vAlign w:val="center"/>
          </w:tcPr>
          <w:p w14:paraId="49A98B3B" w14:textId="00E8A052" w:rsidR="00B95DE2" w:rsidRPr="00D53693" w:rsidRDefault="00B95DE2" w:rsidP="00097C0C">
            <w:pPr>
              <w:jc w:val="center"/>
            </w:pPr>
            <w:r w:rsidRPr="00AA7925">
              <w:t>PS1240P02BT</w:t>
            </w:r>
          </w:p>
        </w:tc>
        <w:tc>
          <w:tcPr>
            <w:tcW w:w="708" w:type="dxa"/>
            <w:shd w:val="clear" w:color="auto" w:fill="D9D9D9" w:themeFill="background1" w:themeFillShade="D9"/>
            <w:vAlign w:val="center"/>
          </w:tcPr>
          <w:p w14:paraId="084F3E37" w14:textId="5AB860D8" w:rsidR="00B95DE2" w:rsidRDefault="00B95DE2" w:rsidP="00097C0C">
            <w:pPr>
              <w:jc w:val="center"/>
            </w:pPr>
            <w:r>
              <w:t>1</w:t>
            </w:r>
          </w:p>
        </w:tc>
        <w:tc>
          <w:tcPr>
            <w:tcW w:w="2835" w:type="dxa"/>
            <w:shd w:val="clear" w:color="auto" w:fill="D9D9D9" w:themeFill="background1" w:themeFillShade="D9"/>
            <w:vAlign w:val="center"/>
          </w:tcPr>
          <w:p w14:paraId="6312670C" w14:textId="77C52DFD" w:rsidR="00B95DE2" w:rsidRDefault="00B95DE2" w:rsidP="00097C0C">
            <w:pPr>
              <w:jc w:val="center"/>
            </w:pPr>
            <w:r>
              <w:t>Buzzer</w:t>
            </w:r>
          </w:p>
        </w:tc>
        <w:tc>
          <w:tcPr>
            <w:tcW w:w="3686" w:type="dxa"/>
            <w:shd w:val="clear" w:color="auto" w:fill="D9D9D9" w:themeFill="background1" w:themeFillShade="D9"/>
            <w:vAlign w:val="center"/>
          </w:tcPr>
          <w:p w14:paraId="5408117F" w14:textId="62307001" w:rsidR="00B95DE2" w:rsidRDefault="00B95DE2" w:rsidP="00A56B4F">
            <w:pPr>
              <w:jc w:val="center"/>
            </w:pPr>
            <w:r>
              <w:t>Chosen for high sound output. Sole component connected to battery voltage on this board.</w:t>
            </w:r>
          </w:p>
        </w:tc>
      </w:tr>
      <w:tr w:rsidR="00B95DE2" w14:paraId="19489062" w14:textId="77777777" w:rsidTr="00A56B4F">
        <w:trPr>
          <w:cantSplit/>
          <w:trHeight w:val="979"/>
        </w:trPr>
        <w:tc>
          <w:tcPr>
            <w:tcW w:w="562" w:type="dxa"/>
            <w:vMerge/>
            <w:shd w:val="clear" w:color="auto" w:fill="D9D9D9" w:themeFill="background1" w:themeFillShade="D9"/>
            <w:textDirection w:val="btLr"/>
          </w:tcPr>
          <w:p w14:paraId="4FC85FC3" w14:textId="77777777" w:rsidR="00B95DE2" w:rsidRPr="00D53693" w:rsidRDefault="00B95DE2" w:rsidP="0036083A">
            <w:pPr>
              <w:ind w:left="113" w:right="113"/>
              <w:jc w:val="center"/>
            </w:pPr>
          </w:p>
        </w:tc>
        <w:tc>
          <w:tcPr>
            <w:tcW w:w="1560" w:type="dxa"/>
            <w:shd w:val="clear" w:color="auto" w:fill="D9D9D9" w:themeFill="background1" w:themeFillShade="D9"/>
            <w:vAlign w:val="center"/>
          </w:tcPr>
          <w:p w14:paraId="2CEDCAD9" w14:textId="2DB44AE1" w:rsidR="00B95DE2" w:rsidRPr="00AA7925" w:rsidRDefault="00B95DE2" w:rsidP="0045055E">
            <w:pPr>
              <w:jc w:val="center"/>
            </w:pPr>
            <w:r w:rsidRPr="00C06B68">
              <w:t>STD5N20LT4</w:t>
            </w:r>
          </w:p>
        </w:tc>
        <w:tc>
          <w:tcPr>
            <w:tcW w:w="708" w:type="dxa"/>
            <w:shd w:val="clear" w:color="auto" w:fill="D9D9D9" w:themeFill="background1" w:themeFillShade="D9"/>
            <w:vAlign w:val="center"/>
          </w:tcPr>
          <w:p w14:paraId="398BC132" w14:textId="51281FFD" w:rsidR="00B95DE2" w:rsidRDefault="00B95DE2" w:rsidP="0045055E">
            <w:pPr>
              <w:jc w:val="center"/>
            </w:pPr>
            <w:r>
              <w:t>1</w:t>
            </w:r>
          </w:p>
        </w:tc>
        <w:tc>
          <w:tcPr>
            <w:tcW w:w="2835" w:type="dxa"/>
            <w:shd w:val="clear" w:color="auto" w:fill="D9D9D9" w:themeFill="background1" w:themeFillShade="D9"/>
            <w:vAlign w:val="center"/>
          </w:tcPr>
          <w:p w14:paraId="417F7740" w14:textId="650E50D6" w:rsidR="00B95DE2" w:rsidRDefault="00B95DE2" w:rsidP="0045055E">
            <w:pPr>
              <w:jc w:val="center"/>
            </w:pPr>
            <w:r>
              <w:t>Buzzer amplifier MOSFET</w:t>
            </w:r>
          </w:p>
        </w:tc>
        <w:tc>
          <w:tcPr>
            <w:tcW w:w="3686" w:type="dxa"/>
            <w:shd w:val="clear" w:color="auto" w:fill="D9D9D9" w:themeFill="background1" w:themeFillShade="D9"/>
            <w:vAlign w:val="center"/>
          </w:tcPr>
          <w:p w14:paraId="520EB528" w14:textId="5A430F46" w:rsidR="00B95DE2" w:rsidRDefault="00B95DE2" w:rsidP="00A56B4F">
            <w:pPr>
              <w:jc w:val="center"/>
            </w:pPr>
            <w:r>
              <w:t>MOSFET for amplifying a signal from the MCU to higher levels for the board’s buzzer.</w:t>
            </w:r>
          </w:p>
        </w:tc>
      </w:tr>
      <w:tr w:rsidR="00B95DE2" w14:paraId="0D51F06E" w14:textId="77777777" w:rsidTr="00A56B4F">
        <w:trPr>
          <w:cantSplit/>
          <w:trHeight w:val="1261"/>
        </w:trPr>
        <w:tc>
          <w:tcPr>
            <w:tcW w:w="562" w:type="dxa"/>
            <w:vMerge/>
            <w:shd w:val="clear" w:color="auto" w:fill="D9D9D9" w:themeFill="background1" w:themeFillShade="D9"/>
            <w:textDirection w:val="btLr"/>
          </w:tcPr>
          <w:p w14:paraId="7BC2A841"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152749A0" w14:textId="7B11FA77" w:rsidR="00B95DE2" w:rsidRPr="00AA7925" w:rsidRDefault="00B95DE2" w:rsidP="00097C0C">
            <w:pPr>
              <w:jc w:val="center"/>
            </w:pPr>
            <w:r w:rsidRPr="003C2277">
              <w:t>CRCW12061K00FKEA</w:t>
            </w:r>
          </w:p>
        </w:tc>
        <w:tc>
          <w:tcPr>
            <w:tcW w:w="708" w:type="dxa"/>
            <w:shd w:val="clear" w:color="auto" w:fill="D9D9D9" w:themeFill="background1" w:themeFillShade="D9"/>
            <w:vAlign w:val="center"/>
          </w:tcPr>
          <w:p w14:paraId="1F40414A" w14:textId="2047CFE0" w:rsidR="00B95DE2" w:rsidRDefault="00B95DE2" w:rsidP="00097C0C">
            <w:pPr>
              <w:jc w:val="center"/>
            </w:pPr>
            <w:r>
              <w:t>2</w:t>
            </w:r>
          </w:p>
        </w:tc>
        <w:tc>
          <w:tcPr>
            <w:tcW w:w="2835" w:type="dxa"/>
            <w:shd w:val="clear" w:color="auto" w:fill="D9D9D9" w:themeFill="background1" w:themeFillShade="D9"/>
            <w:vAlign w:val="center"/>
          </w:tcPr>
          <w:p w14:paraId="7F157644" w14:textId="378E0A62" w:rsidR="00B95DE2" w:rsidRDefault="00B95DE2" w:rsidP="00097C0C">
            <w:pPr>
              <w:jc w:val="center"/>
            </w:pPr>
            <w:r>
              <w:t>1K current limiting and buzzer discharge resistors</w:t>
            </w:r>
          </w:p>
        </w:tc>
        <w:tc>
          <w:tcPr>
            <w:tcW w:w="3686" w:type="dxa"/>
            <w:shd w:val="clear" w:color="auto" w:fill="D9D9D9" w:themeFill="background1" w:themeFillShade="D9"/>
            <w:vAlign w:val="center"/>
          </w:tcPr>
          <w:p w14:paraId="75670C5B" w14:textId="3C659FA4" w:rsidR="00B95DE2" w:rsidRDefault="00B95DE2" w:rsidP="00A56B4F">
            <w:pPr>
              <w:jc w:val="center"/>
            </w:pPr>
            <w:r>
              <w:t>R2 discharges LS1 (buzzer) when Q1 (amplifier) turns off, since LS1 acts as capacitive load. R14 limits gate current of Q1 from MCU pin (PA18).</w:t>
            </w:r>
          </w:p>
        </w:tc>
      </w:tr>
      <w:tr w:rsidR="00B95DE2" w14:paraId="6B9B3B93" w14:textId="77777777" w:rsidTr="00A56B4F">
        <w:trPr>
          <w:cantSplit/>
          <w:trHeight w:val="1261"/>
        </w:trPr>
        <w:tc>
          <w:tcPr>
            <w:tcW w:w="562" w:type="dxa"/>
            <w:vMerge/>
            <w:shd w:val="clear" w:color="auto" w:fill="D9D9D9" w:themeFill="background1" w:themeFillShade="D9"/>
            <w:textDirection w:val="btLr"/>
          </w:tcPr>
          <w:p w14:paraId="23C7E055"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45F5DEE4" w14:textId="24FDAA8A" w:rsidR="00B95DE2" w:rsidRPr="003C2277" w:rsidRDefault="006F0B3F" w:rsidP="00097C0C">
            <w:pPr>
              <w:jc w:val="center"/>
            </w:pPr>
            <w:r w:rsidRPr="006F0B3F">
              <w:t>RC1206FR-07100KL</w:t>
            </w:r>
          </w:p>
        </w:tc>
        <w:tc>
          <w:tcPr>
            <w:tcW w:w="708" w:type="dxa"/>
            <w:shd w:val="clear" w:color="auto" w:fill="D9D9D9" w:themeFill="background1" w:themeFillShade="D9"/>
            <w:vAlign w:val="center"/>
          </w:tcPr>
          <w:p w14:paraId="0474ABA5" w14:textId="32842CE7" w:rsidR="00B95DE2" w:rsidRDefault="006F0B3F" w:rsidP="00097C0C">
            <w:pPr>
              <w:jc w:val="center"/>
            </w:pPr>
            <w:r>
              <w:t>1</w:t>
            </w:r>
          </w:p>
        </w:tc>
        <w:tc>
          <w:tcPr>
            <w:tcW w:w="2835" w:type="dxa"/>
            <w:shd w:val="clear" w:color="auto" w:fill="D9D9D9" w:themeFill="background1" w:themeFillShade="D9"/>
            <w:vAlign w:val="center"/>
          </w:tcPr>
          <w:p w14:paraId="0AE9921E" w14:textId="38EDBDF3" w:rsidR="00B95DE2" w:rsidRDefault="006F0B3F" w:rsidP="00097C0C">
            <w:pPr>
              <w:jc w:val="center"/>
            </w:pPr>
            <w:r>
              <w:t>100K pull-down resistor</w:t>
            </w:r>
          </w:p>
        </w:tc>
        <w:tc>
          <w:tcPr>
            <w:tcW w:w="3686" w:type="dxa"/>
            <w:shd w:val="clear" w:color="auto" w:fill="D9D9D9" w:themeFill="background1" w:themeFillShade="D9"/>
            <w:vAlign w:val="center"/>
          </w:tcPr>
          <w:p w14:paraId="3D972CB7" w14:textId="6819AF44" w:rsidR="00B95DE2" w:rsidRDefault="006F0B3F" w:rsidP="00A56B4F">
            <w:pPr>
              <w:jc w:val="center"/>
            </w:pPr>
            <w:r>
              <w:t>Ensures MOSFET is in cutoff region unless PA18 is providing voltage</w:t>
            </w:r>
          </w:p>
        </w:tc>
      </w:tr>
      <w:tr w:rsidR="001F5F32" w14:paraId="23C52219" w14:textId="77777777" w:rsidTr="00A56B4F">
        <w:trPr>
          <w:cantSplit/>
          <w:trHeight w:val="1134"/>
        </w:trPr>
        <w:tc>
          <w:tcPr>
            <w:tcW w:w="562" w:type="dxa"/>
            <w:vMerge w:val="restart"/>
            <w:shd w:val="clear" w:color="auto" w:fill="auto"/>
            <w:textDirection w:val="btLr"/>
          </w:tcPr>
          <w:p w14:paraId="46C7D48B" w14:textId="3572302D" w:rsidR="001F5F32" w:rsidRPr="00476713" w:rsidRDefault="001F5F32" w:rsidP="0036083A">
            <w:pPr>
              <w:ind w:left="113" w:right="113"/>
              <w:jc w:val="center"/>
            </w:pPr>
            <w:r>
              <w:t>SD card</w:t>
            </w:r>
          </w:p>
        </w:tc>
        <w:tc>
          <w:tcPr>
            <w:tcW w:w="1560" w:type="dxa"/>
            <w:shd w:val="clear" w:color="auto" w:fill="auto"/>
            <w:vAlign w:val="center"/>
          </w:tcPr>
          <w:p w14:paraId="108A486D" w14:textId="091D5EBB" w:rsidR="001F5F32" w:rsidRPr="00AA7925" w:rsidRDefault="001F5F32" w:rsidP="00097C0C">
            <w:pPr>
              <w:jc w:val="center"/>
            </w:pPr>
            <w:r w:rsidRPr="00476713">
              <w:t>47219-2001</w:t>
            </w:r>
          </w:p>
        </w:tc>
        <w:tc>
          <w:tcPr>
            <w:tcW w:w="708" w:type="dxa"/>
            <w:shd w:val="clear" w:color="auto" w:fill="auto"/>
            <w:vAlign w:val="center"/>
          </w:tcPr>
          <w:p w14:paraId="24093472" w14:textId="2885C3E8" w:rsidR="001F5F32" w:rsidRDefault="001F5F32" w:rsidP="00097C0C">
            <w:pPr>
              <w:jc w:val="center"/>
            </w:pPr>
            <w:r>
              <w:t>1</w:t>
            </w:r>
          </w:p>
        </w:tc>
        <w:tc>
          <w:tcPr>
            <w:tcW w:w="2835" w:type="dxa"/>
            <w:shd w:val="clear" w:color="auto" w:fill="auto"/>
            <w:vAlign w:val="center"/>
          </w:tcPr>
          <w:p w14:paraId="102DD1C2" w14:textId="5500EA45" w:rsidR="001F5F32" w:rsidRDefault="001F5F32" w:rsidP="00097C0C">
            <w:pPr>
              <w:jc w:val="center"/>
            </w:pPr>
            <w:r>
              <w:t>SD card holder</w:t>
            </w:r>
          </w:p>
        </w:tc>
        <w:tc>
          <w:tcPr>
            <w:tcW w:w="3686" w:type="dxa"/>
            <w:shd w:val="clear" w:color="auto" w:fill="auto"/>
            <w:vAlign w:val="center"/>
          </w:tcPr>
          <w:p w14:paraId="48D4B8DF" w14:textId="26E16507" w:rsidR="001F5F32" w:rsidRDefault="001F5F32" w:rsidP="00A56B4F">
            <w:pPr>
              <w:jc w:val="center"/>
            </w:pPr>
            <w:r>
              <w:t>Chosen for its hinged design that should hold the SD card more firmly than a traditional SD card holder.</w:t>
            </w:r>
          </w:p>
        </w:tc>
      </w:tr>
      <w:tr w:rsidR="001F5F32" w14:paraId="555FBB64" w14:textId="77777777" w:rsidTr="00A56B4F">
        <w:trPr>
          <w:cantSplit/>
          <w:trHeight w:val="1134"/>
        </w:trPr>
        <w:tc>
          <w:tcPr>
            <w:tcW w:w="562" w:type="dxa"/>
            <w:vMerge/>
            <w:shd w:val="clear" w:color="auto" w:fill="auto"/>
            <w:textDirection w:val="btLr"/>
          </w:tcPr>
          <w:p w14:paraId="0CEAF5EB" w14:textId="77777777" w:rsidR="001F5F32" w:rsidRPr="005D2768" w:rsidRDefault="001F5F32" w:rsidP="0036083A">
            <w:pPr>
              <w:ind w:left="113" w:right="113"/>
              <w:jc w:val="center"/>
            </w:pPr>
          </w:p>
        </w:tc>
        <w:tc>
          <w:tcPr>
            <w:tcW w:w="1560" w:type="dxa"/>
            <w:shd w:val="clear" w:color="auto" w:fill="auto"/>
            <w:vAlign w:val="center"/>
          </w:tcPr>
          <w:p w14:paraId="5E4DCE96" w14:textId="0FF03341" w:rsidR="001F5F32" w:rsidRPr="00476713" w:rsidRDefault="001F5F32" w:rsidP="00097C0C">
            <w:pPr>
              <w:jc w:val="center"/>
            </w:pPr>
            <w:r w:rsidRPr="005D2768">
              <w:t>CRCW12062K20FKEA</w:t>
            </w:r>
          </w:p>
        </w:tc>
        <w:tc>
          <w:tcPr>
            <w:tcW w:w="708" w:type="dxa"/>
            <w:shd w:val="clear" w:color="auto" w:fill="auto"/>
            <w:vAlign w:val="center"/>
          </w:tcPr>
          <w:p w14:paraId="69FB4381" w14:textId="282BDAA7" w:rsidR="001F5F32" w:rsidRDefault="001F5F32" w:rsidP="00097C0C">
            <w:pPr>
              <w:jc w:val="center"/>
            </w:pPr>
            <w:r>
              <w:t>3</w:t>
            </w:r>
          </w:p>
        </w:tc>
        <w:tc>
          <w:tcPr>
            <w:tcW w:w="2835" w:type="dxa"/>
            <w:shd w:val="clear" w:color="auto" w:fill="auto"/>
            <w:vAlign w:val="center"/>
          </w:tcPr>
          <w:p w14:paraId="6759A518" w14:textId="4F51A499" w:rsidR="001F5F32" w:rsidRDefault="001F5F32" w:rsidP="00097C0C">
            <w:pPr>
              <w:jc w:val="center"/>
            </w:pPr>
            <w:r>
              <w:t>2.1kOhm resistor</w:t>
            </w:r>
          </w:p>
        </w:tc>
        <w:tc>
          <w:tcPr>
            <w:tcW w:w="3686" w:type="dxa"/>
            <w:vMerge w:val="restart"/>
            <w:shd w:val="clear" w:color="auto" w:fill="auto"/>
            <w:vAlign w:val="center"/>
          </w:tcPr>
          <w:p w14:paraId="751F85DF" w14:textId="216C3A24" w:rsidR="001F5F32" w:rsidRDefault="001F5F32" w:rsidP="00A56B4F">
            <w:pPr>
              <w:jc w:val="center"/>
            </w:pPr>
            <w:r>
              <w:t>Act as voltage divider to lower SPI levels from MCU to lower signal voltages for the SD card.</w:t>
            </w:r>
            <w:r w:rsidR="007903BB">
              <w:t xml:space="preserve"> Used as per </w:t>
            </w:r>
            <w:r w:rsidR="007903BB">
              <w:lastRenderedPageBreak/>
              <w:t xml:space="preserve">the </w:t>
            </w:r>
            <w:r w:rsidR="00B05A2A">
              <w:t>DFRobot SD card shield schematic.</w:t>
            </w:r>
          </w:p>
        </w:tc>
      </w:tr>
      <w:tr w:rsidR="001F5F32" w14:paraId="32B804CA" w14:textId="77777777" w:rsidTr="00A56B4F">
        <w:trPr>
          <w:cantSplit/>
          <w:trHeight w:val="669"/>
        </w:trPr>
        <w:tc>
          <w:tcPr>
            <w:tcW w:w="562" w:type="dxa"/>
            <w:vMerge/>
            <w:shd w:val="clear" w:color="auto" w:fill="auto"/>
            <w:textDirection w:val="btLr"/>
          </w:tcPr>
          <w:p w14:paraId="2C21B4C7" w14:textId="77777777" w:rsidR="001F5F32" w:rsidRPr="00FC775E" w:rsidRDefault="001F5F32" w:rsidP="0036083A">
            <w:pPr>
              <w:ind w:left="113" w:right="113"/>
              <w:jc w:val="center"/>
            </w:pPr>
          </w:p>
        </w:tc>
        <w:tc>
          <w:tcPr>
            <w:tcW w:w="1560" w:type="dxa"/>
            <w:shd w:val="clear" w:color="auto" w:fill="auto"/>
            <w:vAlign w:val="center"/>
          </w:tcPr>
          <w:p w14:paraId="2987F870" w14:textId="57E5F62B" w:rsidR="001F5F32" w:rsidRPr="005D2768" w:rsidRDefault="001F5F32" w:rsidP="00097C0C">
            <w:pPr>
              <w:jc w:val="center"/>
            </w:pPr>
            <w:r w:rsidRPr="00FC775E">
              <w:t>CRCW12061K00FKEA</w:t>
            </w:r>
          </w:p>
        </w:tc>
        <w:tc>
          <w:tcPr>
            <w:tcW w:w="708" w:type="dxa"/>
            <w:shd w:val="clear" w:color="auto" w:fill="auto"/>
            <w:vAlign w:val="center"/>
          </w:tcPr>
          <w:p w14:paraId="6052B940" w14:textId="004A0A1A" w:rsidR="001F5F32" w:rsidRDefault="001F5F32" w:rsidP="00097C0C">
            <w:pPr>
              <w:jc w:val="center"/>
            </w:pPr>
            <w:r>
              <w:t>3</w:t>
            </w:r>
          </w:p>
        </w:tc>
        <w:tc>
          <w:tcPr>
            <w:tcW w:w="2835" w:type="dxa"/>
            <w:shd w:val="clear" w:color="auto" w:fill="auto"/>
            <w:vAlign w:val="center"/>
          </w:tcPr>
          <w:p w14:paraId="6099C0E9" w14:textId="010EF78C" w:rsidR="001F5F32" w:rsidRDefault="001F5F32" w:rsidP="00097C0C">
            <w:pPr>
              <w:jc w:val="center"/>
            </w:pPr>
            <w:r>
              <w:t>1kOhm resistor</w:t>
            </w:r>
          </w:p>
        </w:tc>
        <w:tc>
          <w:tcPr>
            <w:tcW w:w="3686" w:type="dxa"/>
            <w:vMerge/>
            <w:shd w:val="clear" w:color="auto" w:fill="auto"/>
            <w:vAlign w:val="center"/>
          </w:tcPr>
          <w:p w14:paraId="058AA3BC" w14:textId="77777777" w:rsidR="001F5F32" w:rsidRDefault="001F5F32" w:rsidP="00A56B4F">
            <w:pPr>
              <w:jc w:val="center"/>
            </w:pPr>
          </w:p>
        </w:tc>
      </w:tr>
      <w:tr w:rsidR="00C9353B" w14:paraId="7125D484" w14:textId="77777777" w:rsidTr="00A56B4F">
        <w:trPr>
          <w:cantSplit/>
          <w:trHeight w:val="707"/>
        </w:trPr>
        <w:tc>
          <w:tcPr>
            <w:tcW w:w="562" w:type="dxa"/>
            <w:vMerge/>
            <w:shd w:val="clear" w:color="auto" w:fill="auto"/>
            <w:textDirection w:val="btLr"/>
          </w:tcPr>
          <w:p w14:paraId="6FD19BA0" w14:textId="77777777" w:rsidR="00C9353B" w:rsidRPr="00EC3E44" w:rsidRDefault="00C9353B" w:rsidP="0036083A">
            <w:pPr>
              <w:ind w:left="113" w:right="113"/>
              <w:jc w:val="center"/>
            </w:pPr>
          </w:p>
        </w:tc>
        <w:tc>
          <w:tcPr>
            <w:tcW w:w="1560" w:type="dxa"/>
            <w:shd w:val="clear" w:color="auto" w:fill="auto"/>
            <w:vAlign w:val="center"/>
          </w:tcPr>
          <w:p w14:paraId="574C33F9" w14:textId="3A2C1181" w:rsidR="00C9353B" w:rsidRPr="00EC3E44" w:rsidRDefault="007114C9" w:rsidP="00097C0C">
            <w:pPr>
              <w:jc w:val="center"/>
            </w:pPr>
            <w:r w:rsidRPr="007114C9">
              <w:t>ERJ3EKF1002V</w:t>
            </w:r>
          </w:p>
        </w:tc>
        <w:tc>
          <w:tcPr>
            <w:tcW w:w="708" w:type="dxa"/>
            <w:shd w:val="clear" w:color="auto" w:fill="auto"/>
            <w:vAlign w:val="center"/>
          </w:tcPr>
          <w:p w14:paraId="2172B233" w14:textId="47A85196" w:rsidR="00C9353B" w:rsidRDefault="007114C9" w:rsidP="00097C0C">
            <w:pPr>
              <w:jc w:val="center"/>
            </w:pPr>
            <w:r>
              <w:t>4</w:t>
            </w:r>
          </w:p>
        </w:tc>
        <w:tc>
          <w:tcPr>
            <w:tcW w:w="2835" w:type="dxa"/>
            <w:shd w:val="clear" w:color="auto" w:fill="auto"/>
            <w:vAlign w:val="center"/>
          </w:tcPr>
          <w:p w14:paraId="482B00BB" w14:textId="60F54068" w:rsidR="00C9353B" w:rsidRDefault="007114C9" w:rsidP="00097C0C">
            <w:pPr>
              <w:jc w:val="center"/>
            </w:pPr>
            <w:r>
              <w:t xml:space="preserve">10kOhm </w:t>
            </w:r>
            <w:r w:rsidR="003307EF">
              <w:t>pullup</w:t>
            </w:r>
            <w:r w:rsidR="007903BB">
              <w:t xml:space="preserve"> resistors </w:t>
            </w:r>
          </w:p>
        </w:tc>
        <w:tc>
          <w:tcPr>
            <w:tcW w:w="3686" w:type="dxa"/>
            <w:shd w:val="clear" w:color="auto" w:fill="auto"/>
            <w:vAlign w:val="center"/>
          </w:tcPr>
          <w:p w14:paraId="34C7D43C" w14:textId="75224EF5" w:rsidR="00C9353B" w:rsidRDefault="007903BB" w:rsidP="00A56B4F">
            <w:pPr>
              <w:jc w:val="center"/>
            </w:pPr>
            <w:r>
              <w:t>Used as per the AliExpress SD card shield schematic</w:t>
            </w:r>
          </w:p>
        </w:tc>
      </w:tr>
      <w:tr w:rsidR="001F5F32" w14:paraId="33209F5B" w14:textId="77777777" w:rsidTr="00A56B4F">
        <w:trPr>
          <w:cantSplit/>
          <w:trHeight w:val="707"/>
        </w:trPr>
        <w:tc>
          <w:tcPr>
            <w:tcW w:w="562" w:type="dxa"/>
            <w:vMerge/>
            <w:shd w:val="clear" w:color="auto" w:fill="auto"/>
            <w:textDirection w:val="btLr"/>
          </w:tcPr>
          <w:p w14:paraId="0E3919C7" w14:textId="77777777" w:rsidR="001F5F32" w:rsidRPr="00EC3E44" w:rsidRDefault="001F5F32" w:rsidP="0036083A">
            <w:pPr>
              <w:ind w:left="113" w:right="113"/>
              <w:jc w:val="center"/>
            </w:pPr>
          </w:p>
        </w:tc>
        <w:tc>
          <w:tcPr>
            <w:tcW w:w="1560" w:type="dxa"/>
            <w:shd w:val="clear" w:color="auto" w:fill="auto"/>
            <w:vAlign w:val="center"/>
          </w:tcPr>
          <w:p w14:paraId="0B835280" w14:textId="0D9452CC" w:rsidR="001F5F32" w:rsidRPr="00FC775E" w:rsidRDefault="001F5F32" w:rsidP="00097C0C">
            <w:pPr>
              <w:jc w:val="center"/>
            </w:pPr>
            <w:r w:rsidRPr="00EC3E44">
              <w:t>C0402C104K8PACTU</w:t>
            </w:r>
          </w:p>
        </w:tc>
        <w:tc>
          <w:tcPr>
            <w:tcW w:w="708" w:type="dxa"/>
            <w:shd w:val="clear" w:color="auto" w:fill="auto"/>
            <w:vAlign w:val="center"/>
          </w:tcPr>
          <w:p w14:paraId="4800A30F" w14:textId="19C70D11" w:rsidR="001F5F32" w:rsidRDefault="001F5F32" w:rsidP="00097C0C">
            <w:pPr>
              <w:jc w:val="center"/>
            </w:pPr>
            <w:r>
              <w:t>1</w:t>
            </w:r>
          </w:p>
        </w:tc>
        <w:tc>
          <w:tcPr>
            <w:tcW w:w="2835" w:type="dxa"/>
            <w:shd w:val="clear" w:color="auto" w:fill="auto"/>
            <w:vAlign w:val="center"/>
          </w:tcPr>
          <w:p w14:paraId="5B7C56E1" w14:textId="3AE3076C" w:rsidR="001F5F32" w:rsidRDefault="001F5F32" w:rsidP="00097C0C">
            <w:pPr>
              <w:jc w:val="center"/>
            </w:pPr>
            <w:r>
              <w:t>Decoupling capacitor</w:t>
            </w:r>
          </w:p>
        </w:tc>
        <w:tc>
          <w:tcPr>
            <w:tcW w:w="3686" w:type="dxa"/>
            <w:shd w:val="clear" w:color="auto" w:fill="auto"/>
            <w:vAlign w:val="center"/>
          </w:tcPr>
          <w:p w14:paraId="4C1DED2C" w14:textId="6E0FFEB4" w:rsidR="001F5F32" w:rsidRDefault="001F5F32" w:rsidP="00A56B4F">
            <w:pPr>
              <w:jc w:val="center"/>
            </w:pPr>
            <w:r>
              <w:t>Decouples SD card supply from board-wide 3V3 rail.</w:t>
            </w:r>
          </w:p>
        </w:tc>
      </w:tr>
      <w:tr w:rsidR="001F5F32" w14:paraId="5E7E219D" w14:textId="77777777" w:rsidTr="00A56B4F">
        <w:trPr>
          <w:cantSplit/>
          <w:trHeight w:val="1397"/>
        </w:trPr>
        <w:tc>
          <w:tcPr>
            <w:tcW w:w="562" w:type="dxa"/>
            <w:vMerge w:val="restart"/>
            <w:shd w:val="clear" w:color="auto" w:fill="D9D9D9" w:themeFill="background1" w:themeFillShade="D9"/>
            <w:textDirection w:val="btLr"/>
          </w:tcPr>
          <w:p w14:paraId="0561CC59" w14:textId="25BDF6BE" w:rsidR="001F5F32" w:rsidRPr="00262BBB" w:rsidRDefault="001F5F32" w:rsidP="0036083A">
            <w:pPr>
              <w:ind w:left="113" w:right="113"/>
              <w:jc w:val="center"/>
            </w:pPr>
            <w:r>
              <w:t>SBG + UART to RS-232 converter</w:t>
            </w:r>
          </w:p>
        </w:tc>
        <w:tc>
          <w:tcPr>
            <w:tcW w:w="1560" w:type="dxa"/>
            <w:shd w:val="clear" w:color="auto" w:fill="D9D9D9" w:themeFill="background1" w:themeFillShade="D9"/>
            <w:vAlign w:val="center"/>
          </w:tcPr>
          <w:p w14:paraId="4BE8F2A9" w14:textId="12947C34" w:rsidR="001F5F32" w:rsidRPr="00EC3E44" w:rsidRDefault="001F5F32" w:rsidP="00097C0C">
            <w:pPr>
              <w:jc w:val="center"/>
            </w:pPr>
            <w:r w:rsidRPr="00262BBB">
              <w:t>SBG Ellipse2-N</w:t>
            </w:r>
            <w:r w:rsidR="001C3589">
              <w:t>-G4A3-B1</w:t>
            </w:r>
          </w:p>
        </w:tc>
        <w:tc>
          <w:tcPr>
            <w:tcW w:w="708" w:type="dxa"/>
            <w:shd w:val="clear" w:color="auto" w:fill="D9D9D9" w:themeFill="background1" w:themeFillShade="D9"/>
            <w:vAlign w:val="center"/>
          </w:tcPr>
          <w:p w14:paraId="42B21DD4" w14:textId="4F1B0A8F" w:rsidR="001F5F32" w:rsidRDefault="001F5F32" w:rsidP="00097C0C">
            <w:pPr>
              <w:jc w:val="center"/>
            </w:pPr>
            <w:r>
              <w:t>1</w:t>
            </w:r>
          </w:p>
        </w:tc>
        <w:tc>
          <w:tcPr>
            <w:tcW w:w="2835" w:type="dxa"/>
            <w:shd w:val="clear" w:color="auto" w:fill="D9D9D9" w:themeFill="background1" w:themeFillShade="D9"/>
            <w:vAlign w:val="center"/>
          </w:tcPr>
          <w:p w14:paraId="462F1F17" w14:textId="2C2D05E8" w:rsidR="001F5F32" w:rsidRDefault="001F5F32" w:rsidP="00097C0C">
            <w:pPr>
              <w:jc w:val="center"/>
            </w:pPr>
            <w:r>
              <w:t>SBG sensor package</w:t>
            </w:r>
          </w:p>
        </w:tc>
        <w:tc>
          <w:tcPr>
            <w:tcW w:w="3686" w:type="dxa"/>
            <w:shd w:val="clear" w:color="auto" w:fill="D9D9D9" w:themeFill="background1" w:themeFillShade="D9"/>
            <w:vAlign w:val="center"/>
          </w:tcPr>
          <w:p w14:paraId="18C87D5D" w14:textId="1FADC341" w:rsidR="001F5F32" w:rsidRDefault="001F5F32" w:rsidP="00A56B4F">
            <w:pPr>
              <w:jc w:val="center"/>
            </w:pPr>
            <w:r>
              <w:t>Provided by sponsor, contains accelerometer, barometer, gyroscope, magnetometer, and GPS as well as a common filter to ensure accurate sensor data.</w:t>
            </w:r>
          </w:p>
        </w:tc>
      </w:tr>
      <w:tr w:rsidR="001F5F32" w14:paraId="69EE6EB5" w14:textId="77777777" w:rsidTr="00A56B4F">
        <w:trPr>
          <w:cantSplit/>
          <w:trHeight w:val="837"/>
        </w:trPr>
        <w:tc>
          <w:tcPr>
            <w:tcW w:w="562" w:type="dxa"/>
            <w:vMerge/>
            <w:shd w:val="clear" w:color="auto" w:fill="D9D9D9" w:themeFill="background1" w:themeFillShade="D9"/>
            <w:textDirection w:val="btLr"/>
          </w:tcPr>
          <w:p w14:paraId="0B943645" w14:textId="77777777" w:rsidR="001F5F32" w:rsidRPr="00A933CE" w:rsidRDefault="001F5F32" w:rsidP="0036083A">
            <w:pPr>
              <w:ind w:left="113" w:right="113"/>
              <w:jc w:val="center"/>
            </w:pPr>
          </w:p>
        </w:tc>
        <w:tc>
          <w:tcPr>
            <w:tcW w:w="1560" w:type="dxa"/>
            <w:shd w:val="clear" w:color="auto" w:fill="D9D9D9" w:themeFill="background1" w:themeFillShade="D9"/>
            <w:vAlign w:val="center"/>
          </w:tcPr>
          <w:p w14:paraId="58F0D827" w14:textId="51C19C40" w:rsidR="001F5F32" w:rsidRPr="00262BBB" w:rsidRDefault="001F5F32" w:rsidP="00097C0C">
            <w:pPr>
              <w:jc w:val="center"/>
            </w:pPr>
            <w:r w:rsidRPr="00A933CE">
              <w:t>MAX3232EUE+T</w:t>
            </w:r>
          </w:p>
        </w:tc>
        <w:tc>
          <w:tcPr>
            <w:tcW w:w="708" w:type="dxa"/>
            <w:shd w:val="clear" w:color="auto" w:fill="D9D9D9" w:themeFill="background1" w:themeFillShade="D9"/>
            <w:vAlign w:val="center"/>
          </w:tcPr>
          <w:p w14:paraId="2AA13C24" w14:textId="52B90760" w:rsidR="001F5F32" w:rsidRDefault="001F5F32" w:rsidP="00097C0C">
            <w:pPr>
              <w:jc w:val="center"/>
            </w:pPr>
            <w:r>
              <w:t>1</w:t>
            </w:r>
          </w:p>
        </w:tc>
        <w:tc>
          <w:tcPr>
            <w:tcW w:w="2835" w:type="dxa"/>
            <w:shd w:val="clear" w:color="auto" w:fill="D9D9D9" w:themeFill="background1" w:themeFillShade="D9"/>
            <w:vAlign w:val="center"/>
          </w:tcPr>
          <w:p w14:paraId="068D011B" w14:textId="3A4F1527" w:rsidR="001F5F32" w:rsidRDefault="001F5F32" w:rsidP="00097C0C">
            <w:pPr>
              <w:jc w:val="center"/>
            </w:pPr>
            <w:r>
              <w:t>UART to RS-232 converter</w:t>
            </w:r>
          </w:p>
        </w:tc>
        <w:tc>
          <w:tcPr>
            <w:tcW w:w="3686" w:type="dxa"/>
            <w:shd w:val="clear" w:color="auto" w:fill="D9D9D9" w:themeFill="background1" w:themeFillShade="D9"/>
            <w:vAlign w:val="center"/>
          </w:tcPr>
          <w:p w14:paraId="6A701BFB" w14:textId="4C871C7C" w:rsidR="001F5F32" w:rsidRDefault="001F5F32" w:rsidP="00A56B4F">
            <w:pPr>
              <w:jc w:val="center"/>
            </w:pPr>
            <w:r>
              <w:t>Required since SBG uses RS-232 whereas MCU is only capable of UART.</w:t>
            </w:r>
          </w:p>
        </w:tc>
      </w:tr>
      <w:tr w:rsidR="001F5F32" w14:paraId="5520A642" w14:textId="77777777" w:rsidTr="00A56B4F">
        <w:trPr>
          <w:cantSplit/>
          <w:trHeight w:val="706"/>
        </w:trPr>
        <w:tc>
          <w:tcPr>
            <w:tcW w:w="562" w:type="dxa"/>
            <w:vMerge/>
            <w:shd w:val="clear" w:color="auto" w:fill="D9D9D9" w:themeFill="background1" w:themeFillShade="D9"/>
            <w:textDirection w:val="btLr"/>
          </w:tcPr>
          <w:p w14:paraId="356EFB75" w14:textId="77777777" w:rsidR="001F5F32" w:rsidRPr="00EC5379" w:rsidRDefault="001F5F32" w:rsidP="0036083A">
            <w:pPr>
              <w:ind w:left="113" w:right="113"/>
              <w:jc w:val="center"/>
            </w:pPr>
          </w:p>
        </w:tc>
        <w:tc>
          <w:tcPr>
            <w:tcW w:w="1560" w:type="dxa"/>
            <w:shd w:val="clear" w:color="auto" w:fill="D9D9D9" w:themeFill="background1" w:themeFillShade="D9"/>
            <w:vAlign w:val="center"/>
          </w:tcPr>
          <w:p w14:paraId="40CFA20F" w14:textId="28EA092E" w:rsidR="001F5F32" w:rsidRPr="00A933CE" w:rsidRDefault="001F5F32" w:rsidP="00EC5379">
            <w:pPr>
              <w:jc w:val="center"/>
            </w:pPr>
            <w:r w:rsidRPr="00EC5379">
              <w:t>C0402C104K8PACTU</w:t>
            </w:r>
          </w:p>
        </w:tc>
        <w:tc>
          <w:tcPr>
            <w:tcW w:w="708" w:type="dxa"/>
            <w:shd w:val="clear" w:color="auto" w:fill="D9D9D9" w:themeFill="background1" w:themeFillShade="D9"/>
            <w:vAlign w:val="center"/>
          </w:tcPr>
          <w:p w14:paraId="7888F71B" w14:textId="39A3A451" w:rsidR="001F5F32" w:rsidRDefault="001C3589" w:rsidP="00EC5379">
            <w:pPr>
              <w:jc w:val="center"/>
            </w:pPr>
            <w:r>
              <w:t>1</w:t>
            </w:r>
          </w:p>
        </w:tc>
        <w:tc>
          <w:tcPr>
            <w:tcW w:w="2835" w:type="dxa"/>
            <w:shd w:val="clear" w:color="auto" w:fill="D9D9D9" w:themeFill="background1" w:themeFillShade="D9"/>
            <w:vAlign w:val="center"/>
          </w:tcPr>
          <w:p w14:paraId="397CC8F6" w14:textId="55E38AF8" w:rsidR="001F5F32" w:rsidRDefault="001F5F32" w:rsidP="00EC5379">
            <w:pPr>
              <w:jc w:val="center"/>
            </w:pPr>
            <w:r>
              <w:t>Decoupling capacitor</w:t>
            </w:r>
          </w:p>
        </w:tc>
        <w:tc>
          <w:tcPr>
            <w:tcW w:w="3686" w:type="dxa"/>
            <w:shd w:val="clear" w:color="auto" w:fill="D9D9D9" w:themeFill="background1" w:themeFillShade="D9"/>
            <w:vAlign w:val="center"/>
          </w:tcPr>
          <w:p w14:paraId="03364C7A" w14:textId="15573A3E" w:rsidR="001F5F32" w:rsidRDefault="001F5F32" w:rsidP="00A56B4F">
            <w:pPr>
              <w:jc w:val="center"/>
            </w:pPr>
            <w:r>
              <w:t>Decouples MAX3232 from board-wide 5V rail.</w:t>
            </w:r>
          </w:p>
        </w:tc>
      </w:tr>
      <w:tr w:rsidR="001F5F32" w14:paraId="1EFD0C75" w14:textId="77777777" w:rsidTr="00A56B4F">
        <w:trPr>
          <w:cantSplit/>
          <w:trHeight w:val="689"/>
        </w:trPr>
        <w:tc>
          <w:tcPr>
            <w:tcW w:w="562" w:type="dxa"/>
            <w:vMerge/>
            <w:shd w:val="clear" w:color="auto" w:fill="D9D9D9" w:themeFill="background1" w:themeFillShade="D9"/>
            <w:textDirection w:val="btLr"/>
          </w:tcPr>
          <w:p w14:paraId="0EABF3D5"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5EF9C1B0" w14:textId="41239F88" w:rsidR="001F5F32" w:rsidRPr="00EC5379" w:rsidRDefault="001F5F32" w:rsidP="00EC5379">
            <w:pPr>
              <w:jc w:val="center"/>
            </w:pPr>
            <w:r w:rsidRPr="00A42291">
              <w:t>GRM31CR71H475KA12L</w:t>
            </w:r>
          </w:p>
        </w:tc>
        <w:tc>
          <w:tcPr>
            <w:tcW w:w="708" w:type="dxa"/>
            <w:shd w:val="clear" w:color="auto" w:fill="D9D9D9" w:themeFill="background1" w:themeFillShade="D9"/>
            <w:vAlign w:val="center"/>
          </w:tcPr>
          <w:p w14:paraId="2E887101" w14:textId="49F3BBAC" w:rsidR="001F5F32" w:rsidRDefault="001F5F32" w:rsidP="00EC5379">
            <w:pPr>
              <w:jc w:val="center"/>
            </w:pPr>
            <w:r>
              <w:t>1</w:t>
            </w:r>
          </w:p>
        </w:tc>
        <w:tc>
          <w:tcPr>
            <w:tcW w:w="2835" w:type="dxa"/>
            <w:shd w:val="clear" w:color="auto" w:fill="D9D9D9" w:themeFill="background1" w:themeFillShade="D9"/>
            <w:vAlign w:val="center"/>
          </w:tcPr>
          <w:p w14:paraId="4363F4B3" w14:textId="283E055F" w:rsidR="001F5F32" w:rsidRDefault="001F5F32" w:rsidP="00EC5379">
            <w:pPr>
              <w:jc w:val="center"/>
            </w:pPr>
            <w:r>
              <w:t>4.7uF capacitor</w:t>
            </w:r>
          </w:p>
        </w:tc>
        <w:tc>
          <w:tcPr>
            <w:tcW w:w="3686" w:type="dxa"/>
            <w:vMerge w:val="restart"/>
            <w:shd w:val="clear" w:color="auto" w:fill="D9D9D9" w:themeFill="background1" w:themeFillShade="D9"/>
            <w:vAlign w:val="center"/>
          </w:tcPr>
          <w:p w14:paraId="6CAF5FDA" w14:textId="45682802" w:rsidR="001F5F32" w:rsidRDefault="001F5F32" w:rsidP="00A56B4F">
            <w:pPr>
              <w:jc w:val="center"/>
            </w:pPr>
            <w:r>
              <w:t>All four of these capacitors were chosen as per the MAX3232’s datasheet.</w:t>
            </w:r>
          </w:p>
        </w:tc>
      </w:tr>
      <w:tr w:rsidR="001F5F32" w14:paraId="25396103" w14:textId="77777777" w:rsidTr="00A56B4F">
        <w:trPr>
          <w:cantSplit/>
          <w:trHeight w:val="699"/>
        </w:trPr>
        <w:tc>
          <w:tcPr>
            <w:tcW w:w="562" w:type="dxa"/>
            <w:vMerge/>
            <w:shd w:val="clear" w:color="auto" w:fill="auto"/>
            <w:textDirection w:val="btLr"/>
          </w:tcPr>
          <w:p w14:paraId="041B0896"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6238CA63" w14:textId="35A7DECC" w:rsidR="001F5F32" w:rsidRPr="00A42291" w:rsidRDefault="001F5F32" w:rsidP="00EC5379">
            <w:pPr>
              <w:jc w:val="center"/>
            </w:pPr>
            <w:r w:rsidRPr="00A42291">
              <w:t>12061C334KAZ2A</w:t>
            </w:r>
          </w:p>
        </w:tc>
        <w:tc>
          <w:tcPr>
            <w:tcW w:w="708" w:type="dxa"/>
            <w:shd w:val="clear" w:color="auto" w:fill="D9D9D9" w:themeFill="background1" w:themeFillShade="D9"/>
            <w:vAlign w:val="center"/>
          </w:tcPr>
          <w:p w14:paraId="37B91C4B" w14:textId="7A2FC689" w:rsidR="001F5F32" w:rsidRDefault="001F5F32" w:rsidP="00EC5379">
            <w:pPr>
              <w:jc w:val="center"/>
            </w:pPr>
            <w:r>
              <w:t>3</w:t>
            </w:r>
          </w:p>
        </w:tc>
        <w:tc>
          <w:tcPr>
            <w:tcW w:w="2835" w:type="dxa"/>
            <w:shd w:val="clear" w:color="auto" w:fill="D9D9D9" w:themeFill="background1" w:themeFillShade="D9"/>
            <w:vAlign w:val="center"/>
          </w:tcPr>
          <w:p w14:paraId="537F4B67" w14:textId="12557DE9" w:rsidR="001F5F32" w:rsidRDefault="001F5F32" w:rsidP="00EC5379">
            <w:pPr>
              <w:jc w:val="center"/>
            </w:pPr>
            <w:r>
              <w:t>330nF capacitor</w:t>
            </w:r>
          </w:p>
        </w:tc>
        <w:tc>
          <w:tcPr>
            <w:tcW w:w="3686" w:type="dxa"/>
            <w:vMerge/>
            <w:shd w:val="clear" w:color="auto" w:fill="auto"/>
            <w:vAlign w:val="center"/>
          </w:tcPr>
          <w:p w14:paraId="557C864F" w14:textId="77777777" w:rsidR="001F5F32" w:rsidRDefault="001F5F32" w:rsidP="00A56B4F">
            <w:pPr>
              <w:jc w:val="center"/>
            </w:pPr>
          </w:p>
        </w:tc>
      </w:tr>
      <w:tr w:rsidR="001470C1" w14:paraId="1B478DEC" w14:textId="77777777" w:rsidTr="00A56B4F">
        <w:trPr>
          <w:cantSplit/>
          <w:trHeight w:val="1276"/>
        </w:trPr>
        <w:tc>
          <w:tcPr>
            <w:tcW w:w="562" w:type="dxa"/>
            <w:vMerge w:val="restart"/>
            <w:shd w:val="clear" w:color="auto" w:fill="auto"/>
            <w:textDirection w:val="btLr"/>
          </w:tcPr>
          <w:p w14:paraId="5C131084" w14:textId="34430C07" w:rsidR="001470C1" w:rsidRPr="00A42291" w:rsidRDefault="001470C1" w:rsidP="009416EF">
            <w:pPr>
              <w:ind w:left="113" w:right="113"/>
              <w:jc w:val="center"/>
            </w:pPr>
            <w:r>
              <w:t>Reset switch</w:t>
            </w:r>
          </w:p>
        </w:tc>
        <w:tc>
          <w:tcPr>
            <w:tcW w:w="1560" w:type="dxa"/>
            <w:shd w:val="clear" w:color="auto" w:fill="auto"/>
            <w:vAlign w:val="center"/>
          </w:tcPr>
          <w:p w14:paraId="626D8186" w14:textId="0B3147B5" w:rsidR="001470C1" w:rsidRPr="00A42291" w:rsidRDefault="001470C1" w:rsidP="009416EF">
            <w:pPr>
              <w:jc w:val="center"/>
            </w:pPr>
            <w:r w:rsidRPr="008B090D">
              <w:t>A6H-2102</w:t>
            </w:r>
          </w:p>
        </w:tc>
        <w:tc>
          <w:tcPr>
            <w:tcW w:w="708" w:type="dxa"/>
            <w:shd w:val="clear" w:color="auto" w:fill="auto"/>
            <w:vAlign w:val="center"/>
          </w:tcPr>
          <w:p w14:paraId="1E0EEF43" w14:textId="7C989217" w:rsidR="001470C1" w:rsidRDefault="001470C1" w:rsidP="009416EF">
            <w:pPr>
              <w:jc w:val="center"/>
            </w:pPr>
            <w:r>
              <w:t>1</w:t>
            </w:r>
          </w:p>
        </w:tc>
        <w:tc>
          <w:tcPr>
            <w:tcW w:w="2835" w:type="dxa"/>
            <w:shd w:val="clear" w:color="auto" w:fill="auto"/>
            <w:vAlign w:val="center"/>
          </w:tcPr>
          <w:p w14:paraId="3DFDA14D" w14:textId="0429640F" w:rsidR="001470C1" w:rsidRDefault="001470C1" w:rsidP="009416EF">
            <w:pPr>
              <w:jc w:val="center"/>
            </w:pPr>
            <w:r>
              <w:t>Reset switch</w:t>
            </w:r>
          </w:p>
        </w:tc>
        <w:tc>
          <w:tcPr>
            <w:tcW w:w="3686" w:type="dxa"/>
            <w:shd w:val="clear" w:color="auto" w:fill="auto"/>
            <w:vAlign w:val="center"/>
          </w:tcPr>
          <w:p w14:paraId="4621D725" w14:textId="42F055E9" w:rsidR="001470C1" w:rsidRDefault="001470C1" w:rsidP="00A56B4F">
            <w:pPr>
              <w:jc w:val="center"/>
            </w:pPr>
            <w:r>
              <w:t>Dip switch chosen instead of momentary to prevent accidental actuation on impact or from acceleration.</w:t>
            </w:r>
          </w:p>
        </w:tc>
      </w:tr>
      <w:tr w:rsidR="001470C1" w14:paraId="357F25E8" w14:textId="77777777" w:rsidTr="00A56B4F">
        <w:trPr>
          <w:cantSplit/>
          <w:trHeight w:val="1252"/>
        </w:trPr>
        <w:tc>
          <w:tcPr>
            <w:tcW w:w="562" w:type="dxa"/>
            <w:vMerge/>
            <w:shd w:val="clear" w:color="auto" w:fill="auto"/>
            <w:textDirection w:val="btLr"/>
          </w:tcPr>
          <w:p w14:paraId="7431AB63" w14:textId="77777777" w:rsidR="001470C1" w:rsidRPr="00A42291" w:rsidRDefault="001470C1" w:rsidP="009416EF">
            <w:pPr>
              <w:ind w:left="113" w:right="113"/>
              <w:jc w:val="center"/>
            </w:pPr>
          </w:p>
        </w:tc>
        <w:tc>
          <w:tcPr>
            <w:tcW w:w="1560" w:type="dxa"/>
            <w:shd w:val="clear" w:color="auto" w:fill="auto"/>
            <w:vAlign w:val="center"/>
          </w:tcPr>
          <w:p w14:paraId="3088DB51" w14:textId="0779FEC1" w:rsidR="001470C1" w:rsidRPr="00A42291" w:rsidRDefault="001470C1" w:rsidP="009416EF">
            <w:pPr>
              <w:jc w:val="center"/>
            </w:pPr>
            <w:r w:rsidRPr="00AD7B04">
              <w:t>ERJ3EKF1002V</w:t>
            </w:r>
          </w:p>
        </w:tc>
        <w:tc>
          <w:tcPr>
            <w:tcW w:w="708" w:type="dxa"/>
            <w:shd w:val="clear" w:color="auto" w:fill="auto"/>
            <w:vAlign w:val="center"/>
          </w:tcPr>
          <w:p w14:paraId="0D529110" w14:textId="7BAEF016" w:rsidR="001470C1" w:rsidRDefault="001470C1" w:rsidP="009416EF">
            <w:pPr>
              <w:jc w:val="center"/>
            </w:pPr>
            <w:r>
              <w:t>1</w:t>
            </w:r>
          </w:p>
        </w:tc>
        <w:tc>
          <w:tcPr>
            <w:tcW w:w="2835" w:type="dxa"/>
            <w:shd w:val="clear" w:color="auto" w:fill="auto"/>
            <w:vAlign w:val="center"/>
          </w:tcPr>
          <w:p w14:paraId="3393D619" w14:textId="1E12B4D1" w:rsidR="001470C1" w:rsidRDefault="001470C1" w:rsidP="009416EF">
            <w:pPr>
              <w:jc w:val="center"/>
            </w:pPr>
            <w:r>
              <w:t xml:space="preserve">10kOhm </w:t>
            </w:r>
            <w:r w:rsidR="003307EF">
              <w:t>pullup</w:t>
            </w:r>
            <w:r>
              <w:t xml:space="preserve"> resistor</w:t>
            </w:r>
          </w:p>
        </w:tc>
        <w:tc>
          <w:tcPr>
            <w:tcW w:w="3686" w:type="dxa"/>
            <w:shd w:val="clear" w:color="auto" w:fill="auto"/>
            <w:vAlign w:val="center"/>
          </w:tcPr>
          <w:p w14:paraId="49895B44" w14:textId="684791ED" w:rsidR="001470C1" w:rsidRDefault="001470C1" w:rsidP="00A56B4F">
            <w:pPr>
              <w:jc w:val="center"/>
            </w:pPr>
            <w:r>
              <w:t>Pulls up RESETN pin of MCU until dip switch closes at which point it limits current flow from the 3V3 rail to GND to 0.33mA.</w:t>
            </w:r>
          </w:p>
        </w:tc>
      </w:tr>
      <w:tr w:rsidR="00514463" w14:paraId="379ACECA" w14:textId="77777777" w:rsidTr="00A56B4F">
        <w:trPr>
          <w:cantSplit/>
          <w:trHeight w:val="702"/>
        </w:trPr>
        <w:tc>
          <w:tcPr>
            <w:tcW w:w="562" w:type="dxa"/>
            <w:vMerge/>
            <w:shd w:val="clear" w:color="auto" w:fill="auto"/>
            <w:textDirection w:val="btLr"/>
          </w:tcPr>
          <w:p w14:paraId="0794504F" w14:textId="77777777" w:rsidR="00514463" w:rsidRPr="00A42291" w:rsidRDefault="00514463" w:rsidP="009416EF">
            <w:pPr>
              <w:ind w:left="113" w:right="113"/>
              <w:jc w:val="center"/>
            </w:pPr>
          </w:p>
        </w:tc>
        <w:tc>
          <w:tcPr>
            <w:tcW w:w="1560" w:type="dxa"/>
            <w:shd w:val="clear" w:color="auto" w:fill="auto"/>
            <w:vAlign w:val="center"/>
          </w:tcPr>
          <w:p w14:paraId="5FD99F1E" w14:textId="3BDDEFB4" w:rsidR="00514463" w:rsidRPr="00A42291" w:rsidRDefault="00514463" w:rsidP="009416EF">
            <w:pPr>
              <w:jc w:val="center"/>
            </w:pPr>
            <w:r w:rsidRPr="00011D4E">
              <w:t>C0402C104K8PACTU</w:t>
            </w:r>
          </w:p>
        </w:tc>
        <w:tc>
          <w:tcPr>
            <w:tcW w:w="708" w:type="dxa"/>
            <w:shd w:val="clear" w:color="auto" w:fill="auto"/>
            <w:vAlign w:val="center"/>
          </w:tcPr>
          <w:p w14:paraId="3ABA397C" w14:textId="4C41AFC8" w:rsidR="00514463" w:rsidRDefault="00514463" w:rsidP="009416EF">
            <w:pPr>
              <w:jc w:val="center"/>
            </w:pPr>
            <w:r>
              <w:t>1</w:t>
            </w:r>
          </w:p>
        </w:tc>
        <w:tc>
          <w:tcPr>
            <w:tcW w:w="2835" w:type="dxa"/>
            <w:shd w:val="clear" w:color="auto" w:fill="auto"/>
            <w:vAlign w:val="center"/>
          </w:tcPr>
          <w:p w14:paraId="153C1FFE" w14:textId="7D646DA2" w:rsidR="00514463" w:rsidRDefault="00514463" w:rsidP="009416EF">
            <w:pPr>
              <w:jc w:val="center"/>
            </w:pPr>
            <w:r>
              <w:t>100nF filter capacitor</w:t>
            </w:r>
          </w:p>
        </w:tc>
        <w:tc>
          <w:tcPr>
            <w:tcW w:w="3686" w:type="dxa"/>
            <w:vMerge w:val="restart"/>
            <w:shd w:val="clear" w:color="auto" w:fill="auto"/>
            <w:vAlign w:val="center"/>
          </w:tcPr>
          <w:p w14:paraId="3EA413DD" w14:textId="5E7F22ED" w:rsidR="00514463" w:rsidRDefault="00514463" w:rsidP="00A56B4F">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14:paraId="3F824DF1" w14:textId="77777777" w:rsidTr="000B263A">
        <w:trPr>
          <w:cantSplit/>
          <w:trHeight w:val="702"/>
        </w:trPr>
        <w:tc>
          <w:tcPr>
            <w:tcW w:w="562" w:type="dxa"/>
            <w:vMerge/>
            <w:shd w:val="clear" w:color="auto" w:fill="auto"/>
            <w:textDirection w:val="btLr"/>
          </w:tcPr>
          <w:p w14:paraId="71437449" w14:textId="77777777" w:rsidR="00514463" w:rsidRPr="00A42291" w:rsidRDefault="00514463" w:rsidP="009416EF">
            <w:pPr>
              <w:ind w:left="113" w:right="113"/>
              <w:jc w:val="center"/>
            </w:pPr>
          </w:p>
        </w:tc>
        <w:tc>
          <w:tcPr>
            <w:tcW w:w="1560" w:type="dxa"/>
            <w:shd w:val="clear" w:color="auto" w:fill="auto"/>
            <w:vAlign w:val="center"/>
          </w:tcPr>
          <w:p w14:paraId="43D10E6E" w14:textId="7FCD3A10" w:rsidR="00514463" w:rsidRPr="00011D4E" w:rsidRDefault="00514463" w:rsidP="009416EF">
            <w:pPr>
              <w:jc w:val="center"/>
            </w:pPr>
            <w:r w:rsidRPr="00514463">
              <w:t>ERJ-3EKF3300V</w:t>
            </w:r>
          </w:p>
        </w:tc>
        <w:tc>
          <w:tcPr>
            <w:tcW w:w="708" w:type="dxa"/>
            <w:shd w:val="clear" w:color="auto" w:fill="auto"/>
            <w:vAlign w:val="center"/>
          </w:tcPr>
          <w:p w14:paraId="462359D1" w14:textId="7F396E1F" w:rsidR="00514463" w:rsidRDefault="00514463" w:rsidP="009416EF">
            <w:pPr>
              <w:jc w:val="center"/>
            </w:pPr>
            <w:r>
              <w:t>1</w:t>
            </w:r>
          </w:p>
        </w:tc>
        <w:tc>
          <w:tcPr>
            <w:tcW w:w="2835" w:type="dxa"/>
            <w:shd w:val="clear" w:color="auto" w:fill="auto"/>
            <w:vAlign w:val="center"/>
          </w:tcPr>
          <w:p w14:paraId="5539882F" w14:textId="78BF5FEB" w:rsidR="00514463" w:rsidRDefault="00514463" w:rsidP="009416EF">
            <w:pPr>
              <w:jc w:val="center"/>
            </w:pPr>
            <w:r>
              <w:t>330Ohm filter capacitor</w:t>
            </w:r>
          </w:p>
        </w:tc>
        <w:tc>
          <w:tcPr>
            <w:tcW w:w="3686" w:type="dxa"/>
            <w:vMerge/>
            <w:shd w:val="clear" w:color="auto" w:fill="auto"/>
            <w:vAlign w:val="center"/>
          </w:tcPr>
          <w:p w14:paraId="1B2A4413" w14:textId="77777777" w:rsidR="00514463" w:rsidRDefault="00514463" w:rsidP="009416EF">
            <w:pPr>
              <w:jc w:val="left"/>
            </w:pPr>
          </w:p>
        </w:tc>
      </w:tr>
    </w:tbl>
    <w:p w14:paraId="328266A6" w14:textId="77777777" w:rsidR="00A329D4" w:rsidRDefault="00A329D4" w:rsidP="00C547EB">
      <w:pPr>
        <w:rPr>
          <w:highlight w:val="lightGray"/>
        </w:rPr>
      </w:pPr>
    </w:p>
    <w:p w14:paraId="18B14983" w14:textId="77777777" w:rsidR="00A329D4" w:rsidRDefault="00A329D4">
      <w:pPr>
        <w:jc w:val="left"/>
        <w:rPr>
          <w:b/>
          <w:bCs/>
          <w:highlight w:val="lightGray"/>
        </w:rPr>
      </w:pPr>
      <w:r>
        <w:rPr>
          <w:highlight w:val="lightGray"/>
        </w:rPr>
        <w:br w:type="page"/>
      </w:r>
    </w:p>
    <w:p w14:paraId="10420A69" w14:textId="4FA8C598" w:rsidR="00C978CD" w:rsidRDefault="006C0601" w:rsidP="00A329D4">
      <w:pPr>
        <w:pStyle w:val="Heading3"/>
      </w:pPr>
      <w:bookmarkStart w:id="22" w:name="_Toc134625120"/>
      <w:r>
        <w:lastRenderedPageBreak/>
        <w:t>Layout Considerations</w:t>
      </w:r>
      <w:bookmarkEnd w:id="22"/>
    </w:p>
    <w:p w14:paraId="1A8822F0" w14:textId="56C89C72" w:rsidR="00A329D4" w:rsidRPr="00D0344B" w:rsidRDefault="00C518CA" w:rsidP="007400FA">
      <w:pPr>
        <w:spacing w:before="240"/>
        <w:ind w:firstLine="576"/>
      </w:pPr>
      <w:r>
        <w:t xml:space="preserve">The SBG </w:t>
      </w:r>
      <w:r w:rsidR="006419DA">
        <w:t xml:space="preserve">needs to be along the rocket’s axis meaning that it had to be placed in the center of the board. The remaining components were molded around the SBG with the MCU being fitted </w:t>
      </w:r>
      <w:r w:rsidR="00437554">
        <w:t>in a relatively central location to allow as much access as possible to its pins.</w:t>
      </w:r>
      <w:r w:rsidR="00A67F9D">
        <w:t xml:space="preserve"> Each subsystem was built individually after which the subassemblies of components were aggregated toge</w:t>
      </w:r>
      <w:r w:rsidR="00124D8D">
        <w:t xml:space="preserve">ther, as close as possible to the MCU. </w:t>
      </w:r>
      <w:r w:rsidR="001B457C">
        <w:t xml:space="preserve">The MCU has a GND pad included below it because the VQFN package has a large ground plane to promote heat dissipation. The </w:t>
      </w:r>
      <w:r w:rsidR="00D0344B">
        <w:t xml:space="preserve">pad here serves the same purpose by promoting heat transfer with the board-wide GND plane. </w:t>
      </w:r>
    </w:p>
    <w:p w14:paraId="61208B11" w14:textId="248B8037" w:rsidR="004C0964" w:rsidRDefault="00A329D4" w:rsidP="007400FA">
      <w:pPr>
        <w:spacing w:before="240"/>
        <w:ind w:firstLine="576"/>
      </w:pPr>
      <w:r>
        <w:t xml:space="preserve">The two exceptions to this rule are the SD slot and the buzzer that were mounted farther from the MCU. The SD slot was mounted farther </w:t>
      </w:r>
      <w:r w:rsidR="009A43E0">
        <w:t>to not interfere with the SBG’s footprint whereas the buzzer was mounted close to the V_BATT pins of the right header since it is the sole component that requires V_BATT.</w:t>
      </w:r>
    </w:p>
    <w:p w14:paraId="27A0652A" w14:textId="56D0C28B" w:rsidR="00C547EB" w:rsidRDefault="004C0964" w:rsidP="007400FA">
      <w:pPr>
        <w:spacing w:before="240"/>
        <w:ind w:firstLine="576"/>
      </w:pPr>
      <w:r>
        <w:tab/>
      </w:r>
      <w:r w:rsidR="000C19D6">
        <w:t xml:space="preserve">The board has 4 layers to simplify the design process and allow more possibilities for future expansion as more features are added. The two intermediary layers are </w:t>
      </w:r>
      <w:r w:rsidR="00B9345B">
        <w:t>power planes for GND and 3V3 seeing as these are in high demand throughout the design.</w:t>
      </w:r>
      <w:r w:rsidR="000C19D6">
        <w:t xml:space="preserve"> </w:t>
      </w:r>
      <w:r w:rsidR="0066751D">
        <w:t xml:space="preserve">5V is routed on the bottom layer through a thicker trace with the SBG’s connector being placed close to the left header </w:t>
      </w:r>
      <w:r w:rsidR="008E2CB4">
        <w:t>since it draws the most power on this board. 5V power is then routed to the MAX3232 and the CAN transceiver.</w:t>
      </w:r>
    </w:p>
    <w:p w14:paraId="027817B5" w14:textId="03100A98" w:rsidR="00EE585D" w:rsidRDefault="00EE585D" w:rsidP="00EE585D">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14:paraId="04E93A8E" w14:textId="77777777" w:rsidR="00EE585D" w:rsidRDefault="00EE585D" w:rsidP="007400FA">
      <w:pPr>
        <w:spacing w:before="240"/>
        <w:ind w:firstLine="576"/>
      </w:pPr>
    </w:p>
    <w:p w14:paraId="5FF962B6" w14:textId="77777777" w:rsidR="00AF4DB6" w:rsidRDefault="00C547EB" w:rsidP="00C547EB">
      <w:pPr>
        <w:pStyle w:val="Heading3"/>
      </w:pPr>
      <w:bookmarkStart w:id="23" w:name="_Toc134625121"/>
      <w:r>
        <w:lastRenderedPageBreak/>
        <w:t>Schematics</w:t>
      </w:r>
      <w:bookmarkEnd w:id="23"/>
    </w:p>
    <w:p w14:paraId="4672E92A" w14:textId="6F0F4D21" w:rsidR="00160DAC" w:rsidRDefault="00E44393" w:rsidP="00E91C49">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14:paraId="4203D653" w14:textId="7C2077BD" w:rsidR="00B778AD"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3</w:t>
      </w:r>
      <w:r>
        <w:fldChar w:fldCharType="end"/>
      </w:r>
      <w:r>
        <w:t>. Hydra V1 logic board hierarchy schematic</w:t>
      </w:r>
    </w:p>
    <w:p w14:paraId="00920354" w14:textId="627CABF7" w:rsidR="00D97A87" w:rsidRDefault="00B778AD" w:rsidP="00D97A8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14:paraId="4E43256E" w14:textId="4348FD11" w:rsidR="00160DAC" w:rsidRDefault="00E91C49" w:rsidP="00E91C49">
      <w:pPr>
        <w:keepNext/>
        <w:jc w:val="center"/>
      </w:pPr>
      <w:r>
        <w:rPr>
          <w:noProof/>
        </w:rPr>
        <w:lastRenderedPageBreak/>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14:paraId="3E538058" w14:textId="6F64D6D5" w:rsidR="008B468E"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4</w:t>
      </w:r>
      <w:r>
        <w:fldChar w:fldCharType="end"/>
      </w:r>
      <w:r>
        <w:t>. Hydra V1 logic board MCU pinout</w:t>
      </w:r>
    </w:p>
    <w:p w14:paraId="7E87C0DC" w14:textId="404DC1B6" w:rsidR="000C52FC" w:rsidRDefault="008B468E" w:rsidP="00E65B3A">
      <w:pPr>
        <w:ind w:firstLine="576"/>
      </w:pPr>
      <w:r>
        <w:t>The schematic above depicts the ATSAME51 to the left alongside its related power components with the exception of L2 and C13 which are include</w:t>
      </w:r>
      <w:r w:rsidR="008E3741">
        <w:t xml:space="preserve">d separately off to the </w:t>
      </w:r>
      <w:r w:rsidR="009B2DB0">
        <w:t>top</w:t>
      </w:r>
      <w:r w:rsidR="008E3741">
        <w:t xml:space="preserve"> right of the MCU. </w:t>
      </w:r>
      <w:r w:rsidR="00D97A87">
        <w:t>T</w:t>
      </w:r>
      <w:r w:rsidR="008E3741">
        <w:t xml:space="preserve">he two crystals and reset switch are included </w:t>
      </w:r>
      <w:r w:rsidR="009B2DB0">
        <w:t>next to</w:t>
      </w:r>
      <w:r w:rsidR="008E3741">
        <w:t xml:space="preserve"> the L2</w:t>
      </w:r>
      <w:r w:rsidR="009B2DB0">
        <w:t>/</w:t>
      </w:r>
      <w:r w:rsidR="008E3741">
        <w:t>C13 assembly</w:t>
      </w:r>
      <w:r w:rsidR="009B2DB0">
        <w:t xml:space="preserve">. </w:t>
      </w:r>
      <w:r w:rsidR="00345A4F">
        <w:t>The status LEDs and RESET switch are included below the two crystals.</w:t>
      </w:r>
    </w:p>
    <w:p w14:paraId="39708A94" w14:textId="77777777" w:rsidR="00160DAC" w:rsidRDefault="00160DAC" w:rsidP="00160DAC">
      <w:pPr>
        <w:ind w:firstLine="576"/>
        <w:rPr>
          <w:noProof/>
        </w:rPr>
      </w:pPr>
    </w:p>
    <w:p w14:paraId="0DE85F12" w14:textId="2FF178DC" w:rsidR="00160DAC" w:rsidRDefault="0022010F" w:rsidP="00160DAC">
      <w:pPr>
        <w:keepNext/>
        <w:jc w:val="center"/>
      </w:pPr>
      <w:r>
        <w:rPr>
          <w:noProof/>
        </w:rPr>
        <w:lastRenderedPageBreak/>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14:paraId="1FF1B955" w14:textId="0F2C6E8B" w:rsidR="00C07D4A"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5</w:t>
      </w:r>
      <w:r>
        <w:fldChar w:fldCharType="end"/>
      </w:r>
      <w:r>
        <w:t xml:space="preserve">. Hydra V1 logic board </w:t>
      </w:r>
      <w:r>
        <w:rPr>
          <w:noProof/>
        </w:rPr>
        <w:t>SBG pinout</w:t>
      </w:r>
    </w:p>
    <w:p w14:paraId="4CF2E884" w14:textId="7CFA97B6" w:rsidR="000D2A25" w:rsidRDefault="00C07D4A" w:rsidP="00C07D4A">
      <w:pPr>
        <w:jc w:val="left"/>
      </w:pPr>
      <w:r>
        <w:lastRenderedPageBreak/>
        <w:t>The schematic above depicts the SBG alongside its UART to RS-232 converter</w:t>
      </w:r>
      <w:r w:rsidR="007B68FE">
        <w:t xml:space="preserve"> that runs off of the board’s 5V rail. C15 through C18 were chosen as per the datasheet as depicted below for 4.5 &lt; Vcc &lt; 5.5 whereas C14 </w:t>
      </w:r>
      <w:r w:rsidR="006D1458">
        <w:t>is a</w:t>
      </w:r>
      <w:r w:rsidR="007B68FE">
        <w:t xml:space="preserve"> decoupling capacitor.</w:t>
      </w:r>
    </w:p>
    <w:p w14:paraId="7C61B8D5" w14:textId="77777777" w:rsidR="00160DAC" w:rsidRDefault="00160DAC" w:rsidP="000D2A25">
      <w:pPr>
        <w:jc w:val="center"/>
        <w:rPr>
          <w:noProof/>
        </w:rPr>
      </w:pPr>
    </w:p>
    <w:p w14:paraId="34506C8D" w14:textId="77777777" w:rsidR="00160DAC" w:rsidRDefault="000D2A25" w:rsidP="00160DAC">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C00FED3" w14:textId="4844FF7F" w:rsidR="009B04C0"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6</w:t>
      </w:r>
      <w:r>
        <w:fldChar w:fldCharType="end"/>
      </w:r>
      <w:r>
        <w:t>. MAX3232EUE+T datasheet recommended capacitor values</w:t>
      </w:r>
    </w:p>
    <w:p w14:paraId="4168FAEA" w14:textId="5E5E43B6" w:rsidR="006D1458" w:rsidRPr="006D1458" w:rsidRDefault="006D1458" w:rsidP="006D1458">
      <w:pPr>
        <w:jc w:val="left"/>
      </w:pPr>
      <w:r>
        <w:br w:type="page"/>
      </w:r>
    </w:p>
    <w:p w14:paraId="1F9C6552" w14:textId="5E3C0DF1" w:rsidR="005C030E" w:rsidRDefault="00671137" w:rsidP="005C030E">
      <w:pPr>
        <w:keepNext/>
        <w:jc w:val="center"/>
      </w:pPr>
      <w:r>
        <w:rPr>
          <w:noProof/>
        </w:rPr>
        <w:lastRenderedPageBreak/>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14:paraId="18CADCC4" w14:textId="5C8ED955" w:rsidR="009B04C0" w:rsidRDefault="005C030E" w:rsidP="002D30FE">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7</w:t>
      </w:r>
      <w:r>
        <w:fldChar w:fldCharType="end"/>
      </w:r>
      <w:r>
        <w:t>. Hydra V1 logic board SD card schematic</w:t>
      </w:r>
    </w:p>
    <w:p w14:paraId="1BBB50F4" w14:textId="3A4EA762" w:rsidR="006D1458" w:rsidRPr="006D1458" w:rsidRDefault="006D1458" w:rsidP="006D1458">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14:paraId="0EAB1DAA" w14:textId="77777777" w:rsidR="001E3830" w:rsidRDefault="00D43412" w:rsidP="00D43412">
      <w:pPr>
        <w:pStyle w:val="Heading3"/>
      </w:pPr>
      <w:bookmarkStart w:id="25" w:name="_Toc134625122"/>
      <w:r>
        <w:lastRenderedPageBreak/>
        <w:t>PCB</w:t>
      </w:r>
      <w:bookmarkEnd w:id="25"/>
    </w:p>
    <w:p w14:paraId="3B43B1A3" w14:textId="0F8B4D52" w:rsidR="00160DAC" w:rsidRDefault="006014D0" w:rsidP="00160DAC">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14:paraId="2F028AB0" w14:textId="75C454E5" w:rsidR="00160DAC"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8</w:t>
      </w:r>
      <w:r>
        <w:fldChar w:fldCharType="end"/>
      </w:r>
      <w:r>
        <w:t>. Hydra V1 logic PCB trace layout</w:t>
      </w:r>
    </w:p>
    <w:p w14:paraId="2C158E84" w14:textId="7B403111" w:rsidR="00007F9C" w:rsidRDefault="00314B5E" w:rsidP="00007F9C">
      <w:pPr>
        <w:keepNext/>
      </w:pPr>
      <w:r>
        <w:rPr>
          <w:noProof/>
        </w:rPr>
        <w:lastRenderedPageBreak/>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14:paraId="520930C0" w14:textId="29CD4C84" w:rsidR="00007F9C" w:rsidRDefault="00007F9C" w:rsidP="00B00CC5">
      <w:pPr>
        <w:pStyle w:val="Caption"/>
        <w:jc w:val="center"/>
      </w:pPr>
      <w:r>
        <w:t xml:space="preserve">Figure </w:t>
      </w:r>
      <w:r>
        <w:fldChar w:fldCharType="begin"/>
      </w:r>
      <w:r>
        <w:instrText>STYLEREF 1 \s</w:instrText>
      </w:r>
      <w:r>
        <w:fldChar w:fldCharType="separate"/>
      </w:r>
      <w:r w:rsidR="0005415D">
        <w:rPr>
          <w:noProof/>
        </w:rPr>
        <w:t>1</w:t>
      </w:r>
      <w:r>
        <w:fldChar w:fldCharType="end"/>
      </w:r>
      <w:r>
        <w:noBreakHyphen/>
      </w:r>
      <w:r>
        <w:fldChar w:fldCharType="begin"/>
      </w:r>
      <w:r>
        <w:instrText>SEQ Figure \* ARABIC \s 1</w:instrText>
      </w:r>
      <w:r>
        <w:fldChar w:fldCharType="separate"/>
      </w:r>
      <w:r w:rsidR="0005415D">
        <w:rPr>
          <w:noProof/>
        </w:rPr>
        <w:t>9</w:t>
      </w:r>
      <w:r>
        <w:fldChar w:fldCharType="end"/>
      </w:r>
      <w:r>
        <w:t>. Hydra V1 logic board 3D view</w:t>
      </w:r>
    </w:p>
    <w:p w14:paraId="51E3C094" w14:textId="77777777" w:rsidR="00033C93" w:rsidRDefault="00033C93">
      <w:pPr>
        <w:jc w:val="left"/>
      </w:pPr>
      <w:r>
        <w:br w:type="page"/>
      </w:r>
    </w:p>
    <w:p w14:paraId="4D1A4477" w14:textId="77777777" w:rsidR="00033C93" w:rsidRDefault="00033C93" w:rsidP="00033C93">
      <w:pPr>
        <w:pStyle w:val="Heading3"/>
      </w:pPr>
      <w:bookmarkStart w:id="26" w:name="_Toc134625123"/>
      <w:r>
        <w:lastRenderedPageBreak/>
        <w:t>Reflection</w:t>
      </w:r>
      <w:bookmarkEnd w:id="26"/>
    </w:p>
    <w:p w14:paraId="4B2F4F72" w14:textId="77777777" w:rsidR="00AA5B28" w:rsidRDefault="00AA5B28" w:rsidP="00AA5B28">
      <w:r>
        <w:t>The following is a list of issues that should be fixed in the next iteration:</w:t>
      </w:r>
    </w:p>
    <w:p w14:paraId="2624DAB7" w14:textId="77777777" w:rsidR="00B11AA1" w:rsidRDefault="00B11AA1" w:rsidP="00AA5B28">
      <w:pPr>
        <w:pStyle w:val="ListParagraph"/>
        <w:numPr>
          <w:ilvl w:val="0"/>
          <w:numId w:val="6"/>
        </w:numPr>
      </w:pPr>
      <w:r>
        <w:t>Place reset switch RC filter closer to MCU</w:t>
      </w:r>
    </w:p>
    <w:p w14:paraId="74181583" w14:textId="0A46F18D" w:rsidR="00862FFC" w:rsidRDefault="00862FFC" w:rsidP="00AA5B28">
      <w:pPr>
        <w:pStyle w:val="ListParagraph"/>
        <w:numPr>
          <w:ilvl w:val="0"/>
          <w:numId w:val="6"/>
        </w:numPr>
      </w:pPr>
      <w:r>
        <w:t>Clear ground pad below MCU of silk screen (add to MCU part in Altium cloud?)</w:t>
      </w:r>
    </w:p>
    <w:p w14:paraId="0D29AFBB" w14:textId="1ADB1737" w:rsidR="00CF78C1" w:rsidRDefault="00CF78C1" w:rsidP="00CF78C1">
      <w:pPr>
        <w:pStyle w:val="ListParagraph"/>
        <w:numPr>
          <w:ilvl w:val="1"/>
          <w:numId w:val="6"/>
        </w:numPr>
      </w:pPr>
      <w:r>
        <w:t>Ensure VIAs connecting this pad don’t have thermal reliefs</w:t>
      </w:r>
    </w:p>
    <w:p w14:paraId="101496F7" w14:textId="2076CF1F" w:rsidR="00927259" w:rsidRDefault="00B11AA1" w:rsidP="00927259">
      <w:pPr>
        <w:pStyle w:val="ListParagraph"/>
        <w:numPr>
          <w:ilvl w:val="0"/>
          <w:numId w:val="6"/>
        </w:numPr>
      </w:pPr>
      <w:r>
        <w:t>Clean up SD card circuit</w:t>
      </w:r>
    </w:p>
    <w:p w14:paraId="089FF359" w14:textId="33EDF713" w:rsidR="009170A0" w:rsidRDefault="009170A0" w:rsidP="00AA5B28">
      <w:pPr>
        <w:pStyle w:val="ListParagraph"/>
        <w:numPr>
          <w:ilvl w:val="0"/>
          <w:numId w:val="6"/>
        </w:numPr>
      </w:pPr>
      <w:r>
        <w:t>Remove rewiring resistors where not needed</w:t>
      </w:r>
    </w:p>
    <w:p w14:paraId="6941A8E5" w14:textId="194D5097" w:rsidR="00640566" w:rsidRDefault="00640566" w:rsidP="00AA5B28">
      <w:pPr>
        <w:pStyle w:val="ListParagraph"/>
        <w:numPr>
          <w:ilvl w:val="0"/>
          <w:numId w:val="6"/>
        </w:numPr>
      </w:pPr>
      <w:r>
        <w:t>Make whole top layer a ground pour</w:t>
      </w:r>
    </w:p>
    <w:p w14:paraId="1DC26B03" w14:textId="1A6EDB51" w:rsidR="00604F39" w:rsidRDefault="00604F39" w:rsidP="00AA5B28">
      <w:pPr>
        <w:pStyle w:val="ListParagraph"/>
        <w:numPr>
          <w:ilvl w:val="0"/>
          <w:numId w:val="6"/>
        </w:numPr>
      </w:pPr>
      <w:r>
        <w:t>Fix silkscreen</w:t>
      </w:r>
    </w:p>
    <w:p w14:paraId="2421B905" w14:textId="688F11CC" w:rsidR="00604F39" w:rsidRDefault="00604F39" w:rsidP="00604F39">
      <w:pPr>
        <w:pStyle w:val="ListParagraph"/>
        <w:numPr>
          <w:ilvl w:val="1"/>
          <w:numId w:val="6"/>
        </w:numPr>
      </w:pPr>
      <w:r>
        <w:t>Make it readable</w:t>
      </w:r>
    </w:p>
    <w:p w14:paraId="54A31DF6" w14:textId="29A0166A" w:rsidR="00604F39" w:rsidRDefault="00604F39" w:rsidP="00604F39">
      <w:pPr>
        <w:pStyle w:val="ListParagraph"/>
        <w:numPr>
          <w:ilvl w:val="1"/>
          <w:numId w:val="6"/>
        </w:numPr>
      </w:pPr>
      <w:r>
        <w:t>Omit certain component IDs but try to retain most</w:t>
      </w:r>
    </w:p>
    <w:p w14:paraId="7E5F5CA9" w14:textId="015CDCB9" w:rsidR="00604F39" w:rsidRDefault="00923C80" w:rsidP="00604F39">
      <w:pPr>
        <w:pStyle w:val="ListParagraph"/>
        <w:numPr>
          <w:ilvl w:val="1"/>
          <w:numId w:val="6"/>
        </w:numPr>
      </w:pPr>
      <w:r>
        <w:t>Add SBG outline to component</w:t>
      </w:r>
    </w:p>
    <w:p w14:paraId="3AD75E68" w14:textId="5CE3BE1B" w:rsidR="00923C80" w:rsidRDefault="00923C80" w:rsidP="00604F39">
      <w:pPr>
        <w:pStyle w:val="ListParagraph"/>
        <w:numPr>
          <w:ilvl w:val="1"/>
          <w:numId w:val="6"/>
        </w:numPr>
      </w:pPr>
      <w:r>
        <w:t>Add identifying text (place Altium project name and credits on PCB)</w:t>
      </w:r>
    </w:p>
    <w:p w14:paraId="33875B4D" w14:textId="10FE348C" w:rsidR="009170A0" w:rsidRDefault="00923C80" w:rsidP="009170A0">
      <w:pPr>
        <w:pStyle w:val="ListParagraph"/>
        <w:numPr>
          <w:ilvl w:val="1"/>
          <w:numId w:val="6"/>
        </w:numPr>
      </w:pPr>
      <w:r>
        <w:t xml:space="preserve">Add SBG logo (for </w:t>
      </w:r>
      <w:r w:rsidR="009170A0">
        <w:t>picture I intend to send to SBG – Serban)</w:t>
      </w:r>
    </w:p>
    <w:p w14:paraId="402CDB3C" w14:textId="544AC41A" w:rsidR="00B210A6" w:rsidRDefault="00B210A6" w:rsidP="009170A0">
      <w:pPr>
        <w:pStyle w:val="ListParagraph"/>
        <w:numPr>
          <w:ilvl w:val="1"/>
          <w:numId w:val="6"/>
        </w:numPr>
      </w:pPr>
      <w:r>
        <w:t>Label programming interface and each of the 3 status LEDs</w:t>
      </w:r>
    </w:p>
    <w:p w14:paraId="47AE8D32" w14:textId="02EEF2D6" w:rsidR="009170A0" w:rsidRDefault="009170A0" w:rsidP="009170A0">
      <w:pPr>
        <w:pStyle w:val="ListParagraph"/>
        <w:numPr>
          <w:ilvl w:val="0"/>
          <w:numId w:val="6"/>
        </w:numPr>
      </w:pPr>
      <w:r>
        <w:t>Make all components 0603s except decoupling capacitors which are 0402s</w:t>
      </w:r>
    </w:p>
    <w:p w14:paraId="10EDC14D" w14:textId="271A08AD" w:rsidR="00B210A6" w:rsidRDefault="00B210A6" w:rsidP="009170A0">
      <w:pPr>
        <w:pStyle w:val="ListParagraph"/>
        <w:numPr>
          <w:ilvl w:val="0"/>
          <w:numId w:val="6"/>
        </w:numPr>
      </w:pPr>
      <w:r>
        <w:t xml:space="preserve">Make buzzer MOSFET adequately sized </w:t>
      </w:r>
      <w:r>
        <w:rPr>
          <w:rFonts w:ascii="Wingdings" w:eastAsia="Wingdings" w:hAnsi="Wingdings" w:cs="Wingdings"/>
        </w:rPr>
        <w:t>à</w:t>
      </w:r>
      <w:r>
        <w:t xml:space="preserve"> smaller</w:t>
      </w:r>
    </w:p>
    <w:p w14:paraId="4CF05761" w14:textId="50C24C1A" w:rsidR="00B26914" w:rsidRDefault="00B26914" w:rsidP="009170A0">
      <w:pPr>
        <w:pStyle w:val="ListParagraph"/>
        <w:numPr>
          <w:ilvl w:val="0"/>
          <w:numId w:val="6"/>
        </w:numPr>
      </w:pPr>
      <w:r>
        <w:t>Change SBG connector to something more sensible (not JST but maybe JST-SM?)</w:t>
      </w:r>
    </w:p>
    <w:p w14:paraId="4D733154" w14:textId="5841ED16" w:rsidR="00322325" w:rsidRDefault="00322325" w:rsidP="00322325">
      <w:pPr>
        <w:pStyle w:val="ListParagraph"/>
        <w:numPr>
          <w:ilvl w:val="1"/>
          <w:numId w:val="6"/>
        </w:numPr>
      </w:pPr>
      <w:r>
        <w:t>Molex might be best since we do have extras</w:t>
      </w:r>
    </w:p>
    <w:p w14:paraId="23D09A30" w14:textId="7EB72BD4" w:rsidR="00322325" w:rsidRDefault="00322325" w:rsidP="00322325">
      <w:pPr>
        <w:pStyle w:val="ListParagraph"/>
        <w:numPr>
          <w:ilvl w:val="2"/>
          <w:numId w:val="6"/>
        </w:numPr>
      </w:pPr>
      <w:r>
        <w:t>Might not want this connector to be the same as ejection or power connectors to ensure the board is retard-proof</w:t>
      </w:r>
    </w:p>
    <w:p w14:paraId="284B6737" w14:textId="06436424" w:rsidR="00927259" w:rsidRDefault="00927259" w:rsidP="00927259">
      <w:pPr>
        <w:pStyle w:val="ListParagraph"/>
        <w:numPr>
          <w:ilvl w:val="1"/>
          <w:numId w:val="6"/>
        </w:numPr>
      </w:pPr>
      <w:r>
        <w:t>Also pay attention to vertical clearance, use right angled connector if possible pointing backwards towards rear wire channel of PCB stack</w:t>
      </w:r>
    </w:p>
    <w:p w14:paraId="182BA106" w14:textId="77777777" w:rsidR="00604F39" w:rsidRDefault="00604F39" w:rsidP="00AA5B28">
      <w:pPr>
        <w:pStyle w:val="ListParagraph"/>
        <w:numPr>
          <w:ilvl w:val="0"/>
          <w:numId w:val="6"/>
        </w:numPr>
      </w:pPr>
      <w:r>
        <w:t>Spread out components on PCB</w:t>
      </w:r>
    </w:p>
    <w:p w14:paraId="22217419" w14:textId="77777777" w:rsidR="00604F39" w:rsidRDefault="00604F39" w:rsidP="00604F39">
      <w:pPr>
        <w:pStyle w:val="ListParagraph"/>
        <w:numPr>
          <w:ilvl w:val="1"/>
          <w:numId w:val="6"/>
        </w:numPr>
      </w:pPr>
      <w:r>
        <w:t>Organize by system</w:t>
      </w:r>
    </w:p>
    <w:p w14:paraId="7F8EF201" w14:textId="71883714" w:rsidR="0088669D" w:rsidRDefault="0088669D" w:rsidP="00604F39">
      <w:pPr>
        <w:pStyle w:val="ListParagraph"/>
        <w:numPr>
          <w:ilvl w:val="1"/>
          <w:numId w:val="6"/>
        </w:numPr>
      </w:pPr>
      <w:r>
        <w:t>Move MAX3232 and CAN transceiver</w:t>
      </w:r>
      <w:r w:rsidR="003517F7">
        <w:t xml:space="preserve"> away from MCU but keep power circuitry and crystals closeby</w:t>
      </w:r>
    </w:p>
    <w:p w14:paraId="724E8507" w14:textId="0891E8C7" w:rsidR="0030217A" w:rsidRDefault="0030217A" w:rsidP="0030217A">
      <w:pPr>
        <w:pStyle w:val="ListParagraph"/>
        <w:numPr>
          <w:ilvl w:val="2"/>
          <w:numId w:val="6"/>
        </w:numPr>
      </w:pPr>
      <w:r>
        <w:t xml:space="preserve">Not sure how long the traces can be between MCU and these ICs </w:t>
      </w:r>
      <w:r w:rsidR="00E635DB">
        <w:t>but it should be ok. Check with Simon or Seb or someone who knows what they’re doing</w:t>
      </w:r>
      <w:r w:rsidR="00013451">
        <w:t xml:space="preserve"> before making these changes</w:t>
      </w:r>
    </w:p>
    <w:p w14:paraId="37A05F22" w14:textId="77777777" w:rsidR="004A7E7F" w:rsidRDefault="00B210A6" w:rsidP="00604F39">
      <w:pPr>
        <w:pStyle w:val="ListParagraph"/>
        <w:numPr>
          <w:ilvl w:val="1"/>
          <w:numId w:val="6"/>
        </w:numPr>
      </w:pPr>
      <w:r>
        <w:t>Maybe at labelling text or some cool design on the board</w:t>
      </w:r>
    </w:p>
    <w:p w14:paraId="371F4F31" w14:textId="77777777" w:rsidR="004A7E7F" w:rsidRDefault="004A7E7F" w:rsidP="004A7E7F">
      <w:pPr>
        <w:pStyle w:val="ListParagraph"/>
        <w:numPr>
          <w:ilvl w:val="0"/>
          <w:numId w:val="6"/>
        </w:numPr>
      </w:pPr>
      <w:r>
        <w:t>Move buzzer to PA19</w:t>
      </w:r>
    </w:p>
    <w:p w14:paraId="069E6075" w14:textId="77777777" w:rsidR="001833C0" w:rsidRDefault="004A7E7F" w:rsidP="004A7E7F">
      <w:pPr>
        <w:pStyle w:val="ListParagraph"/>
        <w:numPr>
          <w:ilvl w:val="0"/>
          <w:numId w:val="6"/>
        </w:numPr>
      </w:pPr>
      <w:r>
        <w:t>Change programming header to smaller size and fix programming pinout</w:t>
      </w:r>
    </w:p>
    <w:p w14:paraId="7F161065" w14:textId="17BC12C7" w:rsidR="00E15AA6" w:rsidRDefault="001833C0" w:rsidP="004A7E7F">
      <w:pPr>
        <w:pStyle w:val="ListParagraph"/>
        <w:numPr>
          <w:ilvl w:val="0"/>
          <w:numId w:val="6"/>
        </w:numPr>
      </w:pPr>
      <w:r>
        <w:t>Add thermal pad to MCU footprint</w:t>
      </w:r>
      <w:r w:rsidR="00E15AA6">
        <w:br w:type="page"/>
      </w:r>
    </w:p>
    <w:p w14:paraId="25B8345E" w14:textId="43991498" w:rsidR="00E15AA6" w:rsidRDefault="00E15AA6" w:rsidP="00E15AA6">
      <w:pPr>
        <w:pStyle w:val="Heading2"/>
      </w:pPr>
      <w:bookmarkStart w:id="27" w:name="_Toc134625124"/>
      <w:r>
        <w:lastRenderedPageBreak/>
        <w:t>Power Board</w:t>
      </w:r>
      <w:r w:rsidR="00364660">
        <w:t xml:space="preserve"> (HYDRA_V1_POWER)</w:t>
      </w:r>
      <w:bookmarkEnd w:id="27"/>
    </w:p>
    <w:p w14:paraId="3C2C5E55" w14:textId="77777777" w:rsidR="002536DF" w:rsidRDefault="004044D0" w:rsidP="004044D0">
      <w:pPr>
        <w:pStyle w:val="Heading3"/>
      </w:pPr>
      <w:bookmarkStart w:id="28" w:name="_Toc134625125"/>
      <w:r>
        <w:t>Overview</w:t>
      </w:r>
      <w:bookmarkEnd w:id="28"/>
    </w:p>
    <w:p w14:paraId="6F449529" w14:textId="4D267136" w:rsidR="00817F9D" w:rsidRDefault="002536DF" w:rsidP="00DA4864">
      <w:pPr>
        <w:ind w:firstLine="432"/>
      </w:pPr>
      <w:r>
        <w:t>The first iteration of the pow</w:t>
      </w:r>
      <w:r w:rsidR="00DA4864">
        <w:t xml:space="preserve">er board is as barebones as possible and only includes a 3V3 regulator alongside a 5V regulator. </w:t>
      </w:r>
      <w:r w:rsidR="00977939">
        <w:t xml:space="preserve">Both of the power regulators receive power through a set of </w:t>
      </w:r>
      <w:r w:rsidR="009746A9">
        <w:t>safety switches which interact wit</w:t>
      </w:r>
      <w:r w:rsidR="00460CA9">
        <w:t xml:space="preserve">h a rod protruding from the rocket’s body. This mechanism is redundant for Hydra V1 since the flight computer </w:t>
      </w:r>
      <w:r w:rsidR="00DC5F8B">
        <w:t xml:space="preserve">is not in charge of any flight functionality however it will be required with future Hydra </w:t>
      </w:r>
      <w:r w:rsidR="00817F9D">
        <w:t>versions.</w:t>
      </w:r>
    </w:p>
    <w:p w14:paraId="4D8635E5" w14:textId="765D2B15" w:rsidR="00AE4B83" w:rsidRDefault="000F234B" w:rsidP="00DA4864">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00AE4B83">
        <w:t xml:space="preserve">The only </w:t>
      </w:r>
      <w:r w:rsidR="00F24BC5">
        <w:t>circuit</w:t>
      </w:r>
      <w:r w:rsidR="00A52892">
        <w:t xml:space="preserve"> </w:t>
      </w:r>
      <w:r w:rsidR="00BE5B40">
        <w:t xml:space="preserve">requiring explanation in this rendition of the power board is the reverse polarity protection included at the input. </w:t>
      </w:r>
      <w:r w:rsidR="00F91556">
        <w:t>This circuit allows current to flow through Q1 when the polarity is correct since the GND power</w:t>
      </w:r>
      <w:r w:rsidR="008A5EC0">
        <w:t xml:space="preserve"> port</w:t>
      </w:r>
      <w:r w:rsidR="00F91556">
        <w:t xml:space="preserve"> will be ground and the MOSFETs drain (pin 4 of Q1) will be positive. </w:t>
      </w:r>
      <w:r w:rsidR="007F2DD1">
        <w:t xml:space="preserve">In this configuration, the MOSFET’s body diode conducts current from the </w:t>
      </w:r>
      <w:r w:rsidR="00BA3272">
        <w:t xml:space="preserve">drain </w:t>
      </w:r>
      <w:r w:rsidR="00547EB0">
        <w:t>to the sour</w:t>
      </w:r>
      <w:r w:rsidR="008A5EC0">
        <w:t>ce</w:t>
      </w:r>
      <w:r w:rsidR="002F26EA">
        <w:t xml:space="preserve"> (pin </w:t>
      </w:r>
      <w:r w:rsidR="008E2D2C">
        <w:t>3</w:t>
      </w:r>
      <w:r w:rsidR="002F26EA">
        <w:t xml:space="preserve"> of Q1)</w:t>
      </w:r>
      <w:r w:rsidR="008A5EC0">
        <w:t xml:space="preserve">. </w:t>
      </w:r>
      <w:r w:rsidR="004435D8">
        <w:t xml:space="preserve">Additionally, R3 </w:t>
      </w:r>
      <w:r w:rsidR="00970E63">
        <w:t>c</w:t>
      </w:r>
      <w:r w:rsidR="00557129">
        <w:t>onnects</w:t>
      </w:r>
      <w:r w:rsidR="004435D8">
        <w:t xml:space="preserve"> the ground power port to the MOSFET’s gate which pulls it low and excite</w:t>
      </w:r>
      <w:r w:rsidR="00557129">
        <w:t>s</w:t>
      </w:r>
      <w:r w:rsidR="004435D8">
        <w:t xml:space="preserve"> the MOSFET such that it can conduct current in both directions. </w:t>
      </w:r>
      <w:r w:rsidR="008A5EC0">
        <w:t>During a reverse polarity event, the MOSFET’s drain becomes negative whereas the GND power</w:t>
      </w:r>
      <w:r w:rsidR="00DB0E4B">
        <w:t xml:space="preserve"> </w:t>
      </w:r>
      <w:r w:rsidR="008A5EC0">
        <w:t xml:space="preserve">port becomes positive. This results in </w:t>
      </w:r>
      <w:r w:rsidR="003F6FF5">
        <w:t>the gate</w:t>
      </w:r>
      <w:r w:rsidR="00AB14A6">
        <w:t xml:space="preserve"> (pin </w:t>
      </w:r>
      <w:r w:rsidR="008E2D2C">
        <w:t>1 of Q1)</w:t>
      </w:r>
      <w:r w:rsidR="003F6FF5">
        <w:t xml:space="preserve"> potential being higher than the source potential therefore shutting off the MOSFET and preventing current flow in both directions. The body diode will not conduct since </w:t>
      </w:r>
      <w:r w:rsidR="00654F9B">
        <w:t>it is oriented</w:t>
      </w:r>
      <w:r w:rsidR="00303C04">
        <w:t xml:space="preserve"> the wrong way and the MOSFET will prevent current flow in the other direction. The Zener diode (D3)</w:t>
      </w:r>
      <w:r w:rsidR="00B76160">
        <w:t xml:space="preserve"> </w:t>
      </w:r>
      <w:r w:rsidR="00FE6D9C">
        <w:t>prevents the voltage difference between the gate and source from ever exceeding 12V</w:t>
      </w:r>
      <w:r w:rsidR="00B76160">
        <w:t>, during an overvoltage event for example,</w:t>
      </w:r>
      <w:r w:rsidR="00A6103A">
        <w:t xml:space="preserve"> which could damage the MOSFET.</w:t>
      </w:r>
    </w:p>
    <w:p w14:paraId="663F1455" w14:textId="556BB823" w:rsidR="00AF6AA2" w:rsidRDefault="00AF6AA2" w:rsidP="00DA4864">
      <w:pPr>
        <w:ind w:firstLine="432"/>
      </w:pPr>
    </w:p>
    <w:p w14:paraId="321AB653" w14:textId="77777777" w:rsidR="00817F9D" w:rsidRDefault="00817F9D" w:rsidP="00817F9D">
      <w:pPr>
        <w:pStyle w:val="Heading3"/>
      </w:pPr>
      <w:bookmarkStart w:id="29" w:name="_Toc134625126"/>
      <w:r>
        <w:t>Component List</w:t>
      </w:r>
      <w:bookmarkEnd w:id="29"/>
    </w:p>
    <w:p w14:paraId="3CEA5E70" w14:textId="7867153B" w:rsidR="00290ED2" w:rsidRDefault="00290ED2" w:rsidP="00290ED2">
      <w:pPr>
        <w:pStyle w:val="Caption"/>
        <w:keepNext/>
        <w:jc w:val="center"/>
      </w:pPr>
      <w:bookmarkStart w:id="30" w:name="_Toc126256818"/>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14:paraId="61239DAC" w14:textId="77777777" w:rsidTr="00097C0C">
        <w:trPr>
          <w:trHeight w:val="395"/>
        </w:trPr>
        <w:tc>
          <w:tcPr>
            <w:tcW w:w="1435" w:type="dxa"/>
            <w:vAlign w:val="center"/>
          </w:tcPr>
          <w:p w14:paraId="3E2FDEDE" w14:textId="77777777" w:rsidR="00817F9D" w:rsidRDefault="00817F9D" w:rsidP="00097C0C">
            <w:pPr>
              <w:jc w:val="center"/>
            </w:pPr>
            <w:r>
              <w:t>Part #</w:t>
            </w:r>
          </w:p>
        </w:tc>
        <w:tc>
          <w:tcPr>
            <w:tcW w:w="720" w:type="dxa"/>
            <w:vAlign w:val="center"/>
          </w:tcPr>
          <w:p w14:paraId="4D85BFEB" w14:textId="77777777" w:rsidR="00817F9D" w:rsidRDefault="00817F9D" w:rsidP="00097C0C">
            <w:pPr>
              <w:jc w:val="center"/>
            </w:pPr>
            <w:r>
              <w:t>QTY</w:t>
            </w:r>
          </w:p>
        </w:tc>
        <w:tc>
          <w:tcPr>
            <w:tcW w:w="2700" w:type="dxa"/>
            <w:vAlign w:val="center"/>
          </w:tcPr>
          <w:p w14:paraId="1F2068F9" w14:textId="77777777" w:rsidR="00817F9D" w:rsidRDefault="00817F9D" w:rsidP="00097C0C">
            <w:pPr>
              <w:jc w:val="center"/>
            </w:pPr>
            <w:r>
              <w:t>Purpose</w:t>
            </w:r>
          </w:p>
        </w:tc>
        <w:tc>
          <w:tcPr>
            <w:tcW w:w="4495" w:type="dxa"/>
            <w:vAlign w:val="center"/>
          </w:tcPr>
          <w:p w14:paraId="3967E0B0" w14:textId="77777777" w:rsidR="00817F9D" w:rsidRDefault="00817F9D" w:rsidP="00097C0C">
            <w:pPr>
              <w:jc w:val="center"/>
            </w:pPr>
            <w:r>
              <w:t>Comment</w:t>
            </w:r>
          </w:p>
        </w:tc>
      </w:tr>
      <w:tr w:rsidR="00065B81" w14:paraId="51279875" w14:textId="77777777" w:rsidTr="00097C0C">
        <w:tc>
          <w:tcPr>
            <w:tcW w:w="1435" w:type="dxa"/>
            <w:vAlign w:val="center"/>
          </w:tcPr>
          <w:p w14:paraId="4E83CFC6" w14:textId="6A1B9B8B" w:rsidR="00065B81" w:rsidRDefault="00065B81" w:rsidP="00065B81">
            <w:pPr>
              <w:jc w:val="center"/>
            </w:pPr>
            <w:r w:rsidRPr="002E3D50">
              <w:t>C0805C103J5RACTU</w:t>
            </w:r>
          </w:p>
        </w:tc>
        <w:tc>
          <w:tcPr>
            <w:tcW w:w="720" w:type="dxa"/>
            <w:vAlign w:val="center"/>
          </w:tcPr>
          <w:p w14:paraId="31C6BD3A" w14:textId="402B2293" w:rsidR="00065B81" w:rsidRDefault="00065B81" w:rsidP="00065B81">
            <w:pPr>
              <w:jc w:val="center"/>
            </w:pPr>
            <w:r>
              <w:t>2</w:t>
            </w:r>
          </w:p>
        </w:tc>
        <w:tc>
          <w:tcPr>
            <w:tcW w:w="2700" w:type="dxa"/>
            <w:vAlign w:val="center"/>
          </w:tcPr>
          <w:p w14:paraId="30563795" w14:textId="51DA3DA3" w:rsidR="00065B81" w:rsidRDefault="00065B81" w:rsidP="00065B81">
            <w:pPr>
              <w:jc w:val="center"/>
            </w:pPr>
            <w:r>
              <w:t>10nF 50V boost capacitor</w:t>
            </w:r>
          </w:p>
        </w:tc>
        <w:tc>
          <w:tcPr>
            <w:tcW w:w="4495" w:type="dxa"/>
            <w:vAlign w:val="center"/>
          </w:tcPr>
          <w:p w14:paraId="769F1CFA" w14:textId="3C7B870F" w:rsidR="00065B81" w:rsidRDefault="00065B81" w:rsidP="00065B81">
            <w: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t>. Shared between both regulators since their datasheet both require identical values here.</w:t>
            </w:r>
          </w:p>
        </w:tc>
      </w:tr>
      <w:tr w:rsidR="00065B81" w14:paraId="1CC2E1A7" w14:textId="77777777" w:rsidTr="00097C0C">
        <w:tc>
          <w:tcPr>
            <w:tcW w:w="1435" w:type="dxa"/>
            <w:vAlign w:val="center"/>
          </w:tcPr>
          <w:p w14:paraId="0368D435" w14:textId="69F9130D" w:rsidR="00065B81" w:rsidRDefault="00065B81" w:rsidP="00065B81">
            <w:pPr>
              <w:jc w:val="center"/>
            </w:pPr>
            <w:r w:rsidRPr="00551F2F">
              <w:t>B540C-13-F</w:t>
            </w:r>
          </w:p>
        </w:tc>
        <w:tc>
          <w:tcPr>
            <w:tcW w:w="720" w:type="dxa"/>
            <w:vAlign w:val="center"/>
          </w:tcPr>
          <w:p w14:paraId="67A19DCA" w14:textId="792BB83C" w:rsidR="00065B81" w:rsidRDefault="000572DD" w:rsidP="00065B81">
            <w:pPr>
              <w:jc w:val="center"/>
            </w:pPr>
            <w:r>
              <w:t>2</w:t>
            </w:r>
          </w:p>
        </w:tc>
        <w:tc>
          <w:tcPr>
            <w:tcW w:w="2700" w:type="dxa"/>
            <w:vAlign w:val="center"/>
          </w:tcPr>
          <w:p w14:paraId="3E2F327D" w14:textId="6C2F8A1F" w:rsidR="00065B81" w:rsidRDefault="00065B81" w:rsidP="00065B81">
            <w:pPr>
              <w:jc w:val="center"/>
            </w:pPr>
            <w:r>
              <w:t>40V 5A Schottky Diode</w:t>
            </w:r>
          </w:p>
        </w:tc>
        <w:tc>
          <w:tcPr>
            <w:tcW w:w="4495" w:type="dxa"/>
            <w:vAlign w:val="center"/>
          </w:tcPr>
          <w:p w14:paraId="33B0B2AA" w14:textId="08D95A4C" w:rsidR="00065B81" w:rsidRDefault="00065B81" w:rsidP="00065B81">
            <w: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0572DD" w14:paraId="267B7C34" w14:textId="77777777" w:rsidTr="00097C0C">
        <w:tc>
          <w:tcPr>
            <w:tcW w:w="1435" w:type="dxa"/>
            <w:vAlign w:val="center"/>
          </w:tcPr>
          <w:p w14:paraId="00AE211F" w14:textId="25DCF2D9" w:rsidR="000572DD" w:rsidRPr="00551F2F" w:rsidRDefault="008A092D" w:rsidP="00065B81">
            <w:pPr>
              <w:jc w:val="center"/>
            </w:pPr>
            <w:r w:rsidRPr="008A092D">
              <w:t>HSMG-C190</w:t>
            </w:r>
          </w:p>
        </w:tc>
        <w:tc>
          <w:tcPr>
            <w:tcW w:w="720" w:type="dxa"/>
            <w:vAlign w:val="center"/>
          </w:tcPr>
          <w:p w14:paraId="333955AA" w14:textId="285D3318" w:rsidR="000572DD" w:rsidRDefault="008A092D" w:rsidP="00065B81">
            <w:pPr>
              <w:jc w:val="center"/>
            </w:pPr>
            <w:r>
              <w:t>2</w:t>
            </w:r>
          </w:p>
        </w:tc>
        <w:tc>
          <w:tcPr>
            <w:tcW w:w="2700" w:type="dxa"/>
            <w:vAlign w:val="center"/>
          </w:tcPr>
          <w:p w14:paraId="39982577" w14:textId="5867252A" w:rsidR="000572DD" w:rsidRDefault="00FE6626" w:rsidP="00065B81">
            <w:pPr>
              <w:jc w:val="center"/>
            </w:pPr>
            <w:r>
              <w:t>Indicator LED</w:t>
            </w:r>
          </w:p>
        </w:tc>
        <w:tc>
          <w:tcPr>
            <w:tcW w:w="4495" w:type="dxa"/>
            <w:vAlign w:val="center"/>
          </w:tcPr>
          <w:p w14:paraId="1CE208E2" w14:textId="2473C856" w:rsidR="000572DD" w:rsidRDefault="00FE6626" w:rsidP="00065B81">
            <w:r>
              <w:t>One used per regulator, these are arbitrarily chosen</w:t>
            </w:r>
            <w:r w:rsidR="009C7FBD">
              <w:t>.</w:t>
            </w:r>
          </w:p>
        </w:tc>
      </w:tr>
      <w:tr w:rsidR="00817F9D" w14:paraId="04CB56C8" w14:textId="77777777" w:rsidTr="00BB2957">
        <w:tc>
          <w:tcPr>
            <w:tcW w:w="1435" w:type="dxa"/>
            <w:shd w:val="clear" w:color="auto" w:fill="D9D9D9" w:themeFill="background1" w:themeFillShade="D9"/>
            <w:vAlign w:val="center"/>
          </w:tcPr>
          <w:p w14:paraId="0DD8C4B7" w14:textId="5D050D34" w:rsidR="00817F9D" w:rsidRDefault="00E31C08" w:rsidP="00097C0C">
            <w:pPr>
              <w:jc w:val="center"/>
            </w:pPr>
            <w:r w:rsidRPr="00E31C08">
              <w:t>LM2677S-5.0/NOPB</w:t>
            </w:r>
          </w:p>
        </w:tc>
        <w:tc>
          <w:tcPr>
            <w:tcW w:w="720" w:type="dxa"/>
            <w:shd w:val="clear" w:color="auto" w:fill="D9D9D9" w:themeFill="background1" w:themeFillShade="D9"/>
            <w:vAlign w:val="center"/>
          </w:tcPr>
          <w:p w14:paraId="4FFF53BB" w14:textId="7ADB0638" w:rsidR="00817F9D" w:rsidRDefault="00E31C08" w:rsidP="00097C0C">
            <w:pPr>
              <w:jc w:val="center"/>
            </w:pPr>
            <w:r>
              <w:t>1</w:t>
            </w:r>
          </w:p>
        </w:tc>
        <w:tc>
          <w:tcPr>
            <w:tcW w:w="2700" w:type="dxa"/>
            <w:shd w:val="clear" w:color="auto" w:fill="D9D9D9" w:themeFill="background1" w:themeFillShade="D9"/>
            <w:vAlign w:val="center"/>
          </w:tcPr>
          <w:p w14:paraId="113C1011" w14:textId="1959CE83" w:rsidR="00817F9D" w:rsidRDefault="00E31C08" w:rsidP="00097C0C">
            <w:pPr>
              <w:jc w:val="center"/>
            </w:pPr>
            <w:r>
              <w:t>5V regulator</w:t>
            </w:r>
          </w:p>
        </w:tc>
        <w:tc>
          <w:tcPr>
            <w:tcW w:w="4495" w:type="dxa"/>
            <w:shd w:val="clear" w:color="auto" w:fill="D9D9D9" w:themeFill="background1" w:themeFillShade="D9"/>
          </w:tcPr>
          <w:p w14:paraId="48411B91" w14:textId="4AFA9A72" w:rsidR="00817F9D" w:rsidRDefault="00817F9D" w:rsidP="00097C0C">
            <w:r>
              <w:t xml:space="preserve">Chosen </w:t>
            </w:r>
            <w:r w:rsidR="00E31C08">
              <w:t>for simplicity of application circuit and high output current of 5A which is excessive for the Hydra V1.</w:t>
            </w:r>
          </w:p>
        </w:tc>
      </w:tr>
      <w:tr w:rsidR="00E31C08" w14:paraId="51A7DF49" w14:textId="77777777" w:rsidTr="00BB2957">
        <w:tc>
          <w:tcPr>
            <w:tcW w:w="1435" w:type="dxa"/>
            <w:shd w:val="clear" w:color="auto" w:fill="D9D9D9" w:themeFill="background1" w:themeFillShade="D9"/>
            <w:vAlign w:val="center"/>
          </w:tcPr>
          <w:p w14:paraId="61F9B0C4" w14:textId="1A3CE8EB" w:rsidR="00E31C08" w:rsidRPr="00E31C08" w:rsidRDefault="00DA4FE0" w:rsidP="00097C0C">
            <w:pPr>
              <w:jc w:val="center"/>
            </w:pPr>
            <w:r w:rsidRPr="00DA4FE0">
              <w:t>16TQC15M</w:t>
            </w:r>
          </w:p>
        </w:tc>
        <w:tc>
          <w:tcPr>
            <w:tcW w:w="720" w:type="dxa"/>
            <w:shd w:val="clear" w:color="auto" w:fill="D9D9D9" w:themeFill="background1" w:themeFillShade="D9"/>
            <w:vAlign w:val="center"/>
          </w:tcPr>
          <w:p w14:paraId="42FF460A" w14:textId="2DC02EE1" w:rsidR="00E31C08" w:rsidRDefault="00DA4FE0" w:rsidP="00097C0C">
            <w:pPr>
              <w:jc w:val="center"/>
            </w:pPr>
            <w:r>
              <w:t>3</w:t>
            </w:r>
          </w:p>
        </w:tc>
        <w:tc>
          <w:tcPr>
            <w:tcW w:w="2700" w:type="dxa"/>
            <w:shd w:val="clear" w:color="auto" w:fill="D9D9D9" w:themeFill="background1" w:themeFillShade="D9"/>
            <w:vAlign w:val="center"/>
          </w:tcPr>
          <w:p w14:paraId="562ECA9E" w14:textId="5D0EC2C7" w:rsidR="00E31C08" w:rsidRDefault="00DA4FE0" w:rsidP="00097C0C">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Pr>
          <w:p w14:paraId="5C1FF932" w14:textId="1569BAED" w:rsidR="00E31C08" w:rsidRDefault="004E28BD" w:rsidP="00097C0C">
            <w:r>
              <w:t>Number and value of capacitors used is based on datasheet</w:t>
            </w:r>
            <w:r w:rsidR="007640E7">
              <w:fldChar w:fldCharType="begin"/>
            </w:r>
            <w:r w:rsidR="007640E7">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rsidR="007640E7">
              <w:fldChar w:fldCharType="separate"/>
            </w:r>
            <w:r w:rsidR="007640E7" w:rsidRPr="007640E7">
              <w:t>[2]</w:t>
            </w:r>
            <w:r w:rsidR="007640E7">
              <w:fldChar w:fldCharType="end"/>
            </w:r>
            <w:r w:rsidR="009C7FBD">
              <w:t>.</w:t>
            </w:r>
          </w:p>
        </w:tc>
      </w:tr>
      <w:tr w:rsidR="007640E7" w14:paraId="750B51FD" w14:textId="77777777" w:rsidTr="00BB2957">
        <w:tc>
          <w:tcPr>
            <w:tcW w:w="1435" w:type="dxa"/>
            <w:shd w:val="clear" w:color="auto" w:fill="D9D9D9" w:themeFill="background1" w:themeFillShade="D9"/>
            <w:vAlign w:val="center"/>
          </w:tcPr>
          <w:p w14:paraId="6464CFE0" w14:textId="3A9A06F0" w:rsidR="007640E7" w:rsidRPr="00DA4FE0" w:rsidRDefault="008A7BDC" w:rsidP="00097C0C">
            <w:pPr>
              <w:jc w:val="center"/>
            </w:pPr>
            <w:commentRangeStart w:id="31"/>
            <w:r>
              <w:lastRenderedPageBreak/>
              <w:t>ANY</w:t>
            </w:r>
          </w:p>
        </w:tc>
        <w:tc>
          <w:tcPr>
            <w:tcW w:w="720" w:type="dxa"/>
            <w:shd w:val="clear" w:color="auto" w:fill="D9D9D9" w:themeFill="background1" w:themeFillShade="D9"/>
            <w:vAlign w:val="center"/>
          </w:tcPr>
          <w:p w14:paraId="0A87A6D6" w14:textId="618CCD53" w:rsidR="007640E7" w:rsidRDefault="00DE63D9" w:rsidP="00097C0C">
            <w:pPr>
              <w:jc w:val="center"/>
            </w:pPr>
            <w:r>
              <w:t>1</w:t>
            </w:r>
          </w:p>
        </w:tc>
        <w:tc>
          <w:tcPr>
            <w:tcW w:w="2700" w:type="dxa"/>
            <w:shd w:val="clear" w:color="auto" w:fill="D9D9D9" w:themeFill="background1" w:themeFillShade="D9"/>
            <w:vAlign w:val="center"/>
          </w:tcPr>
          <w:p w14:paraId="111806C8" w14:textId="22B0E248" w:rsidR="007640E7" w:rsidRDefault="008A7BDC" w:rsidP="00097C0C">
            <w:pPr>
              <w:jc w:val="center"/>
            </w:pPr>
            <w:r>
              <w:t>470nF &gt;15V 1812(</w:t>
            </w:r>
            <w:r w:rsidR="00C137C0">
              <w:t>4532) capacitor</w:t>
            </w:r>
          </w:p>
        </w:tc>
        <w:tc>
          <w:tcPr>
            <w:tcW w:w="4495" w:type="dxa"/>
            <w:shd w:val="clear" w:color="auto" w:fill="D9D9D9" w:themeFill="background1" w:themeFillShade="D9"/>
            <w:vAlign w:val="center"/>
          </w:tcPr>
          <w:p w14:paraId="61C8F27B" w14:textId="3C2222B5" w:rsidR="007640E7" w:rsidRDefault="00C137C0" w:rsidP="00BF70AD">
            <w:pPr>
              <w:jc w:val="left"/>
            </w:pPr>
            <w: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commentRangeEnd w:id="31"/>
            <w:r w:rsidR="00F5256C">
              <w:rPr>
                <w:rStyle w:val="CommentReference"/>
              </w:rPr>
              <w:commentReference w:id="31"/>
            </w:r>
            <w:r w:rsidR="009C7FBD">
              <w:t>.</w:t>
            </w:r>
          </w:p>
        </w:tc>
      </w:tr>
      <w:tr w:rsidR="00105314" w14:paraId="1628F98D" w14:textId="77777777" w:rsidTr="00BB2957">
        <w:tc>
          <w:tcPr>
            <w:tcW w:w="1435" w:type="dxa"/>
            <w:shd w:val="clear" w:color="auto" w:fill="D9D9D9" w:themeFill="background1" w:themeFillShade="D9"/>
            <w:vAlign w:val="center"/>
          </w:tcPr>
          <w:p w14:paraId="089CAAE5" w14:textId="637F042C" w:rsidR="00105314" w:rsidRPr="00551F2F" w:rsidRDefault="00105314" w:rsidP="00105314">
            <w:pPr>
              <w:jc w:val="center"/>
            </w:pPr>
            <w:r w:rsidRPr="007B25E1">
              <w:t>SRP6060FA-220M</w:t>
            </w:r>
          </w:p>
        </w:tc>
        <w:tc>
          <w:tcPr>
            <w:tcW w:w="720" w:type="dxa"/>
            <w:shd w:val="clear" w:color="auto" w:fill="D9D9D9" w:themeFill="background1" w:themeFillShade="D9"/>
            <w:vAlign w:val="center"/>
          </w:tcPr>
          <w:p w14:paraId="7D54C876" w14:textId="1ACFEE4B" w:rsidR="00105314" w:rsidRDefault="00105314" w:rsidP="00105314">
            <w:pPr>
              <w:jc w:val="center"/>
            </w:pPr>
            <w:r>
              <w:t>1</w:t>
            </w:r>
          </w:p>
        </w:tc>
        <w:tc>
          <w:tcPr>
            <w:tcW w:w="2700" w:type="dxa"/>
            <w:shd w:val="clear" w:color="auto" w:fill="D9D9D9" w:themeFill="background1" w:themeFillShade="D9"/>
            <w:vAlign w:val="center"/>
          </w:tcPr>
          <w:p w14:paraId="389B5CB1" w14:textId="305DF435" w:rsidR="00105314" w:rsidRDefault="0082122A" w:rsidP="00105314">
            <w:pPr>
              <w:jc w:val="center"/>
            </w:pPr>
            <w:r>
              <w:t>22uH 5A o</w:t>
            </w:r>
            <w:r w:rsidR="00105314">
              <w:t>utput inductor</w:t>
            </w:r>
          </w:p>
        </w:tc>
        <w:tc>
          <w:tcPr>
            <w:tcW w:w="4495" w:type="dxa"/>
            <w:shd w:val="clear" w:color="auto" w:fill="D9D9D9" w:themeFill="background1" w:themeFillShade="D9"/>
            <w:vAlign w:val="center"/>
          </w:tcPr>
          <w:p w14:paraId="3B3FB5A9" w14:textId="049A52EC" w:rsidR="00105314" w:rsidRDefault="00105314" w:rsidP="00105314">
            <w:pPr>
              <w:jc w:val="left"/>
            </w:pPr>
            <w:r>
              <w:t>Value based on datasheet</w:t>
            </w:r>
            <w:r>
              <w:fldChar w:fldCharType="begin"/>
            </w:r>
            <w:r w:rsidR="00FB36FA">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105314" w14:paraId="7E98B82E" w14:textId="77777777" w:rsidTr="00BB2957">
        <w:tc>
          <w:tcPr>
            <w:tcW w:w="1435" w:type="dxa"/>
            <w:shd w:val="clear" w:color="auto" w:fill="D9D9D9" w:themeFill="background1" w:themeFillShade="D9"/>
            <w:vAlign w:val="center"/>
          </w:tcPr>
          <w:p w14:paraId="426F18A6" w14:textId="76231E61" w:rsidR="00105314" w:rsidRPr="007B25E1" w:rsidRDefault="00105314" w:rsidP="00105314">
            <w:pPr>
              <w:jc w:val="center"/>
            </w:pPr>
            <w:r w:rsidRPr="00BF70AD">
              <w:t>25SVPF180M</w:t>
            </w:r>
          </w:p>
        </w:tc>
        <w:tc>
          <w:tcPr>
            <w:tcW w:w="720" w:type="dxa"/>
            <w:shd w:val="clear" w:color="auto" w:fill="D9D9D9" w:themeFill="background1" w:themeFillShade="D9"/>
            <w:vAlign w:val="center"/>
          </w:tcPr>
          <w:p w14:paraId="3B115E23" w14:textId="3C515511" w:rsidR="00105314" w:rsidRDefault="00105314" w:rsidP="00105314">
            <w:pPr>
              <w:jc w:val="center"/>
            </w:pPr>
            <w:r>
              <w:t>2</w:t>
            </w:r>
          </w:p>
        </w:tc>
        <w:tc>
          <w:tcPr>
            <w:tcW w:w="2700" w:type="dxa"/>
            <w:shd w:val="clear" w:color="auto" w:fill="D9D9D9" w:themeFill="background1" w:themeFillShade="D9"/>
            <w:vAlign w:val="center"/>
          </w:tcPr>
          <w:p w14:paraId="245549A5" w14:textId="02DD005A" w:rsidR="00105314" w:rsidRDefault="00105314" w:rsidP="00105314">
            <w:pPr>
              <w:jc w:val="center"/>
            </w:pPr>
            <w:r>
              <w:t>180uF output surge capacitor</w:t>
            </w:r>
          </w:p>
        </w:tc>
        <w:tc>
          <w:tcPr>
            <w:tcW w:w="4495" w:type="dxa"/>
            <w:shd w:val="clear" w:color="auto" w:fill="D9D9D9" w:themeFill="background1" w:themeFillShade="D9"/>
            <w:vAlign w:val="center"/>
          </w:tcPr>
          <w:p w14:paraId="76F70C1D" w14:textId="2F6BE10E" w:rsidR="00105314" w:rsidRDefault="00105314" w:rsidP="00105314">
            <w:pPr>
              <w:jc w:val="left"/>
            </w:pPr>
            <w:r>
              <w:t>Number and value of capacitors used is based on datasheet</w:t>
            </w:r>
            <w:r>
              <w:fldChar w:fldCharType="begin"/>
            </w:r>
            <w:r w:rsidR="00FB36FA">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56412C" w14:paraId="1A0E7860" w14:textId="77777777" w:rsidTr="00BB2957">
        <w:tc>
          <w:tcPr>
            <w:tcW w:w="1435" w:type="dxa"/>
            <w:shd w:val="clear" w:color="auto" w:fill="D9D9D9" w:themeFill="background1" w:themeFillShade="D9"/>
            <w:vAlign w:val="center"/>
          </w:tcPr>
          <w:p w14:paraId="4C5E25BD" w14:textId="261DD960" w:rsidR="0056412C" w:rsidRPr="00BF70AD" w:rsidRDefault="0056412C" w:rsidP="00105314">
            <w:pPr>
              <w:jc w:val="center"/>
            </w:pPr>
            <w:r w:rsidRPr="0056412C">
              <w:t>CRCW1206140RFKEA</w:t>
            </w:r>
          </w:p>
        </w:tc>
        <w:tc>
          <w:tcPr>
            <w:tcW w:w="720" w:type="dxa"/>
            <w:shd w:val="clear" w:color="auto" w:fill="D9D9D9" w:themeFill="background1" w:themeFillShade="D9"/>
            <w:vAlign w:val="center"/>
          </w:tcPr>
          <w:p w14:paraId="52DA8F30" w14:textId="62290C3E" w:rsidR="0056412C" w:rsidRDefault="0056412C" w:rsidP="00105314">
            <w:pPr>
              <w:jc w:val="center"/>
            </w:pPr>
            <w:r>
              <w:t>1</w:t>
            </w:r>
          </w:p>
        </w:tc>
        <w:tc>
          <w:tcPr>
            <w:tcW w:w="2700" w:type="dxa"/>
            <w:shd w:val="clear" w:color="auto" w:fill="D9D9D9" w:themeFill="background1" w:themeFillShade="D9"/>
            <w:vAlign w:val="center"/>
          </w:tcPr>
          <w:p w14:paraId="25B401E0" w14:textId="35DC75C8" w:rsidR="0056412C" w:rsidRDefault="00E6775A" w:rsidP="00105314">
            <w:pPr>
              <w:jc w:val="center"/>
            </w:pPr>
            <w:r>
              <w:t xml:space="preserve">140Ohm 1206(3216) </w:t>
            </w:r>
            <w:r w:rsidR="0056412C">
              <w:t>LED resistor</w:t>
            </w:r>
          </w:p>
        </w:tc>
        <w:tc>
          <w:tcPr>
            <w:tcW w:w="4495" w:type="dxa"/>
            <w:shd w:val="clear" w:color="auto" w:fill="D9D9D9" w:themeFill="background1" w:themeFillShade="D9"/>
            <w:vAlign w:val="center"/>
          </w:tcPr>
          <w:p w14:paraId="05B8B543" w14:textId="58A5AE33" w:rsidR="0056412C" w:rsidRDefault="00FB36FA" w:rsidP="00105314">
            <w:pPr>
              <w:jc w:val="left"/>
            </w:pPr>
            <w: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BE1E83" w14:paraId="0952BB90" w14:textId="77777777" w:rsidTr="00097C0C">
        <w:tc>
          <w:tcPr>
            <w:tcW w:w="1435" w:type="dxa"/>
            <w:shd w:val="clear" w:color="auto" w:fill="A6A6A6" w:themeFill="background1" w:themeFillShade="A6"/>
            <w:vAlign w:val="center"/>
          </w:tcPr>
          <w:p w14:paraId="75B3FBE8" w14:textId="3FABE206" w:rsidR="00BE1E83" w:rsidRPr="0056412C" w:rsidRDefault="00BE1E83" w:rsidP="00BE1E83">
            <w:pPr>
              <w:jc w:val="center"/>
            </w:pPr>
            <w:r w:rsidRPr="00BE1E83">
              <w:t>LM2678S-3.3/NOPB</w:t>
            </w:r>
          </w:p>
        </w:tc>
        <w:tc>
          <w:tcPr>
            <w:tcW w:w="720" w:type="dxa"/>
            <w:shd w:val="clear" w:color="auto" w:fill="A6A6A6" w:themeFill="background1" w:themeFillShade="A6"/>
            <w:vAlign w:val="center"/>
          </w:tcPr>
          <w:p w14:paraId="14D3EF4A" w14:textId="400AD7C5" w:rsidR="00BE1E83" w:rsidRDefault="00BE1E83" w:rsidP="00BE1E83">
            <w:pPr>
              <w:jc w:val="center"/>
            </w:pPr>
            <w:r>
              <w:t>1</w:t>
            </w:r>
          </w:p>
        </w:tc>
        <w:tc>
          <w:tcPr>
            <w:tcW w:w="2700" w:type="dxa"/>
            <w:shd w:val="clear" w:color="auto" w:fill="A6A6A6" w:themeFill="background1" w:themeFillShade="A6"/>
            <w:vAlign w:val="center"/>
          </w:tcPr>
          <w:p w14:paraId="218FB50A" w14:textId="6C93B30F" w:rsidR="00BE1E83" w:rsidRDefault="00BE1E83" w:rsidP="00BE1E83">
            <w:pPr>
              <w:jc w:val="center"/>
            </w:pPr>
            <w:r>
              <w:t>3V3 regulator</w:t>
            </w:r>
          </w:p>
        </w:tc>
        <w:tc>
          <w:tcPr>
            <w:tcW w:w="4495" w:type="dxa"/>
            <w:shd w:val="clear" w:color="auto" w:fill="A6A6A6" w:themeFill="background1" w:themeFillShade="A6"/>
          </w:tcPr>
          <w:p w14:paraId="2120FB3B" w14:textId="37B3A061" w:rsidR="00BE1E83" w:rsidRDefault="00BE1E83" w:rsidP="00BE1E83">
            <w:pPr>
              <w:jc w:val="left"/>
            </w:pPr>
            <w:r>
              <w:t>Chosen for simplicity of application circuit and high output current of 5A which is excessive for the Hydra V1.</w:t>
            </w:r>
          </w:p>
        </w:tc>
      </w:tr>
      <w:tr w:rsidR="009572C4" w14:paraId="49C21BA3" w14:textId="77777777" w:rsidTr="00097C0C">
        <w:tc>
          <w:tcPr>
            <w:tcW w:w="1435" w:type="dxa"/>
            <w:shd w:val="clear" w:color="auto" w:fill="A6A6A6" w:themeFill="background1" w:themeFillShade="A6"/>
            <w:vAlign w:val="center"/>
          </w:tcPr>
          <w:p w14:paraId="12BC5F04" w14:textId="5AC21C8B" w:rsidR="009572C4" w:rsidRPr="00BE1E83" w:rsidRDefault="009572C4" w:rsidP="009572C4">
            <w:pPr>
              <w:jc w:val="center"/>
            </w:pPr>
            <w:r w:rsidRPr="00717A0F">
              <w:t>EEHZA1V680XP</w:t>
            </w:r>
          </w:p>
        </w:tc>
        <w:tc>
          <w:tcPr>
            <w:tcW w:w="720" w:type="dxa"/>
            <w:shd w:val="clear" w:color="auto" w:fill="A6A6A6" w:themeFill="background1" w:themeFillShade="A6"/>
            <w:vAlign w:val="center"/>
          </w:tcPr>
          <w:p w14:paraId="5F95CA28" w14:textId="4728257A" w:rsidR="009572C4" w:rsidRDefault="009572C4" w:rsidP="009572C4">
            <w:pPr>
              <w:jc w:val="center"/>
            </w:pPr>
            <w:r>
              <w:t>2</w:t>
            </w:r>
          </w:p>
        </w:tc>
        <w:tc>
          <w:tcPr>
            <w:tcW w:w="2700" w:type="dxa"/>
            <w:shd w:val="clear" w:color="auto" w:fill="A6A6A6" w:themeFill="background1" w:themeFillShade="A6"/>
            <w:vAlign w:val="center"/>
          </w:tcPr>
          <w:p w14:paraId="10795918" w14:textId="2C60DB70" w:rsidR="009572C4" w:rsidRDefault="009572C4" w:rsidP="009572C4">
            <w:pPr>
              <w:jc w:val="center"/>
            </w:pPr>
            <w:r>
              <w:t>65uF 35V input surge capacitor</w:t>
            </w:r>
          </w:p>
        </w:tc>
        <w:tc>
          <w:tcPr>
            <w:tcW w:w="4495" w:type="dxa"/>
            <w:shd w:val="clear" w:color="auto" w:fill="A6A6A6" w:themeFill="background1" w:themeFillShade="A6"/>
          </w:tcPr>
          <w:p w14:paraId="1A5BAB2A" w14:textId="3394232C" w:rsidR="009572C4" w:rsidRDefault="009572C4" w:rsidP="009572C4">
            <w:pPr>
              <w:jc w:val="left"/>
            </w:pPr>
            <w:r>
              <w:t>Number and value of capacitors used is based on datasheet</w:t>
            </w:r>
            <w:r>
              <w:fldChar w:fldCharType="begin"/>
            </w:r>
            <w:r w:rsidR="00F036D9">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B9668A" w14:paraId="2132CED1" w14:textId="77777777" w:rsidTr="00097C0C">
        <w:tc>
          <w:tcPr>
            <w:tcW w:w="1435" w:type="dxa"/>
            <w:shd w:val="clear" w:color="auto" w:fill="A6A6A6" w:themeFill="background1" w:themeFillShade="A6"/>
            <w:vAlign w:val="center"/>
          </w:tcPr>
          <w:p w14:paraId="46CFD676" w14:textId="267DA23E" w:rsidR="00B9668A" w:rsidRPr="00717A0F" w:rsidRDefault="00B9668A" w:rsidP="00B9668A">
            <w:pPr>
              <w:jc w:val="center"/>
            </w:pPr>
            <w:r w:rsidRPr="000023C6">
              <w:t>74477110</w:t>
            </w:r>
          </w:p>
        </w:tc>
        <w:tc>
          <w:tcPr>
            <w:tcW w:w="720" w:type="dxa"/>
            <w:shd w:val="clear" w:color="auto" w:fill="A6A6A6" w:themeFill="background1" w:themeFillShade="A6"/>
            <w:vAlign w:val="center"/>
          </w:tcPr>
          <w:p w14:paraId="2E63388C" w14:textId="3CC5E93C" w:rsidR="00B9668A" w:rsidRDefault="00B9668A" w:rsidP="00B9668A">
            <w:pPr>
              <w:jc w:val="center"/>
            </w:pPr>
            <w:r>
              <w:t>1</w:t>
            </w:r>
          </w:p>
        </w:tc>
        <w:tc>
          <w:tcPr>
            <w:tcW w:w="2700" w:type="dxa"/>
            <w:shd w:val="clear" w:color="auto" w:fill="A6A6A6" w:themeFill="background1" w:themeFillShade="A6"/>
            <w:vAlign w:val="center"/>
          </w:tcPr>
          <w:p w14:paraId="2F7D17DF" w14:textId="6630D82D" w:rsidR="00B9668A" w:rsidRDefault="00B9668A" w:rsidP="00B9668A">
            <w:pPr>
              <w:jc w:val="center"/>
            </w:pPr>
            <w:r>
              <w:t>10uH 5.5A output inductor</w:t>
            </w:r>
          </w:p>
        </w:tc>
        <w:tc>
          <w:tcPr>
            <w:tcW w:w="4495" w:type="dxa"/>
            <w:shd w:val="clear" w:color="auto" w:fill="A6A6A6" w:themeFill="background1" w:themeFillShade="A6"/>
            <w:vAlign w:val="center"/>
          </w:tcPr>
          <w:p w14:paraId="6D0984A6" w14:textId="7C94CE18" w:rsidR="00B9668A" w:rsidRDefault="00B9668A" w:rsidP="00B9668A">
            <w:pPr>
              <w:jc w:val="left"/>
            </w:pPr>
            <w:r>
              <w:t>Value based on datasheet</w:t>
            </w:r>
            <w:r>
              <w:fldChar w:fldCharType="begin"/>
            </w:r>
            <w:r w:rsidR="00F036D9">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B9668A" w14:paraId="039F85C2" w14:textId="77777777" w:rsidTr="00097C0C">
        <w:tc>
          <w:tcPr>
            <w:tcW w:w="1435" w:type="dxa"/>
            <w:shd w:val="clear" w:color="auto" w:fill="A6A6A6" w:themeFill="background1" w:themeFillShade="A6"/>
            <w:vAlign w:val="center"/>
          </w:tcPr>
          <w:p w14:paraId="401F92B7" w14:textId="069ECE36" w:rsidR="00B9668A" w:rsidRPr="000023C6" w:rsidRDefault="00B9668A" w:rsidP="00B9668A">
            <w:pPr>
              <w:jc w:val="center"/>
            </w:pPr>
            <w:r w:rsidRPr="00B9668A">
              <w:t>16SVPC120M</w:t>
            </w:r>
          </w:p>
        </w:tc>
        <w:tc>
          <w:tcPr>
            <w:tcW w:w="720" w:type="dxa"/>
            <w:shd w:val="clear" w:color="auto" w:fill="A6A6A6" w:themeFill="background1" w:themeFillShade="A6"/>
            <w:vAlign w:val="center"/>
          </w:tcPr>
          <w:p w14:paraId="164C5F4F" w14:textId="15599F26" w:rsidR="00B9668A" w:rsidRDefault="00B9668A" w:rsidP="00B9668A">
            <w:pPr>
              <w:jc w:val="center"/>
            </w:pPr>
            <w:r>
              <w:t>1</w:t>
            </w:r>
          </w:p>
        </w:tc>
        <w:tc>
          <w:tcPr>
            <w:tcW w:w="2700" w:type="dxa"/>
            <w:shd w:val="clear" w:color="auto" w:fill="A6A6A6" w:themeFill="background1" w:themeFillShade="A6"/>
            <w:vAlign w:val="center"/>
          </w:tcPr>
          <w:p w14:paraId="0AF11199" w14:textId="258B8B05" w:rsidR="00B9668A" w:rsidRDefault="00B9668A" w:rsidP="00B9668A">
            <w:pPr>
              <w:jc w:val="center"/>
            </w:pPr>
            <w:r>
              <w:t>120uF output surge capacitor</w:t>
            </w:r>
          </w:p>
        </w:tc>
        <w:tc>
          <w:tcPr>
            <w:tcW w:w="4495" w:type="dxa"/>
            <w:shd w:val="clear" w:color="auto" w:fill="A6A6A6" w:themeFill="background1" w:themeFillShade="A6"/>
            <w:vAlign w:val="center"/>
          </w:tcPr>
          <w:p w14:paraId="5D3CE163" w14:textId="633883BD" w:rsidR="00B9668A" w:rsidRDefault="00B9668A" w:rsidP="00B9668A">
            <w:pPr>
              <w:jc w:val="left"/>
            </w:pPr>
            <w:r>
              <w:t>Value based on datasheet</w:t>
            </w:r>
            <w:r>
              <w:fldChar w:fldCharType="begin"/>
            </w:r>
            <w:r w:rsidR="00F036D9">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413C9E" w14:paraId="08D6CF26" w14:textId="77777777" w:rsidTr="00097C0C">
        <w:tc>
          <w:tcPr>
            <w:tcW w:w="1435" w:type="dxa"/>
            <w:shd w:val="clear" w:color="auto" w:fill="A6A6A6" w:themeFill="background1" w:themeFillShade="A6"/>
            <w:vAlign w:val="center"/>
          </w:tcPr>
          <w:p w14:paraId="2AA12649" w14:textId="10E5C6E3" w:rsidR="00413C9E" w:rsidRPr="00B9668A" w:rsidRDefault="008E28B9" w:rsidP="00413C9E">
            <w:pPr>
              <w:jc w:val="center"/>
            </w:pPr>
            <w:r w:rsidRPr="008E28B9">
              <w:t>CRCW120660R4FKEA</w:t>
            </w:r>
          </w:p>
        </w:tc>
        <w:tc>
          <w:tcPr>
            <w:tcW w:w="720" w:type="dxa"/>
            <w:shd w:val="clear" w:color="auto" w:fill="A6A6A6" w:themeFill="background1" w:themeFillShade="A6"/>
            <w:vAlign w:val="center"/>
          </w:tcPr>
          <w:p w14:paraId="03467BD1" w14:textId="66F8D657" w:rsidR="00413C9E" w:rsidRDefault="00413C9E" w:rsidP="00413C9E">
            <w:pPr>
              <w:jc w:val="center"/>
            </w:pPr>
            <w:r>
              <w:t>1</w:t>
            </w:r>
          </w:p>
        </w:tc>
        <w:tc>
          <w:tcPr>
            <w:tcW w:w="2700" w:type="dxa"/>
            <w:shd w:val="clear" w:color="auto" w:fill="A6A6A6" w:themeFill="background1" w:themeFillShade="A6"/>
            <w:vAlign w:val="center"/>
          </w:tcPr>
          <w:p w14:paraId="4208A45E" w14:textId="0E7E1A40" w:rsidR="00413C9E" w:rsidRDefault="008E28B9" w:rsidP="00413C9E">
            <w:pPr>
              <w:jc w:val="center"/>
            </w:pPr>
            <w:r>
              <w:t xml:space="preserve">60Ohm </w:t>
            </w:r>
            <w:r w:rsidR="00D5384A">
              <w:t xml:space="preserve">1206(3216) </w:t>
            </w:r>
            <w:r w:rsidR="00413C9E">
              <w:t>LED resistor</w:t>
            </w:r>
          </w:p>
        </w:tc>
        <w:tc>
          <w:tcPr>
            <w:tcW w:w="4495" w:type="dxa"/>
            <w:shd w:val="clear" w:color="auto" w:fill="A6A6A6" w:themeFill="background1" w:themeFillShade="A6"/>
            <w:vAlign w:val="center"/>
          </w:tcPr>
          <w:p w14:paraId="609680C4" w14:textId="0081036D" w:rsidR="00413C9E" w:rsidRDefault="00413C9E" w:rsidP="00413C9E">
            <w:pPr>
              <w:jc w:val="left"/>
            </w:pPr>
            <w:r>
              <w:t>Based on forward current</w:t>
            </w:r>
            <w:r>
              <w:fldChar w:fldCharType="begin"/>
            </w:r>
            <w:r w:rsidR="00F036D9">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413C9E" w14:paraId="756785BF" w14:textId="77777777" w:rsidTr="00413C9E">
        <w:tc>
          <w:tcPr>
            <w:tcW w:w="1435" w:type="dxa"/>
            <w:shd w:val="clear" w:color="auto" w:fill="auto"/>
            <w:vAlign w:val="center"/>
          </w:tcPr>
          <w:p w14:paraId="57143B78" w14:textId="76B18BC2" w:rsidR="00413C9E" w:rsidRDefault="00BB5830" w:rsidP="00413C9E">
            <w:pPr>
              <w:jc w:val="center"/>
            </w:pPr>
            <w:r w:rsidRPr="00BB5830">
              <w:t>43045-0402</w:t>
            </w:r>
          </w:p>
        </w:tc>
        <w:tc>
          <w:tcPr>
            <w:tcW w:w="720" w:type="dxa"/>
            <w:shd w:val="clear" w:color="auto" w:fill="auto"/>
            <w:vAlign w:val="center"/>
          </w:tcPr>
          <w:p w14:paraId="3E3A4EC6" w14:textId="144B8C70" w:rsidR="00413C9E" w:rsidRDefault="00BB5830" w:rsidP="00413C9E">
            <w:pPr>
              <w:jc w:val="center"/>
            </w:pPr>
            <w:r>
              <w:t>1</w:t>
            </w:r>
          </w:p>
        </w:tc>
        <w:tc>
          <w:tcPr>
            <w:tcW w:w="2700" w:type="dxa"/>
            <w:shd w:val="clear" w:color="auto" w:fill="auto"/>
            <w:vAlign w:val="center"/>
          </w:tcPr>
          <w:p w14:paraId="5DECD626" w14:textId="3EC829B8" w:rsidR="00413C9E" w:rsidRDefault="00BB5830" w:rsidP="00413C9E">
            <w:pPr>
              <w:jc w:val="center"/>
            </w:pPr>
            <w:r>
              <w:t>Battery connector</w:t>
            </w:r>
          </w:p>
        </w:tc>
        <w:tc>
          <w:tcPr>
            <w:tcW w:w="4495" w:type="dxa"/>
            <w:shd w:val="clear" w:color="auto" w:fill="auto"/>
            <w:vAlign w:val="center"/>
          </w:tcPr>
          <w:p w14:paraId="61E04FF0" w14:textId="6CBFF412" w:rsidR="00413C9E" w:rsidRDefault="00BB5830" w:rsidP="00413C9E">
            <w:pPr>
              <w:jc w:val="left"/>
            </w:pPr>
            <w:r>
              <w:t>Chosen for locking ability and high current capacity</w:t>
            </w:r>
            <w:commentRangeStart w:id="32"/>
            <w:r w:rsidR="003375FC">
              <w:t xml:space="preserve"> (5A per pin at 2</w:t>
            </w:r>
            <w:r w:rsidR="005F5D78">
              <w:t>50</w:t>
            </w:r>
            <w:r w:rsidR="003375FC">
              <w:t>VDC)</w:t>
            </w:r>
            <w:r>
              <w:t xml:space="preserve">. </w:t>
            </w:r>
            <w:commentRangeEnd w:id="32"/>
            <w:r w:rsidR="00CD74D5">
              <w:rPr>
                <w:rStyle w:val="CommentReference"/>
              </w:rPr>
              <w:commentReference w:id="32"/>
            </w:r>
            <w:r>
              <w:t xml:space="preserve">It has 4 pins </w:t>
            </w:r>
            <w:r w:rsidR="003375FC">
              <w:t xml:space="preserve">so each battery terminal uses two </w:t>
            </w:r>
            <w:r w:rsidR="005F5D78">
              <w:t xml:space="preserve">for a combined </w:t>
            </w:r>
            <w:r w:rsidR="00DE4AC0">
              <w:t>10A current capacity.</w:t>
            </w:r>
          </w:p>
        </w:tc>
      </w:tr>
      <w:tr w:rsidR="00524885" w14:paraId="36927243" w14:textId="77777777" w:rsidTr="00413C9E">
        <w:tc>
          <w:tcPr>
            <w:tcW w:w="1435" w:type="dxa"/>
            <w:shd w:val="clear" w:color="auto" w:fill="auto"/>
            <w:vAlign w:val="center"/>
          </w:tcPr>
          <w:p w14:paraId="427930B3" w14:textId="7E90171D" w:rsidR="00524885" w:rsidRPr="00BB5830" w:rsidRDefault="00524885" w:rsidP="00413C9E">
            <w:pPr>
              <w:jc w:val="center"/>
            </w:pPr>
            <w:r w:rsidRPr="00524885">
              <w:t>FQD17P06TM</w:t>
            </w:r>
          </w:p>
        </w:tc>
        <w:tc>
          <w:tcPr>
            <w:tcW w:w="720" w:type="dxa"/>
            <w:shd w:val="clear" w:color="auto" w:fill="auto"/>
            <w:vAlign w:val="center"/>
          </w:tcPr>
          <w:p w14:paraId="3E4E2B07" w14:textId="78D3B815" w:rsidR="00524885" w:rsidRDefault="00524885" w:rsidP="00413C9E">
            <w:pPr>
              <w:jc w:val="center"/>
            </w:pPr>
            <w:r>
              <w:t>1</w:t>
            </w:r>
          </w:p>
        </w:tc>
        <w:tc>
          <w:tcPr>
            <w:tcW w:w="2700" w:type="dxa"/>
            <w:shd w:val="clear" w:color="auto" w:fill="auto"/>
            <w:vAlign w:val="center"/>
          </w:tcPr>
          <w:p w14:paraId="57D589E0" w14:textId="1C1261E2" w:rsidR="00524885" w:rsidRDefault="00524885" w:rsidP="00413C9E">
            <w:pPr>
              <w:jc w:val="center"/>
            </w:pPr>
            <w:r>
              <w:t xml:space="preserve">60V 12A P-Channel </w:t>
            </w:r>
            <w:r w:rsidR="0030097F">
              <w:t xml:space="preserve">reverse polarity protection </w:t>
            </w:r>
            <w:r>
              <w:t>MOSFET</w:t>
            </w:r>
          </w:p>
        </w:tc>
        <w:tc>
          <w:tcPr>
            <w:tcW w:w="4495" w:type="dxa"/>
            <w:shd w:val="clear" w:color="auto" w:fill="auto"/>
            <w:vAlign w:val="center"/>
          </w:tcPr>
          <w:p w14:paraId="36174A84" w14:textId="32735552" w:rsidR="00524885" w:rsidRDefault="0030097F" w:rsidP="00413C9E">
            <w:pPr>
              <w:jc w:val="left"/>
            </w:pPr>
            <w:r>
              <w:t xml:space="preserve">Chosen since surface mount and enough current capacity for our purposes </w:t>
            </w:r>
            <w:r w:rsidR="00BF2EA7">
              <w:t xml:space="preserve">however </w:t>
            </w:r>
            <w:r w:rsidR="00BF2EA7" w:rsidRPr="00BF2EA7">
              <w:rPr>
                <w:highlight w:val="yellow"/>
              </w:rPr>
              <w:t>may be switched due to availability issues at the time of this writing.</w:t>
            </w:r>
          </w:p>
        </w:tc>
      </w:tr>
      <w:tr w:rsidR="00BF2EA7" w14:paraId="058754DC" w14:textId="77777777" w:rsidTr="00413C9E">
        <w:tc>
          <w:tcPr>
            <w:tcW w:w="1435" w:type="dxa"/>
            <w:shd w:val="clear" w:color="auto" w:fill="auto"/>
            <w:vAlign w:val="center"/>
          </w:tcPr>
          <w:p w14:paraId="65AF7AEF" w14:textId="14FF116C" w:rsidR="00BF2EA7" w:rsidRPr="00524885" w:rsidRDefault="00AB16C1" w:rsidP="00413C9E">
            <w:pPr>
              <w:jc w:val="center"/>
            </w:pPr>
            <w:r w:rsidRPr="00AB16C1">
              <w:t>MMSZ5242BT1G</w:t>
            </w:r>
          </w:p>
        </w:tc>
        <w:tc>
          <w:tcPr>
            <w:tcW w:w="720" w:type="dxa"/>
            <w:shd w:val="clear" w:color="auto" w:fill="auto"/>
            <w:vAlign w:val="center"/>
          </w:tcPr>
          <w:p w14:paraId="180C0056" w14:textId="184C2957" w:rsidR="00BF2EA7" w:rsidRDefault="00AB16C1" w:rsidP="00413C9E">
            <w:pPr>
              <w:jc w:val="center"/>
            </w:pPr>
            <w:r>
              <w:t>1</w:t>
            </w:r>
          </w:p>
        </w:tc>
        <w:tc>
          <w:tcPr>
            <w:tcW w:w="2700" w:type="dxa"/>
            <w:shd w:val="clear" w:color="auto" w:fill="auto"/>
            <w:vAlign w:val="center"/>
          </w:tcPr>
          <w:p w14:paraId="1F75B118" w14:textId="1941A6C6" w:rsidR="00BF2EA7" w:rsidRDefault="00AB16C1" w:rsidP="00413C9E">
            <w:pPr>
              <w:jc w:val="center"/>
            </w:pPr>
            <w:r>
              <w:t>12V Zener 0.5W diode to regulate reverse voltage for P-Channel MOSFET</w:t>
            </w:r>
          </w:p>
        </w:tc>
        <w:tc>
          <w:tcPr>
            <w:tcW w:w="4495" w:type="dxa"/>
            <w:shd w:val="clear" w:color="auto" w:fill="auto"/>
            <w:vAlign w:val="center"/>
          </w:tcPr>
          <w:p w14:paraId="0117B4FF" w14:textId="66E4BACE" w:rsidR="00BF2EA7" w:rsidRDefault="001E3B3E" w:rsidP="00413C9E">
            <w:pPr>
              <w:jc w:val="left"/>
            </w:pPr>
            <w:r>
              <w:t>Zener voltage was chosen to match nominal battery voltage. Current limiting resistor tabulated below ensures power through Zener does not exceed 0.5W.</w:t>
            </w:r>
          </w:p>
        </w:tc>
      </w:tr>
      <w:tr w:rsidR="001E3B3E" w14:paraId="6EF762A1" w14:textId="77777777" w:rsidTr="003334DD">
        <w:tc>
          <w:tcPr>
            <w:tcW w:w="1435" w:type="dxa"/>
            <w:shd w:val="clear" w:color="auto" w:fill="auto"/>
            <w:vAlign w:val="center"/>
          </w:tcPr>
          <w:p w14:paraId="6724FE17" w14:textId="08EBEF7D" w:rsidR="001E3B3E" w:rsidRPr="00AB16C1" w:rsidRDefault="00BC056F" w:rsidP="003334DD">
            <w:pPr>
              <w:jc w:val="center"/>
            </w:pPr>
            <w:r w:rsidRPr="00BC056F">
              <w:t>CRCW12061K20FKEA</w:t>
            </w:r>
          </w:p>
        </w:tc>
        <w:tc>
          <w:tcPr>
            <w:tcW w:w="720" w:type="dxa"/>
            <w:shd w:val="clear" w:color="auto" w:fill="auto"/>
            <w:vAlign w:val="center"/>
          </w:tcPr>
          <w:p w14:paraId="1134B437" w14:textId="5E4F4674" w:rsidR="001E3B3E" w:rsidRDefault="00BC056F" w:rsidP="00356375">
            <w:pPr>
              <w:jc w:val="center"/>
            </w:pPr>
            <w:r>
              <w:t>1</w:t>
            </w:r>
          </w:p>
        </w:tc>
        <w:tc>
          <w:tcPr>
            <w:tcW w:w="2700" w:type="dxa"/>
            <w:shd w:val="clear" w:color="auto" w:fill="auto"/>
            <w:vAlign w:val="center"/>
          </w:tcPr>
          <w:p w14:paraId="2DF25F20" w14:textId="498559BC" w:rsidR="001E3B3E" w:rsidRDefault="00BC056F" w:rsidP="00356375">
            <w:pPr>
              <w:jc w:val="center"/>
            </w:pPr>
            <w:r>
              <w:t xml:space="preserve">1.2k 1206(3216) </w:t>
            </w:r>
            <w:r w:rsidR="003D6074">
              <w:t>current limiting resistor for Zener</w:t>
            </w:r>
          </w:p>
        </w:tc>
        <w:tc>
          <w:tcPr>
            <w:tcW w:w="4495" w:type="dxa"/>
            <w:shd w:val="clear" w:color="auto" w:fill="auto"/>
            <w:vAlign w:val="center"/>
          </w:tcPr>
          <w:p w14:paraId="46380A7E" w14:textId="1444EF39" w:rsidR="001E3B3E" w:rsidRDefault="003D6074" w:rsidP="00413C9E">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14:paraId="66CC9BA7" w14:textId="77777777" w:rsidTr="00413C9E">
        <w:tc>
          <w:tcPr>
            <w:tcW w:w="1435" w:type="dxa"/>
            <w:shd w:val="clear" w:color="auto" w:fill="auto"/>
            <w:vAlign w:val="center"/>
          </w:tcPr>
          <w:p w14:paraId="08AA7BE5" w14:textId="52CA903E" w:rsidR="00677EFE" w:rsidRPr="00BC056F" w:rsidRDefault="007B421B" w:rsidP="00413C9E">
            <w:pPr>
              <w:jc w:val="center"/>
            </w:pPr>
            <w:r w:rsidRPr="007B421B">
              <w:t>SS-5GL2D</w:t>
            </w:r>
          </w:p>
        </w:tc>
        <w:tc>
          <w:tcPr>
            <w:tcW w:w="720" w:type="dxa"/>
            <w:shd w:val="clear" w:color="auto" w:fill="auto"/>
            <w:vAlign w:val="center"/>
          </w:tcPr>
          <w:p w14:paraId="0F5FC19B" w14:textId="400C77E2" w:rsidR="00677EFE" w:rsidRDefault="007B421B" w:rsidP="00413C9E">
            <w:pPr>
              <w:jc w:val="center"/>
            </w:pPr>
            <w:r>
              <w:t>2</w:t>
            </w:r>
          </w:p>
        </w:tc>
        <w:tc>
          <w:tcPr>
            <w:tcW w:w="2700" w:type="dxa"/>
            <w:shd w:val="clear" w:color="auto" w:fill="auto"/>
            <w:vAlign w:val="center"/>
          </w:tcPr>
          <w:p w14:paraId="679320BC" w14:textId="3093D337" w:rsidR="00677EFE" w:rsidRDefault="007B421B" w:rsidP="00413C9E">
            <w:pPr>
              <w:jc w:val="center"/>
            </w:pPr>
            <w:r>
              <w:t>5A safety disconnect switch</w:t>
            </w:r>
          </w:p>
        </w:tc>
        <w:tc>
          <w:tcPr>
            <w:tcW w:w="4495" w:type="dxa"/>
            <w:shd w:val="clear" w:color="auto" w:fill="auto"/>
            <w:vAlign w:val="center"/>
          </w:tcPr>
          <w:p w14:paraId="125BCCCD" w14:textId="1D4FCD3F" w:rsidR="00677EFE" w:rsidRDefault="007B421B" w:rsidP="00413C9E">
            <w:pPr>
              <w:jc w:val="left"/>
            </w:pPr>
            <w:r>
              <w:t>Two are used in parallel since they are rated for 5A each and we need 10A.</w:t>
            </w:r>
          </w:p>
        </w:tc>
      </w:tr>
      <w:tr w:rsidR="007B421B" w14:paraId="22BEC516" w14:textId="77777777" w:rsidTr="00413C9E">
        <w:tc>
          <w:tcPr>
            <w:tcW w:w="1435" w:type="dxa"/>
            <w:shd w:val="clear" w:color="auto" w:fill="auto"/>
            <w:vAlign w:val="center"/>
          </w:tcPr>
          <w:p w14:paraId="0861F9CB" w14:textId="56B031CE" w:rsidR="007B421B" w:rsidRPr="007B421B" w:rsidRDefault="00F83069" w:rsidP="00413C9E">
            <w:pPr>
              <w:jc w:val="center"/>
            </w:pPr>
            <w:r w:rsidRPr="00F83069">
              <w:t>EEEFK1H101P</w:t>
            </w:r>
          </w:p>
        </w:tc>
        <w:tc>
          <w:tcPr>
            <w:tcW w:w="720" w:type="dxa"/>
            <w:shd w:val="clear" w:color="auto" w:fill="auto"/>
            <w:vAlign w:val="center"/>
          </w:tcPr>
          <w:p w14:paraId="31B898CB" w14:textId="40739ACE" w:rsidR="007B421B" w:rsidRDefault="00F83069" w:rsidP="00413C9E">
            <w:pPr>
              <w:jc w:val="center"/>
            </w:pPr>
            <w:r>
              <w:t>1</w:t>
            </w:r>
          </w:p>
        </w:tc>
        <w:tc>
          <w:tcPr>
            <w:tcW w:w="2700" w:type="dxa"/>
            <w:shd w:val="clear" w:color="auto" w:fill="auto"/>
            <w:vAlign w:val="center"/>
          </w:tcPr>
          <w:p w14:paraId="11CA787E" w14:textId="1517A48B" w:rsidR="007B421B" w:rsidRDefault="00F83069" w:rsidP="00413C9E">
            <w:pPr>
              <w:jc w:val="center"/>
            </w:pPr>
            <w:r>
              <w:t>100uF 50V input surge capacitor</w:t>
            </w:r>
          </w:p>
        </w:tc>
        <w:tc>
          <w:tcPr>
            <w:tcW w:w="4495" w:type="dxa"/>
            <w:shd w:val="clear" w:color="auto" w:fill="auto"/>
            <w:vAlign w:val="center"/>
          </w:tcPr>
          <w:p w14:paraId="1F7D3DF6" w14:textId="326489C0" w:rsidR="007B421B" w:rsidRDefault="009F03BB" w:rsidP="00413C9E">
            <w:pPr>
              <w:jc w:val="left"/>
            </w:pPr>
            <w:r>
              <w:t>Acts as an input surge capacitor for the board as a whole.</w:t>
            </w:r>
          </w:p>
        </w:tc>
      </w:tr>
      <w:tr w:rsidR="00E83E5D" w14:paraId="41F53425" w14:textId="77777777" w:rsidTr="00097C0C">
        <w:tc>
          <w:tcPr>
            <w:tcW w:w="1435" w:type="dxa"/>
            <w:vAlign w:val="center"/>
          </w:tcPr>
          <w:p w14:paraId="6DE68B74" w14:textId="0EC61626" w:rsidR="00E83E5D" w:rsidRDefault="009D1F91" w:rsidP="00097C0C">
            <w:pPr>
              <w:jc w:val="center"/>
            </w:pPr>
            <w:r w:rsidRPr="009D1F91">
              <w:t>PRT-12790</w:t>
            </w:r>
          </w:p>
        </w:tc>
        <w:tc>
          <w:tcPr>
            <w:tcW w:w="720" w:type="dxa"/>
            <w:vAlign w:val="center"/>
          </w:tcPr>
          <w:p w14:paraId="4080E204" w14:textId="77777777" w:rsidR="00E83E5D" w:rsidRDefault="00E83E5D" w:rsidP="00097C0C">
            <w:pPr>
              <w:jc w:val="center"/>
            </w:pPr>
            <w:r>
              <w:t>2</w:t>
            </w:r>
          </w:p>
        </w:tc>
        <w:tc>
          <w:tcPr>
            <w:tcW w:w="2700" w:type="dxa"/>
            <w:vAlign w:val="center"/>
          </w:tcPr>
          <w:p w14:paraId="2B6B9D7A" w14:textId="77777777" w:rsidR="00E83E5D" w:rsidRDefault="00E83E5D" w:rsidP="00097C0C">
            <w:pPr>
              <w:jc w:val="center"/>
            </w:pPr>
            <w:r>
              <w:t>Inter-board header</w:t>
            </w:r>
          </w:p>
        </w:tc>
        <w:tc>
          <w:tcPr>
            <w:tcW w:w="4495" w:type="dxa"/>
          </w:tcPr>
          <w:p w14:paraId="5A852BFB" w14:textId="77777777" w:rsidR="00E83E5D" w:rsidRDefault="00E83E5D" w:rsidP="00097C0C">
            <w:r>
              <w:t>Standard component for all Hydra Boards</w:t>
            </w:r>
          </w:p>
        </w:tc>
      </w:tr>
    </w:tbl>
    <w:p w14:paraId="05A3C8B5" w14:textId="77777777" w:rsidR="005C6AFA" w:rsidRPr="00475BB9" w:rsidRDefault="005C6AFA" w:rsidP="005C6AFA">
      <w:pPr>
        <w:spacing w:before="240"/>
      </w:pPr>
    </w:p>
    <w:tbl>
      <w:tblPr>
        <w:tblStyle w:val="TableGrid"/>
        <w:tblW w:w="0" w:type="auto"/>
        <w:jc w:val="center"/>
        <w:tblLook w:val="04A0" w:firstRow="1" w:lastRow="0" w:firstColumn="1" w:lastColumn="0" w:noHBand="0" w:noVBand="1"/>
      </w:tblPr>
      <w:tblGrid>
        <w:gridCol w:w="900"/>
        <w:gridCol w:w="3330"/>
      </w:tblGrid>
      <w:tr w:rsidR="00056311" w14:paraId="23153BED" w14:textId="77777777" w:rsidTr="00056311">
        <w:trPr>
          <w:trHeight w:val="422"/>
          <w:jc w:val="center"/>
        </w:trPr>
        <w:tc>
          <w:tcPr>
            <w:tcW w:w="900" w:type="dxa"/>
            <w:shd w:val="clear" w:color="auto" w:fill="auto"/>
          </w:tcPr>
          <w:p w14:paraId="4861E473" w14:textId="77777777" w:rsidR="00056311" w:rsidRDefault="00056311" w:rsidP="00056311"/>
        </w:tc>
        <w:tc>
          <w:tcPr>
            <w:tcW w:w="3330" w:type="dxa"/>
            <w:vAlign w:val="center"/>
          </w:tcPr>
          <w:p w14:paraId="6E85EE56" w14:textId="56962FEC" w:rsidR="00056311" w:rsidRDefault="00056311" w:rsidP="00056311">
            <w:pPr>
              <w:jc w:val="center"/>
            </w:pPr>
            <w:r>
              <w:t>Common components</w:t>
            </w:r>
          </w:p>
        </w:tc>
      </w:tr>
      <w:tr w:rsidR="005C6AFA" w14:paraId="0116B9CE" w14:textId="77777777" w:rsidTr="00056311">
        <w:trPr>
          <w:trHeight w:val="440"/>
          <w:jc w:val="center"/>
        </w:trPr>
        <w:tc>
          <w:tcPr>
            <w:tcW w:w="900" w:type="dxa"/>
            <w:shd w:val="clear" w:color="auto" w:fill="D9D9D9" w:themeFill="background1" w:themeFillShade="D9"/>
          </w:tcPr>
          <w:p w14:paraId="77999056" w14:textId="77777777" w:rsidR="005C6AFA" w:rsidRDefault="005C6AFA" w:rsidP="00056311"/>
        </w:tc>
        <w:tc>
          <w:tcPr>
            <w:tcW w:w="3330" w:type="dxa"/>
            <w:vAlign w:val="center"/>
          </w:tcPr>
          <w:p w14:paraId="59432CB3" w14:textId="5BEA59C7" w:rsidR="005C6AFA" w:rsidRDefault="005C6AFA" w:rsidP="00056311">
            <w:pPr>
              <w:jc w:val="center"/>
            </w:pPr>
            <w:r>
              <w:t>5V regulator components</w:t>
            </w:r>
          </w:p>
        </w:tc>
      </w:tr>
      <w:tr w:rsidR="005C6AFA" w14:paraId="0FE4D13B" w14:textId="77777777" w:rsidTr="00056311">
        <w:trPr>
          <w:trHeight w:val="449"/>
          <w:jc w:val="center"/>
        </w:trPr>
        <w:tc>
          <w:tcPr>
            <w:tcW w:w="900" w:type="dxa"/>
            <w:shd w:val="clear" w:color="auto" w:fill="A6A6A6" w:themeFill="background1" w:themeFillShade="A6"/>
          </w:tcPr>
          <w:p w14:paraId="5FE2C117" w14:textId="77777777" w:rsidR="005C6AFA" w:rsidRDefault="005C6AFA" w:rsidP="00056311"/>
        </w:tc>
        <w:tc>
          <w:tcPr>
            <w:tcW w:w="3330" w:type="dxa"/>
            <w:vAlign w:val="center"/>
          </w:tcPr>
          <w:p w14:paraId="19168479" w14:textId="190497C0" w:rsidR="005C6AFA" w:rsidRDefault="00056311" w:rsidP="00056311">
            <w:pPr>
              <w:jc w:val="center"/>
            </w:pPr>
            <w:r>
              <w:t>3V3 regulator components</w:t>
            </w:r>
          </w:p>
        </w:tc>
      </w:tr>
    </w:tbl>
    <w:p w14:paraId="025762AA" w14:textId="77777777" w:rsidR="00D2699D" w:rsidRDefault="00D2699D" w:rsidP="00D2699D">
      <w:pPr>
        <w:pStyle w:val="Heading3"/>
      </w:pPr>
      <w:bookmarkStart w:id="34" w:name="_Toc134625127"/>
      <w:r>
        <w:lastRenderedPageBreak/>
        <w:t>Layout Considerations</w:t>
      </w:r>
      <w:bookmarkEnd w:id="34"/>
    </w:p>
    <w:p w14:paraId="1C1469C1" w14:textId="16F4D1DA" w:rsidR="00003C45" w:rsidRDefault="00062580" w:rsidP="007D63DE">
      <w:pPr>
        <w:ind w:firstLine="432"/>
      </w:pPr>
      <w:r>
        <w:t>The current power board layout is concentrated to leave space for future power board upgrades</w:t>
      </w:r>
      <w:r w:rsidR="007D63DE">
        <w:t xml:space="preserve"> and keep the traces as short as possible.</w:t>
      </w:r>
      <w:r w:rsidR="00954709">
        <w:t xml:space="preserve"> </w:t>
      </w:r>
      <w:r w:rsidR="00003C45">
        <w:t xml:space="preserve">The layout for </w:t>
      </w:r>
      <w:r w:rsidR="005E69B2">
        <w:t>each regulator is compacted to ensure the capacitors and inductors remain as close as possible to the regulation IC as per recommendation from the datasheet.</w:t>
      </w:r>
    </w:p>
    <w:p w14:paraId="451663CF" w14:textId="6F68A1CF" w:rsidR="007062A3" w:rsidRDefault="00743973" w:rsidP="007D63DE">
      <w:pPr>
        <w:ind w:firstLine="432"/>
      </w:pPr>
      <w:r>
        <w:t>Additionally, this is a 4 layer board containing GND and VCC planes within the stack to simplify the board’s trace layout</w:t>
      </w:r>
      <w:r w:rsidR="00A762F0">
        <w:t xml:space="preserve">. This is not entirely necessary for the time being however it will be necessary with future power board versions that will integrate significantly more functionality. As such, 4 layers </w:t>
      </w:r>
      <w:r w:rsidR="00094987">
        <w:t>are</w:t>
      </w:r>
      <w:r w:rsidR="00A762F0">
        <w:t xml:space="preserve"> kept to simplify the process of designing future boards as the </w:t>
      </w:r>
      <w:r w:rsidR="00094987">
        <w:t>power regulator layout will not need to be changed and we will have tested the layout prior to ordering a second board with more functionality.</w:t>
      </w:r>
    </w:p>
    <w:p w14:paraId="228ECF1B" w14:textId="77777777" w:rsidR="007062A3" w:rsidRDefault="007062A3">
      <w:pPr>
        <w:jc w:val="left"/>
      </w:pPr>
      <w:r>
        <w:br w:type="page"/>
      </w:r>
    </w:p>
    <w:p w14:paraId="56BC8741" w14:textId="3EFDF04A" w:rsidR="007062A3" w:rsidRDefault="007062A3" w:rsidP="007062A3">
      <w:pPr>
        <w:pStyle w:val="Heading3"/>
      </w:pPr>
      <w:bookmarkStart w:id="35" w:name="_Toc134625128"/>
      <w:r>
        <w:lastRenderedPageBreak/>
        <w:t>Schematic</w:t>
      </w:r>
      <w:r w:rsidR="00210F88">
        <w:t>s</w:t>
      </w:r>
      <w:bookmarkEnd w:id="35"/>
    </w:p>
    <w:p w14:paraId="12BDD26D" w14:textId="77777777" w:rsidR="00C10EC5" w:rsidRDefault="00C10EC5" w:rsidP="00C10EC5">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173E4A9C" w14:textId="0461AC67" w:rsidR="00C10EC5" w:rsidRDefault="00C10EC5" w:rsidP="00C10EC5">
      <w:pPr>
        <w:pStyle w:val="Caption"/>
        <w:jc w:val="center"/>
      </w:pPr>
      <w:bookmarkStart w:id="36" w:name="_Toc126256837"/>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10</w:t>
      </w:r>
      <w:r>
        <w:fldChar w:fldCharType="end"/>
      </w:r>
      <w:r>
        <w:t>. Connectors and reverse polarity protection schematic</w:t>
      </w:r>
      <w:bookmarkEnd w:id="36"/>
    </w:p>
    <w:p w14:paraId="6AD5936A" w14:textId="77777777" w:rsidR="00A8623A" w:rsidRDefault="00A8623A" w:rsidP="00A8623A">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14:paraId="50BB2F1B" w14:textId="444D2938" w:rsidR="000D4A9B" w:rsidRPr="000D4A9B" w:rsidRDefault="00A8623A" w:rsidP="00A8623A">
      <w:pPr>
        <w:pStyle w:val="Caption"/>
        <w:jc w:val="center"/>
      </w:pPr>
      <w:bookmarkStart w:id="37" w:name="_Toc126256838"/>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11</w:t>
      </w:r>
      <w:r>
        <w:fldChar w:fldCharType="end"/>
      </w:r>
      <w:r>
        <w:t>. 5V and 3V3 regulator schematic w/ LEDs</w:t>
      </w:r>
      <w:bookmarkEnd w:id="37"/>
    </w:p>
    <w:p w14:paraId="1193A662" w14:textId="77777777" w:rsidR="000E2E8C" w:rsidRDefault="00DA568A" w:rsidP="00DA568A">
      <w:pPr>
        <w:pStyle w:val="Heading3"/>
      </w:pPr>
      <w:bookmarkStart w:id="38" w:name="_Toc134625129"/>
      <w:r>
        <w:lastRenderedPageBreak/>
        <w:t>PCB</w:t>
      </w:r>
      <w:bookmarkEnd w:id="38"/>
    </w:p>
    <w:p w14:paraId="72169231" w14:textId="77777777" w:rsidR="004F5B64" w:rsidRDefault="004F5B64" w:rsidP="004F5B64">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14:paraId="66F352A4" w14:textId="0B30FF6D" w:rsidR="00E255C2" w:rsidRDefault="004F5B64" w:rsidP="004F5B64">
      <w:pPr>
        <w:pStyle w:val="Caption"/>
        <w:jc w:val="center"/>
      </w:pPr>
      <w:bookmarkStart w:id="39" w:name="_Toc126256839"/>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12</w:t>
      </w:r>
      <w:r>
        <w:fldChar w:fldCharType="end"/>
      </w:r>
      <w:r>
        <w:t>. Hydra V1 Power Board PCB Layout (PWR and GND planes omitted)</w:t>
      </w:r>
      <w:bookmarkEnd w:id="39"/>
    </w:p>
    <w:p w14:paraId="6FD24639" w14:textId="77777777" w:rsidR="00076FFC" w:rsidRDefault="00076FFC">
      <w:pPr>
        <w:jc w:val="left"/>
      </w:pPr>
      <w:r>
        <w:br w:type="page"/>
      </w:r>
    </w:p>
    <w:p w14:paraId="0F7EF573" w14:textId="77777777" w:rsidR="00DE3AA7" w:rsidRPr="00DE3AA7" w:rsidRDefault="00A218E1" w:rsidP="00076FFC">
      <w:pPr>
        <w:pStyle w:val="Heading3"/>
        <w:rPr>
          <w:sz w:val="20"/>
          <w:szCs w:val="20"/>
        </w:rPr>
      </w:pPr>
      <w:bookmarkStart w:id="40" w:name="_Toc134625130"/>
      <w:r>
        <w:lastRenderedPageBreak/>
        <w:t>Reflection</w:t>
      </w:r>
      <w:bookmarkEnd w:id="40"/>
    </w:p>
    <w:p w14:paraId="5F4DBDB2" w14:textId="53C67578" w:rsidR="00E255C2" w:rsidRPr="00DE3AA7" w:rsidRDefault="00DE3AA7" w:rsidP="00DE3AA7">
      <w:pPr>
        <w:pStyle w:val="ListParagraph"/>
        <w:numPr>
          <w:ilvl w:val="0"/>
          <w:numId w:val="6"/>
        </w:numPr>
        <w:rPr>
          <w:sz w:val="20"/>
          <w:szCs w:val="20"/>
        </w:rPr>
      </w:pPr>
      <w:r>
        <w:t>Add VIAs to regulator back tabs to dissipate heat into ground plane</w:t>
      </w:r>
      <w:r w:rsidR="00E255C2">
        <w:br w:type="page"/>
      </w:r>
    </w:p>
    <w:p w14:paraId="7D728D38" w14:textId="3EB88F20" w:rsidR="004F5B64" w:rsidRDefault="00E255C2" w:rsidP="00E255C2">
      <w:pPr>
        <w:pStyle w:val="Heading2"/>
      </w:pPr>
      <w:bookmarkStart w:id="41" w:name="_Toc134625131"/>
      <w:r>
        <w:lastRenderedPageBreak/>
        <w:t>MCU Pinout (HYDRA_V1_MCU_PINOUT)</w:t>
      </w:r>
      <w:bookmarkEnd w:id="41"/>
    </w:p>
    <w:p w14:paraId="3FC4B2D6" w14:textId="30B982FA" w:rsidR="004C53A6" w:rsidRDefault="004C53A6" w:rsidP="004C53A6">
      <w:pPr>
        <w:pStyle w:val="Heading3"/>
      </w:pPr>
      <w:bookmarkStart w:id="42" w:name="_Toc134625132"/>
      <w:r>
        <w:t>Overview</w:t>
      </w:r>
      <w:bookmarkEnd w:id="42"/>
    </w:p>
    <w:p w14:paraId="5117E565" w14:textId="22B97420" w:rsidR="001709A9" w:rsidRDefault="001709A9" w:rsidP="0002697E">
      <w:pPr>
        <w:spacing w:before="240"/>
        <w:ind w:firstLine="432"/>
      </w:pPr>
      <w:r>
        <w:t xml:space="preserve">The MCU pinout project is a barebones MCU schematic that includes MCU-specific power components, </w:t>
      </w:r>
      <w:r w:rsidR="00E766D0">
        <w:t xml:space="preserve">clock crystals, status LEDs, </w:t>
      </w:r>
      <w:r w:rsidR="001B6B77">
        <w:t xml:space="preserve">a </w:t>
      </w:r>
      <w:r w:rsidR="00E766D0">
        <w:t xml:space="preserve">reset </w:t>
      </w:r>
      <w:r w:rsidR="00454D99">
        <w:t>switch,</w:t>
      </w:r>
      <w:r w:rsidR="001B6B77">
        <w:t xml:space="preserve"> a</w:t>
      </w:r>
      <w:r w:rsidR="00454D99">
        <w:t xml:space="preserve"> CAN transceiver, and </w:t>
      </w:r>
      <w:r w:rsidR="001B6B77">
        <w:t xml:space="preserve">a </w:t>
      </w:r>
      <w:r w:rsidR="00454D99">
        <w:t>10-pin JTAG interface.</w:t>
      </w:r>
      <w:r w:rsidR="005A7083">
        <w:t xml:space="preserve"> </w:t>
      </w:r>
      <w:r w:rsidR="00CD06E5">
        <w:t>Section</w:t>
      </w:r>
      <w:r w:rsidR="00E81CB3">
        <w:t>s</w:t>
      </w:r>
      <w:r w:rsidR="00CD06E5">
        <w:t xml:space="preserve"> 1.5.2</w:t>
      </w:r>
      <w:r w:rsidR="00853612">
        <w:t xml:space="preserve"> and</w:t>
      </w:r>
      <w:r w:rsidR="005E5D7B">
        <w:t xml:space="preserve"> 1.5.3</w:t>
      </w:r>
      <w:r w:rsidR="00853612">
        <w:t xml:space="preserve"> </w:t>
      </w:r>
      <w:r w:rsidR="00E81CB3">
        <w:t xml:space="preserve">are not included since the information can be found in Sections </w:t>
      </w:r>
      <w:r w:rsidR="00936C5C">
        <w:t>1.</w:t>
      </w:r>
      <w:r w:rsidR="00FC2D1D">
        <w:t>3.2</w:t>
      </w:r>
      <w:r w:rsidR="00853612">
        <w:t xml:space="preserve"> and</w:t>
      </w:r>
      <w:r w:rsidR="00FC2D1D">
        <w:t xml:space="preserve"> 1.3.3, respectively. </w:t>
      </w:r>
      <w:r w:rsidR="00594B25">
        <w:t xml:space="preserve">Section </w:t>
      </w:r>
      <w:r w:rsidR="00486D7E">
        <w:t>1.3.1.3 may be relevant with regard to</w:t>
      </w:r>
      <w:r w:rsidR="007D3302">
        <w:t xml:space="preserve"> the</w:t>
      </w:r>
      <w:r w:rsidR="00486D7E">
        <w:t xml:space="preserve"> </w:t>
      </w:r>
      <w:r w:rsidR="00D65B90">
        <w:t>crystal</w:t>
      </w:r>
      <w:r w:rsidR="007D3302">
        <w:t xml:space="preserve"> and reset switch circuits. Additionally, Section </w:t>
      </w:r>
      <w:r w:rsidR="0096606D">
        <w:t>1.</w:t>
      </w:r>
      <w:r w:rsidR="00B51A47">
        <w:t>3.3 may be relevant</w:t>
      </w:r>
      <w:r w:rsidR="00772536">
        <w:t xml:space="preserve"> when considering the PCB layout though the HYDRA_Vx_LOGIC (where ‘x’ is the most recent version) project should</w:t>
      </w:r>
      <w:r w:rsidR="001B7973">
        <w:t xml:space="preserve"> ideally</w:t>
      </w:r>
      <w:r w:rsidR="00772536">
        <w:t xml:space="preserve"> be used for reference.</w:t>
      </w:r>
    </w:p>
    <w:p w14:paraId="4DA2B234" w14:textId="648B3E6E" w:rsidR="00E534EE" w:rsidRDefault="00E534EE" w:rsidP="0002697E">
      <w:pPr>
        <w:spacing w:before="240" w:after="240"/>
        <w:ind w:firstLine="432"/>
      </w:pPr>
      <w:r>
        <w:t xml:space="preserve">The remainder of this section covers the requirements to implement the MCU_PINOUT </w:t>
      </w:r>
      <w:r w:rsidR="00246591">
        <w:t>schematic</w:t>
      </w:r>
      <w:r>
        <w:t xml:space="preserve"> in another project.</w:t>
      </w:r>
      <w:r w:rsidR="00D64F39">
        <w:t xml:space="preserve"> The following</w:t>
      </w:r>
      <w:r w:rsidR="003A716A">
        <w:t xml:space="preserve"> nets</w:t>
      </w:r>
      <w:r w:rsidR="00D64F39">
        <w:t xml:space="preserve"> must be connected in order for the pinout to work:</w:t>
      </w:r>
    </w:p>
    <w:tbl>
      <w:tblPr>
        <w:tblStyle w:val="TableGrid"/>
        <w:tblW w:w="0" w:type="auto"/>
        <w:jc w:val="center"/>
        <w:tblLook w:val="04A0" w:firstRow="1" w:lastRow="0" w:firstColumn="1" w:lastColumn="0" w:noHBand="0" w:noVBand="1"/>
      </w:tblPr>
      <w:tblGrid>
        <w:gridCol w:w="1501"/>
        <w:gridCol w:w="1559"/>
        <w:gridCol w:w="4675"/>
      </w:tblGrid>
      <w:tr w:rsidR="00894F11" w14:paraId="671C7A6C" w14:textId="77777777" w:rsidTr="00BC1A90">
        <w:trPr>
          <w:trHeight w:val="467"/>
          <w:jc w:val="center"/>
        </w:trPr>
        <w:tc>
          <w:tcPr>
            <w:tcW w:w="1501" w:type="dxa"/>
            <w:vAlign w:val="center"/>
          </w:tcPr>
          <w:p w14:paraId="5D7C2DF4" w14:textId="679D677C" w:rsidR="00894F11" w:rsidRDefault="00894F11" w:rsidP="003334DD">
            <w:pPr>
              <w:jc w:val="center"/>
            </w:pPr>
            <w:r>
              <w:t>N</w:t>
            </w:r>
            <w:r w:rsidR="003334DD">
              <w:t>et name</w:t>
            </w:r>
          </w:p>
        </w:tc>
        <w:tc>
          <w:tcPr>
            <w:tcW w:w="1559" w:type="dxa"/>
            <w:vAlign w:val="center"/>
          </w:tcPr>
          <w:p w14:paraId="7FFBDCF4" w14:textId="17CB9FDC" w:rsidR="00894F11" w:rsidRDefault="007A1BCA" w:rsidP="003334DD">
            <w:pPr>
              <w:jc w:val="center"/>
            </w:pPr>
            <w:r>
              <w:t>Net t</w:t>
            </w:r>
            <w:r w:rsidR="00894F11">
              <w:t>ype</w:t>
            </w:r>
          </w:p>
        </w:tc>
        <w:tc>
          <w:tcPr>
            <w:tcW w:w="4675" w:type="dxa"/>
            <w:vAlign w:val="center"/>
          </w:tcPr>
          <w:p w14:paraId="7C586B62" w14:textId="7E92B17B" w:rsidR="00894F11" w:rsidRDefault="00894F11" w:rsidP="003334DD">
            <w:pPr>
              <w:jc w:val="center"/>
            </w:pPr>
            <w:r>
              <w:t>Purpose</w:t>
            </w:r>
          </w:p>
        </w:tc>
      </w:tr>
      <w:tr w:rsidR="00894F11" w14:paraId="682B0758" w14:textId="77777777" w:rsidTr="00BC1A90">
        <w:trPr>
          <w:trHeight w:val="350"/>
          <w:jc w:val="center"/>
        </w:trPr>
        <w:tc>
          <w:tcPr>
            <w:tcW w:w="1501" w:type="dxa"/>
            <w:vAlign w:val="center"/>
          </w:tcPr>
          <w:p w14:paraId="49BA57E4" w14:textId="67084904" w:rsidR="00894F11" w:rsidRDefault="00894F11" w:rsidP="003334DD">
            <w:pPr>
              <w:jc w:val="center"/>
            </w:pPr>
            <w:r>
              <w:t>5V</w:t>
            </w:r>
          </w:p>
        </w:tc>
        <w:tc>
          <w:tcPr>
            <w:tcW w:w="1559" w:type="dxa"/>
            <w:vAlign w:val="center"/>
          </w:tcPr>
          <w:p w14:paraId="0CCAAD3C" w14:textId="57DF0DCB" w:rsidR="00894F11" w:rsidRDefault="00894F11" w:rsidP="003334DD">
            <w:pPr>
              <w:jc w:val="center"/>
            </w:pPr>
            <w:r>
              <w:t>Power port</w:t>
            </w:r>
          </w:p>
        </w:tc>
        <w:tc>
          <w:tcPr>
            <w:tcW w:w="4675" w:type="dxa"/>
            <w:vAlign w:val="center"/>
          </w:tcPr>
          <w:p w14:paraId="56647D62" w14:textId="69F93359" w:rsidR="00894F11" w:rsidRDefault="00894F11" w:rsidP="003334DD">
            <w:pPr>
              <w:jc w:val="center"/>
            </w:pPr>
            <w:r>
              <w:t>Supply 5V to CAN transceiver</w:t>
            </w:r>
          </w:p>
        </w:tc>
      </w:tr>
      <w:tr w:rsidR="00894F11" w14:paraId="2AB14491" w14:textId="77777777" w:rsidTr="00BC1A90">
        <w:trPr>
          <w:trHeight w:val="350"/>
          <w:jc w:val="center"/>
        </w:trPr>
        <w:tc>
          <w:tcPr>
            <w:tcW w:w="1501" w:type="dxa"/>
            <w:vAlign w:val="center"/>
          </w:tcPr>
          <w:p w14:paraId="55D8F04F" w14:textId="43E61D3B" w:rsidR="00894F11" w:rsidRDefault="00894F11" w:rsidP="003334DD">
            <w:pPr>
              <w:jc w:val="center"/>
            </w:pPr>
            <w:r>
              <w:t>3V3</w:t>
            </w:r>
          </w:p>
        </w:tc>
        <w:tc>
          <w:tcPr>
            <w:tcW w:w="1559" w:type="dxa"/>
            <w:vAlign w:val="center"/>
          </w:tcPr>
          <w:p w14:paraId="7E87D765" w14:textId="736211C8" w:rsidR="00894F11" w:rsidRDefault="00894F11" w:rsidP="003334DD">
            <w:pPr>
              <w:jc w:val="center"/>
            </w:pPr>
            <w:r>
              <w:t>Power port</w:t>
            </w:r>
          </w:p>
        </w:tc>
        <w:tc>
          <w:tcPr>
            <w:tcW w:w="4675" w:type="dxa"/>
            <w:vAlign w:val="center"/>
          </w:tcPr>
          <w:p w14:paraId="3C5F2F95" w14:textId="48C64946" w:rsidR="00894F11" w:rsidRDefault="00894F11" w:rsidP="003334DD">
            <w:pPr>
              <w:jc w:val="center"/>
            </w:pPr>
            <w:r>
              <w:t>Supply 3V3 to MCU</w:t>
            </w:r>
          </w:p>
        </w:tc>
      </w:tr>
      <w:tr w:rsidR="00894F11" w14:paraId="1EA74BD7" w14:textId="77777777" w:rsidTr="00BC1A90">
        <w:trPr>
          <w:trHeight w:val="350"/>
          <w:jc w:val="center"/>
        </w:trPr>
        <w:tc>
          <w:tcPr>
            <w:tcW w:w="1501" w:type="dxa"/>
            <w:vAlign w:val="center"/>
          </w:tcPr>
          <w:p w14:paraId="35220247" w14:textId="6DFC4728" w:rsidR="00894F11" w:rsidRDefault="00894F11" w:rsidP="003334DD">
            <w:pPr>
              <w:jc w:val="center"/>
            </w:pPr>
            <w:r>
              <w:t>GND</w:t>
            </w:r>
          </w:p>
        </w:tc>
        <w:tc>
          <w:tcPr>
            <w:tcW w:w="1559" w:type="dxa"/>
            <w:vAlign w:val="center"/>
          </w:tcPr>
          <w:p w14:paraId="74BE1FCD" w14:textId="29DD0C4E" w:rsidR="00894F11" w:rsidRDefault="00894F11" w:rsidP="003334DD">
            <w:pPr>
              <w:jc w:val="center"/>
            </w:pPr>
            <w:r>
              <w:t>Power port</w:t>
            </w:r>
          </w:p>
        </w:tc>
        <w:tc>
          <w:tcPr>
            <w:tcW w:w="4675" w:type="dxa"/>
            <w:vAlign w:val="center"/>
          </w:tcPr>
          <w:p w14:paraId="3CD6FCA6" w14:textId="427637FE" w:rsidR="00894F11" w:rsidRDefault="00894F11" w:rsidP="003334DD">
            <w:pPr>
              <w:jc w:val="center"/>
            </w:pPr>
            <w:r>
              <w:t>Provide GND to board</w:t>
            </w:r>
          </w:p>
        </w:tc>
      </w:tr>
      <w:tr w:rsidR="003334DD" w14:paraId="0DF8D265" w14:textId="77777777" w:rsidTr="00BC1A90">
        <w:trPr>
          <w:trHeight w:val="350"/>
          <w:jc w:val="center"/>
        </w:trPr>
        <w:tc>
          <w:tcPr>
            <w:tcW w:w="1501" w:type="dxa"/>
            <w:vAlign w:val="center"/>
          </w:tcPr>
          <w:p w14:paraId="04E0EBB2" w14:textId="786E841E" w:rsidR="003334DD" w:rsidRDefault="003334DD" w:rsidP="003334DD">
            <w:pPr>
              <w:jc w:val="center"/>
            </w:pPr>
            <w:r>
              <w:t>CAN0_P</w:t>
            </w:r>
          </w:p>
        </w:tc>
        <w:tc>
          <w:tcPr>
            <w:tcW w:w="1559" w:type="dxa"/>
            <w:vMerge w:val="restart"/>
            <w:vAlign w:val="center"/>
          </w:tcPr>
          <w:p w14:paraId="43BEC057" w14:textId="7734F470" w:rsidR="003334DD" w:rsidRDefault="003334DD" w:rsidP="003334DD">
            <w:pPr>
              <w:jc w:val="center"/>
            </w:pPr>
            <w:r>
              <w:t>Differential pair</w:t>
            </w:r>
          </w:p>
        </w:tc>
        <w:tc>
          <w:tcPr>
            <w:tcW w:w="4675" w:type="dxa"/>
            <w:vMerge w:val="restart"/>
            <w:vAlign w:val="center"/>
          </w:tcPr>
          <w:p w14:paraId="07E597AF" w14:textId="70D624D4" w:rsidR="003334DD" w:rsidRDefault="00BC1A90" w:rsidP="003334DD">
            <w:pPr>
              <w:jc w:val="center"/>
            </w:pPr>
            <w:r>
              <w:t>CAN high (P) and CAN low (N) differential pair</w:t>
            </w:r>
          </w:p>
        </w:tc>
      </w:tr>
      <w:tr w:rsidR="003334DD" w14:paraId="5C3884A6" w14:textId="77777777" w:rsidTr="00BC1A90">
        <w:trPr>
          <w:trHeight w:val="350"/>
          <w:jc w:val="center"/>
        </w:trPr>
        <w:tc>
          <w:tcPr>
            <w:tcW w:w="1501" w:type="dxa"/>
            <w:vAlign w:val="center"/>
          </w:tcPr>
          <w:p w14:paraId="6FA4A2F6" w14:textId="5E753547" w:rsidR="003334DD" w:rsidRDefault="003334DD" w:rsidP="003334DD">
            <w:pPr>
              <w:jc w:val="center"/>
            </w:pPr>
            <w:r>
              <w:t>CAN0_N</w:t>
            </w:r>
          </w:p>
        </w:tc>
        <w:tc>
          <w:tcPr>
            <w:tcW w:w="1559" w:type="dxa"/>
            <w:vMerge/>
          </w:tcPr>
          <w:p w14:paraId="1A0CA6F0" w14:textId="77777777" w:rsidR="003334DD" w:rsidRDefault="003334DD" w:rsidP="00454D99"/>
        </w:tc>
        <w:tc>
          <w:tcPr>
            <w:tcW w:w="4675" w:type="dxa"/>
            <w:vMerge/>
          </w:tcPr>
          <w:p w14:paraId="726D0A7E" w14:textId="77777777" w:rsidR="003334DD" w:rsidRDefault="003334DD" w:rsidP="00454D99"/>
        </w:tc>
      </w:tr>
    </w:tbl>
    <w:p w14:paraId="7F528D62" w14:textId="1DFB2051" w:rsidR="00246591" w:rsidRDefault="002A35C8" w:rsidP="00246591">
      <w:pPr>
        <w:pStyle w:val="Heading4"/>
      </w:pPr>
      <w:bookmarkStart w:id="43" w:name="_Toc134625133"/>
      <w:r>
        <w:t>Power</w:t>
      </w:r>
      <w:r w:rsidR="00246591">
        <w:t xml:space="preserve"> Requirements</w:t>
      </w:r>
      <w:bookmarkEnd w:id="43"/>
    </w:p>
    <w:p w14:paraId="40D4DD92" w14:textId="2FE1414F" w:rsidR="002A35C8" w:rsidRDefault="00C723BF" w:rsidP="00117C86">
      <w:pPr>
        <w:spacing w:before="240"/>
        <w:ind w:firstLine="432"/>
      </w:pPr>
      <w:r>
        <w:t xml:space="preserve">The MCU_PINOUT project does not incorporate any internal regulators since Hydra boards rely on the power board for 5V and 3.3V. In the case of a board that does not have access to regulated voltage rails, a </w:t>
      </w:r>
      <w:r w:rsidR="00117C86">
        <w:t xml:space="preserve">separate regulator must be integrated. </w:t>
      </w:r>
      <w:commentRangeStart w:id="44"/>
      <w:commentRangeStart w:id="45"/>
      <w:r w:rsidR="00117C86">
        <w:t>TALK ABOUT MCU PWR CONSUMPTION</w:t>
      </w:r>
      <w:commentRangeEnd w:id="44"/>
      <w:r w:rsidR="00117C86">
        <w:rPr>
          <w:rStyle w:val="CommentReference"/>
        </w:rPr>
        <w:commentReference w:id="44"/>
      </w:r>
      <w:commentRangeEnd w:id="45"/>
      <w:r w:rsidR="00F35B38">
        <w:rPr>
          <w:rStyle w:val="CommentReference"/>
        </w:rPr>
        <w:commentReference w:id="45"/>
      </w:r>
      <w:r w:rsidR="00E21B5A">
        <w:t xml:space="preserve"> 5V should be provided to a power port object labelled “5V” whereas 3.3V should be provided to a power port object labelled “3V3”. </w:t>
      </w:r>
      <w:r w:rsidR="00ED08C5">
        <w:t xml:space="preserve">No external components should be attached to the MCU’s internal </w:t>
      </w:r>
      <w:r w:rsidR="00CE4C24">
        <w:t>power nets</w:t>
      </w:r>
      <w:r w:rsidR="00ED08C5">
        <w:t xml:space="preserve"> (VDD_ANA or VDD_IOB) and should instead use an</w:t>
      </w:r>
      <w:r w:rsidR="00CE4C24">
        <w:t>other supply such as the aforementioned</w:t>
      </w:r>
      <w:r w:rsidR="00E61C02">
        <w:t xml:space="preserve"> 5V or</w:t>
      </w:r>
      <w:r w:rsidR="00CE4C24">
        <w:t xml:space="preserve"> 3V3</w:t>
      </w:r>
      <w:r w:rsidR="00E61C02">
        <w:t xml:space="preserve"> </w:t>
      </w:r>
      <w:r w:rsidR="00CE4C24">
        <w:t>power port objects</w:t>
      </w:r>
      <w:r w:rsidR="00ED08C5">
        <w:t>.</w:t>
      </w:r>
    </w:p>
    <w:p w14:paraId="6A1DA2C5" w14:textId="1119699F" w:rsidR="00246591" w:rsidRDefault="00ED08C5" w:rsidP="002A35C8">
      <w:pPr>
        <w:pStyle w:val="Heading4"/>
      </w:pPr>
      <w:r>
        <w:t xml:space="preserve"> </w:t>
      </w:r>
      <w:bookmarkStart w:id="46" w:name="_Toc134625134"/>
      <w:r w:rsidR="002A35C8">
        <w:t>CAN Requirements</w:t>
      </w:r>
      <w:bookmarkEnd w:id="46"/>
    </w:p>
    <w:p w14:paraId="6AA0E909" w14:textId="172BC168" w:rsidR="002A35C8" w:rsidRDefault="004F2052" w:rsidP="004F2052">
      <w:pPr>
        <w:spacing w:before="240"/>
        <w:ind w:firstLine="432"/>
      </w:pPr>
      <w:r>
        <w:t xml:space="preserve">The CAN transceiver is the sole component within the MCU pinout that </w:t>
      </w:r>
      <w:r w:rsidR="006F2511">
        <w:t>operates at</w:t>
      </w:r>
      <w:r>
        <w:t xml:space="preserve"> 5V</w:t>
      </w:r>
      <w:r w:rsidR="006F2511">
        <w:t xml:space="preserve"> and, as such, its RxD pin has a voltage divider (R5/R7) to reduce the 5V to 3V3 before it reaches the MCU. Additionally, the CANH and CANL pins are marked as </w:t>
      </w:r>
      <w:r w:rsidR="00BC1A90">
        <w:t>a differential pa</w:t>
      </w:r>
      <w:r w:rsidR="00953006">
        <w:t>ir such that Altium automatically matches the lengths of each trace and maintains constant spacing between the two.</w:t>
      </w:r>
      <w:r w:rsidR="00D3033F">
        <w:t xml:space="preserve"> This differential pair must be connected to</w:t>
      </w:r>
      <w:r w:rsidR="001B4017">
        <w:t xml:space="preserve"> the left header or some other end </w:t>
      </w:r>
      <w:r w:rsidR="3F6B51DC">
        <w:t>s</w:t>
      </w:r>
      <w:r w:rsidR="013F39B5">
        <w:t>point</w:t>
      </w:r>
      <w:r w:rsidR="0F84DBF8">
        <w:t>.</w:t>
      </w:r>
    </w:p>
    <w:p w14:paraId="7F8F61F6" w14:textId="41902A55" w:rsidR="0016326A" w:rsidRDefault="0016326A" w:rsidP="0016326A">
      <w:pPr>
        <w:pStyle w:val="Heading3"/>
      </w:pPr>
      <w:bookmarkStart w:id="47" w:name="_Toc134625135"/>
      <w:r>
        <w:t>Component List</w:t>
      </w:r>
      <w:bookmarkEnd w:id="47"/>
    </w:p>
    <w:p w14:paraId="2CDDF43B" w14:textId="7628F38F" w:rsidR="00AD7956" w:rsidRPr="00AD7956" w:rsidRDefault="00AD7956" w:rsidP="00AD7956">
      <w:r>
        <w:t>See relevant components in Section 1.3.2.</w:t>
      </w:r>
    </w:p>
    <w:p w14:paraId="7E63C297" w14:textId="049CA0B1" w:rsidR="0016326A" w:rsidRDefault="00AD7956" w:rsidP="0016326A">
      <w:pPr>
        <w:pStyle w:val="Heading3"/>
      </w:pPr>
      <w:bookmarkStart w:id="48" w:name="_Toc134625136"/>
      <w:r>
        <w:lastRenderedPageBreak/>
        <w:t>Layout Considerations</w:t>
      </w:r>
      <w:bookmarkEnd w:id="48"/>
    </w:p>
    <w:p w14:paraId="614E2CB9" w14:textId="0A5BD0A4" w:rsidR="00AD7956" w:rsidRPr="00AD7956" w:rsidRDefault="00AD7956" w:rsidP="00AD7956">
      <w:r>
        <w:t xml:space="preserve">See relevant considerations in </w:t>
      </w:r>
      <w:r w:rsidR="00853612">
        <w:t>Section 1.3.3.</w:t>
      </w:r>
    </w:p>
    <w:p w14:paraId="6AE045A3" w14:textId="5C201B28" w:rsidR="00AD7956" w:rsidRDefault="00AD7956" w:rsidP="00AD7956">
      <w:pPr>
        <w:pStyle w:val="Heading3"/>
      </w:pPr>
      <w:bookmarkStart w:id="49" w:name="_Toc134625137"/>
      <w:r>
        <w:t>Schematic</w:t>
      </w:r>
      <w:r w:rsidR="00210F88">
        <w:t>s</w:t>
      </w:r>
      <w:bookmarkEnd w:id="49"/>
    </w:p>
    <w:p w14:paraId="69CC31B9" w14:textId="77777777" w:rsidR="00210F88" w:rsidRDefault="00210F88" w:rsidP="00210F88">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14:paraId="4A3B32FE" w14:textId="7BECCC78" w:rsidR="00210F88" w:rsidRDefault="00210F88" w:rsidP="00210F88">
      <w:pPr>
        <w:pStyle w:val="Caption"/>
        <w:jc w:val="center"/>
      </w:pPr>
      <w:r>
        <w:t xml:space="preserve">Figure </w:t>
      </w:r>
      <w:r>
        <w:fldChar w:fldCharType="begin"/>
      </w:r>
      <w:r>
        <w:instrText>SEQ Figure \* ARABIC</w:instrText>
      </w:r>
      <w:r>
        <w:fldChar w:fldCharType="separate"/>
      </w:r>
      <w:r w:rsidR="0005415D">
        <w:rPr>
          <w:noProof/>
        </w:rPr>
        <w:t>13</w:t>
      </w:r>
      <w:r>
        <w:fldChar w:fldCharType="end"/>
      </w:r>
      <w:r>
        <w:t>.</w:t>
      </w:r>
      <w:r w:rsidR="001F0B85">
        <w:t xml:space="preserve"> MCU_PINOUT</w:t>
      </w:r>
      <w:r>
        <w:t xml:space="preserve"> MCU pinout including power components and SWCLK pullup</w:t>
      </w:r>
    </w:p>
    <w:p w14:paraId="6E1C2149" w14:textId="77777777" w:rsidR="001F0B85" w:rsidRDefault="001F0B85" w:rsidP="001F0B85">
      <w:pPr>
        <w:keepNext/>
      </w:pPr>
      <w:r>
        <w:rPr>
          <w:noProof/>
        </w:rPr>
        <w:lastRenderedPageBreak/>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14:paraId="0FED38BE" w14:textId="69041E33" w:rsidR="00210F88" w:rsidRDefault="001F0B85" w:rsidP="001F0B85">
      <w:pPr>
        <w:pStyle w:val="Caption"/>
        <w:jc w:val="center"/>
      </w:pPr>
      <w:r>
        <w:t xml:space="preserve">Figure </w:t>
      </w:r>
      <w:r>
        <w:fldChar w:fldCharType="begin"/>
      </w:r>
      <w:r>
        <w:instrText>SEQ Figure \* ARABIC</w:instrText>
      </w:r>
      <w:r>
        <w:fldChar w:fldCharType="separate"/>
      </w:r>
      <w:r w:rsidR="0005415D">
        <w:rPr>
          <w:noProof/>
        </w:rPr>
        <w:t>14</w:t>
      </w:r>
      <w:r>
        <w:fldChar w:fldCharType="end"/>
      </w:r>
      <w:r>
        <w:t>.</w:t>
      </w:r>
      <w:r w:rsidR="009D7746">
        <w:t xml:space="preserve"> </w:t>
      </w:r>
      <w:r>
        <w:t>MCU_PINOUT status LED</w:t>
      </w:r>
      <w:r w:rsidR="009D7746">
        <w:t xml:space="preserve"> and crystal schematics</w:t>
      </w:r>
    </w:p>
    <w:p w14:paraId="02AD752A" w14:textId="77777777" w:rsidR="009D7746" w:rsidRDefault="009D7746" w:rsidP="009D7746">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14:paraId="76061028" w14:textId="1B6E79C1" w:rsidR="009D7746" w:rsidRDefault="009D7746" w:rsidP="009D7746">
      <w:pPr>
        <w:pStyle w:val="Caption"/>
        <w:jc w:val="center"/>
      </w:pPr>
      <w:r>
        <w:t xml:space="preserve">Figure </w:t>
      </w:r>
      <w:r>
        <w:fldChar w:fldCharType="begin"/>
      </w:r>
      <w:r>
        <w:instrText>SEQ Figure \* ARABIC</w:instrText>
      </w:r>
      <w:r>
        <w:fldChar w:fldCharType="separate"/>
      </w:r>
      <w:r w:rsidR="0005415D">
        <w:rPr>
          <w:noProof/>
        </w:rPr>
        <w:t>15</w:t>
      </w:r>
      <w:r>
        <w:fldChar w:fldCharType="end"/>
      </w:r>
      <w:r>
        <w:t>. MCU_PINOUT reset switch and CAN transceiver schematics</w:t>
      </w:r>
    </w:p>
    <w:p w14:paraId="0A015F0B" w14:textId="0A56B309" w:rsidR="0045509F" w:rsidRDefault="0045509F" w:rsidP="0045509F">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14:paraId="247F87C3" w14:textId="4FD967D7" w:rsidR="00E27E79" w:rsidRDefault="0045509F" w:rsidP="0045509F">
      <w:pPr>
        <w:pStyle w:val="Caption"/>
        <w:jc w:val="center"/>
      </w:pPr>
      <w:r>
        <w:t xml:space="preserve">Figure </w:t>
      </w:r>
      <w:r>
        <w:fldChar w:fldCharType="begin"/>
      </w:r>
      <w:r>
        <w:instrText>SEQ Figure \* ARABIC</w:instrText>
      </w:r>
      <w:r>
        <w:fldChar w:fldCharType="separate"/>
      </w:r>
      <w:r w:rsidR="0005415D">
        <w:rPr>
          <w:noProof/>
        </w:rPr>
        <w:t>16</w:t>
      </w:r>
      <w:r>
        <w:fldChar w:fldCharType="end"/>
      </w:r>
      <w:r>
        <w:t>. MCU_PINOUT 10-pin JTAG header schematic</w:t>
      </w:r>
    </w:p>
    <w:p w14:paraId="16100DB0" w14:textId="77777777" w:rsidR="00E27E79" w:rsidRDefault="00E27E79" w:rsidP="00E27E79">
      <w:pPr>
        <w:pStyle w:val="Heading1"/>
      </w:pPr>
      <w:bookmarkStart w:id="50" w:name="_Toc134625138"/>
      <w:r>
        <w:lastRenderedPageBreak/>
        <w:t>Hydra V2</w:t>
      </w:r>
      <w:bookmarkEnd w:id="50"/>
    </w:p>
    <w:p w14:paraId="3E333478" w14:textId="0C712C84" w:rsidR="00B204EA" w:rsidRDefault="00B204EA" w:rsidP="00B204EA">
      <w:pPr>
        <w:pStyle w:val="Heading2"/>
      </w:pPr>
      <w:bookmarkStart w:id="51" w:name="_Toc134625139"/>
      <w:r>
        <w:t>Recovery Board (HYDRA_V2_RECOVERY)</w:t>
      </w:r>
      <w:bookmarkEnd w:id="51"/>
    </w:p>
    <w:p w14:paraId="63BA6ECF" w14:textId="252DB3DC" w:rsidR="00FF3F9C" w:rsidRPr="00FF3F9C" w:rsidRDefault="00FF3F9C" w:rsidP="00FF3F9C">
      <w:pPr>
        <w:pStyle w:val="Heading3"/>
      </w:pPr>
      <w:r>
        <w:t>Overview</w:t>
      </w:r>
    </w:p>
    <w:p w14:paraId="26906B8F" w14:textId="77777777" w:rsidR="009046A8" w:rsidRDefault="00DE5953" w:rsidP="00EE393A">
      <w:pPr>
        <w:ind w:firstLine="576"/>
        <w:jc w:val="left"/>
      </w:pPr>
      <w:r>
        <w:t>The Hydra V2 recovery boar</w:t>
      </w:r>
      <w:r w:rsidR="008A6CB1">
        <w:t>d contains SRAD ejection circuitry in parallel with an RRC3 recovery device for redundanc</w:t>
      </w:r>
      <w:r w:rsidR="00EE393A">
        <w:t>y. Th</w:t>
      </w:r>
      <w:r w:rsidR="003E70AE">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in the event that </w:t>
      </w:r>
      <w:r w:rsidR="009046A8">
        <w:t>no navigational data is available on the avionics CAN bus.</w:t>
      </w:r>
    </w:p>
    <w:p w14:paraId="0CB2C446" w14:textId="77777777" w:rsidR="000668D6" w:rsidRDefault="000668D6" w:rsidP="000668D6">
      <w:pPr>
        <w:pStyle w:val="Heading3"/>
      </w:pPr>
      <w:r>
        <w:t>Layout Considerations</w:t>
      </w:r>
    </w:p>
    <w:p w14:paraId="182FC3AF" w14:textId="459203F9" w:rsidR="009D4822" w:rsidRDefault="003D509B" w:rsidP="009944C6">
      <w:pPr>
        <w:ind w:firstLine="576"/>
      </w:pPr>
      <w:r>
        <w:t>The layout of this board went through a couple iterations prior to the version pictured below. The RRC3</w:t>
      </w:r>
      <w:r w:rsidR="008010F4">
        <w:t xml:space="preserve"> (U3)</w:t>
      </w:r>
      <w:r>
        <w:t xml:space="preserve"> is kept on the left since the Hydra V2 aesthetic tends to ha</w:t>
      </w:r>
      <w:r w:rsidR="00E014B9">
        <w:t xml:space="preserve">ve the status LEDs on the top right of the board meaning that it makes more sense to have the MCU there as well. The arming rod traverses the board immediately </w:t>
      </w:r>
      <w:r w:rsidR="009944C6">
        <w:t xml:space="preserve">to the right of the RRC3 thereby leaving most of the right side of the board open for SRAD circuitry. Lastly, the RRC3 has a dedicated power connector to the </w:t>
      </w:r>
      <w:r w:rsidR="009944C6" w:rsidRPr="009D4822">
        <w:rPr>
          <w:b/>
          <w:bCs/>
        </w:rPr>
        <w:t>right</w:t>
      </w:r>
      <w:r w:rsidR="009944C6">
        <w:t xml:space="preserve"> of the arming rod passthrough </w:t>
      </w:r>
      <w:r w:rsidR="009D4822">
        <w:t>to prevent any wires from needing to cross the arming rod area. This was important to ensure that this board could remain stackable.</w:t>
      </w:r>
    </w:p>
    <w:p w14:paraId="197054B2" w14:textId="77777777" w:rsidR="005B5763" w:rsidRDefault="00682681" w:rsidP="009944C6">
      <w:pPr>
        <w:ind w:firstLine="576"/>
      </w:pPr>
      <w:r>
        <w:tab/>
        <w:t>Beyond this, there are few significant layout considerations. The MCU is located on the top right with the backup sensor package (BARO + IMU) immediately below it. This is to ensure the data lines between the two remain as short as possible.</w:t>
      </w:r>
      <w:r w:rsidR="00AE3FB6">
        <w:t xml:space="preserve"> The actual pyro switches are placed near the recovery connectors which are on the bottom right of the board, near the wire channel that is at the bottom of the PCB. This connector placement facilitates wiring recovery charges to the board and</w:t>
      </w:r>
      <w:r w:rsidR="00C25908">
        <w:t xml:space="preserve"> provides space for a uORocketry logo to be placed between the pyro switches and the MCU.</w:t>
      </w:r>
    </w:p>
    <w:p w14:paraId="6BF72D77" w14:textId="77777777" w:rsidR="008010F4" w:rsidRDefault="008010F4" w:rsidP="008010F4">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14:paraId="2EF590BD" w14:textId="61881581" w:rsidR="008010F4" w:rsidRDefault="008010F4" w:rsidP="008010F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17</w:t>
      </w:r>
      <w:r w:rsidR="00F6186B">
        <w:rPr>
          <w:noProof/>
        </w:rPr>
        <w:fldChar w:fldCharType="end"/>
      </w:r>
      <w:r>
        <w:t>. HYDRA_V2_RECOVERY PCB</w:t>
      </w:r>
    </w:p>
    <w:p w14:paraId="2D145BA4" w14:textId="77777777" w:rsidR="005459AC" w:rsidRDefault="005B5763" w:rsidP="005B5763">
      <w:pPr>
        <w:pStyle w:val="Heading3"/>
      </w:pPr>
      <w:r>
        <w:lastRenderedPageBreak/>
        <w:t>Schematics</w:t>
      </w:r>
    </w:p>
    <w:p w14:paraId="6A71F040" w14:textId="77777777" w:rsidR="00966370" w:rsidRDefault="00A444A0" w:rsidP="00966370">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14:paraId="0CC7ED34" w14:textId="5D1297A5" w:rsidR="009404A6" w:rsidRDefault="00966370" w:rsidP="00966370">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18</w:t>
      </w:r>
      <w:r w:rsidR="00F6186B">
        <w:rPr>
          <w:noProof/>
        </w:rPr>
        <w:fldChar w:fldCharType="end"/>
      </w:r>
      <w:r>
        <w:t>. HYDRA_V2_RECOVERY Overarching Schematic</w:t>
      </w:r>
    </w:p>
    <w:p w14:paraId="0FA0C131" w14:textId="466512B8" w:rsidR="00966370" w:rsidRPr="00893CD4" w:rsidRDefault="00966370" w:rsidP="00EF15AA">
      <w:pPr>
        <w:ind w:firstLine="720"/>
      </w:pPr>
      <w:r>
        <w:t xml:space="preserve">This schematic displays the overall functionality of the V2 recovery board. Firstly, power comes in at the top left and there are two ‘arming’ switches: one for the RRC3 and one for the SRAD circuit. </w:t>
      </w:r>
      <w:r w:rsidR="002D5DA7">
        <w:t xml:space="preserve">The ejection circuit follows and </w:t>
      </w:r>
      <w:r w:rsidR="00EF15AA">
        <w:t xml:space="preserve">contains both the RRC3 and SRAD system. The MCU schematic interacts with the ejection circuit as well as an IMU and barometer that were added at the last minute, hence why they are on this sheet. The IMU and barometer integration was not finalized in time for competition </w:t>
      </w:r>
      <w:r w:rsidR="00EF15AA" w:rsidRPr="00EF15AA">
        <w:rPr>
          <w:b/>
          <w:bCs/>
        </w:rPr>
        <w:t>and should be fixed in the future</w:t>
      </w:r>
      <w:r w:rsidR="00EF15AA">
        <w:rPr>
          <w:b/>
          <w:bCs/>
        </w:rPr>
        <w:t xml:space="preserve">. </w:t>
      </w:r>
      <w:r w:rsidR="00EF15AA">
        <w:t>The INT pins of the IMU are used to notify the MCU of new data and should be integrated since we use direct memory</w:t>
      </w:r>
      <w:r w:rsidR="00893CD4">
        <w:t xml:space="preserve"> access in our code so this would not slow down the MCU by a noticeable amount. Additionally, </w:t>
      </w:r>
      <w:r w:rsidR="00893CD4">
        <w:rPr>
          <w:b/>
          <w:bCs/>
        </w:rPr>
        <w:t>Noah mentioned the barometer may not be good for our application</w:t>
      </w:r>
      <w:r w:rsidR="00893CD4">
        <w:t xml:space="preserve"> so that chip may need to be swapped</w:t>
      </w:r>
      <w:r w:rsidR="009823B2">
        <w:t xml:space="preserve">. </w:t>
      </w:r>
    </w:p>
    <w:p w14:paraId="6BBB53CE" w14:textId="77777777" w:rsidR="00AF78CE" w:rsidRDefault="003D5BE6" w:rsidP="00AF78CE">
      <w:pPr>
        <w:keepNext/>
      </w:pPr>
      <w:r>
        <w:rPr>
          <w:noProof/>
        </w:rPr>
        <w:lastRenderedPageBreak/>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14:paraId="535C912A" w14:textId="2D4FA32B" w:rsidR="003D5BE6" w:rsidRDefault="00AF78CE" w:rsidP="00AF78CE">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19</w:t>
      </w:r>
      <w:r w:rsidR="00F6186B">
        <w:rPr>
          <w:noProof/>
        </w:rPr>
        <w:fldChar w:fldCharType="end"/>
      </w:r>
      <w:r>
        <w:t>. HYDRA_V2_RECOVERY MCU Schematic</w:t>
      </w:r>
    </w:p>
    <w:p w14:paraId="0F3296B5" w14:textId="621FE573" w:rsidR="00AF78CE" w:rsidRPr="00AF78CE" w:rsidRDefault="00AF78CE" w:rsidP="009D37CC">
      <w:pPr>
        <w:ind w:firstLine="720"/>
      </w:pPr>
      <w:r>
        <w:t>Nothing awfully exciting here. This board has some added voltage sensing at the bottom left</w:t>
      </w:r>
      <w:r w:rsidR="009D37CC">
        <w:t xml:space="preserve"> and all the I/O being used by the board is pinned out on the top right side of the schematic.</w:t>
      </w:r>
    </w:p>
    <w:p w14:paraId="0283C715" w14:textId="77777777" w:rsidR="009D37CC" w:rsidRDefault="002A49E3" w:rsidP="009D37CC">
      <w:pPr>
        <w:keepNext/>
      </w:pPr>
      <w:r>
        <w:rPr>
          <w:noProof/>
        </w:rPr>
        <w:lastRenderedPageBreak/>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14:paraId="14792B73" w14:textId="1C2CB15D" w:rsidR="009D37CC" w:rsidRDefault="009D37CC" w:rsidP="002D248E">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20</w:t>
      </w:r>
      <w:r w:rsidR="00F6186B">
        <w:rPr>
          <w:noProof/>
        </w:rPr>
        <w:fldChar w:fldCharType="end"/>
      </w:r>
      <w:r>
        <w:t>. HYDRA_V2_RECOVERY Ejection Schematic</w:t>
      </w:r>
    </w:p>
    <w:p w14:paraId="2D790F7C" w14:textId="686DE63F" w:rsidR="00200FD6" w:rsidRDefault="002D248E" w:rsidP="00200FD6">
      <w:pPr>
        <w:ind w:firstLine="576"/>
        <w:rPr>
          <w:b/>
          <w:bCs/>
        </w:rPr>
      </w:pPr>
      <w:r>
        <w:t>A voltage divider is included on the</w:t>
      </w:r>
      <w:r w:rsidR="008016AD">
        <w:t xml:space="preserve"> pyrotechnics power rail here (</w:t>
      </w:r>
      <w:r w:rsidR="008016AD">
        <w:rPr>
          <w:b/>
          <w:bCs/>
        </w:rPr>
        <w:t>after the arming switch</w:t>
      </w:r>
      <w:r w:rsidR="008016AD">
        <w:t xml:space="preserve">) such that the board can detect when the pyrotechnics system is armed. Further sensing exists to determine continuity across the SRAD main and drogue pyrotechnics channels as well as </w:t>
      </w:r>
      <w:r w:rsidR="00745F1E">
        <w:t>the RRC3’s main and drogue pyrotechnics channels. Unfortunately</w:t>
      </w:r>
      <w:r w:rsidR="00745F1E" w:rsidRPr="00745F1E">
        <w:t xml:space="preserve">, the RRC3 has continuity checking meaning that </w:t>
      </w:r>
      <w:r w:rsidR="00745F1E" w:rsidRPr="00745F1E">
        <w:rPr>
          <w:b/>
          <w:bCs/>
        </w:rPr>
        <w:t>sensing voltage does not give information about whether those channels fire</w:t>
      </w:r>
      <w:r w:rsidR="00745F1E" w:rsidRPr="00745F1E">
        <w:t>. This only provides information about whether there is continuity along the RRC3 pyrotechnics channels.</w:t>
      </w:r>
      <w:r w:rsidR="00745F1E">
        <w:rPr>
          <w:b/>
          <w:bCs/>
        </w:rPr>
        <w:t xml:space="preserve"> We should switch to a current-based solution in the future so we can sense both continuity and ignition.</w:t>
      </w:r>
    </w:p>
    <w:p w14:paraId="5B26F619" w14:textId="77777777" w:rsidR="00200FD6" w:rsidRDefault="00200FD6">
      <w:pPr>
        <w:jc w:val="left"/>
        <w:rPr>
          <w:b/>
          <w:bCs/>
        </w:rPr>
      </w:pPr>
      <w:r>
        <w:rPr>
          <w:b/>
          <w:bCs/>
        </w:rPr>
        <w:br w:type="page"/>
      </w:r>
    </w:p>
    <w:p w14:paraId="46132B38" w14:textId="1ECB1A0E" w:rsidR="002D248E" w:rsidRDefault="00200FD6" w:rsidP="00200FD6">
      <w:pPr>
        <w:pStyle w:val="Heading3"/>
      </w:pPr>
      <w:r>
        <w:lastRenderedPageBreak/>
        <w:t>PCB</w:t>
      </w:r>
    </w:p>
    <w:p w14:paraId="7CB43DBB" w14:textId="77777777" w:rsidR="00C94981" w:rsidRDefault="00C94981" w:rsidP="00C94981">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14:paraId="293FD74B" w14:textId="23F676A5" w:rsidR="00200FD6" w:rsidRDefault="00C94981" w:rsidP="00C94981">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21</w:t>
      </w:r>
      <w:r w:rsidR="00F6186B">
        <w:rPr>
          <w:noProof/>
        </w:rPr>
        <w:fldChar w:fldCharType="end"/>
      </w:r>
      <w:r>
        <w:t>. HYDRA_V2_RECOVERY PCB Front</w:t>
      </w:r>
    </w:p>
    <w:p w14:paraId="1610A459" w14:textId="77777777" w:rsidR="00642A0A" w:rsidRDefault="00642A0A" w:rsidP="00642A0A">
      <w:pPr>
        <w:keepNext/>
      </w:pPr>
      <w:r>
        <w:rPr>
          <w:noProof/>
        </w:rPr>
        <w:lastRenderedPageBreak/>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14:paraId="3772ABCF" w14:textId="5E14A0F7" w:rsidR="00C94981" w:rsidRDefault="00642A0A" w:rsidP="00642A0A">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22</w:t>
      </w:r>
      <w:r w:rsidR="00F6186B">
        <w:rPr>
          <w:noProof/>
        </w:rPr>
        <w:fldChar w:fldCharType="end"/>
      </w:r>
      <w:r>
        <w:t>. HYDRA_V2_RECOVERY PCB Back</w:t>
      </w:r>
    </w:p>
    <w:p w14:paraId="1D08B362" w14:textId="71D66D5F" w:rsidR="00EB2FDA" w:rsidRDefault="00EB2FDA">
      <w:pPr>
        <w:jc w:val="left"/>
      </w:pPr>
      <w:r>
        <w:br w:type="page"/>
      </w:r>
    </w:p>
    <w:p w14:paraId="4A2ECD3F" w14:textId="78C0850E" w:rsidR="00EB2FDA" w:rsidRDefault="00EB2FDA" w:rsidP="00EB2FDA">
      <w:pPr>
        <w:pStyle w:val="Heading3"/>
      </w:pPr>
      <w:r>
        <w:lastRenderedPageBreak/>
        <w:t>Reflection</w:t>
      </w:r>
    </w:p>
    <w:p w14:paraId="5675EF27" w14:textId="7E6ED81A" w:rsidR="00EB2FDA" w:rsidRDefault="00EB2FDA" w:rsidP="00EB2FDA">
      <w:r>
        <w:t>In summary, the following things need to change about this PCB:</w:t>
      </w:r>
    </w:p>
    <w:p w14:paraId="326AD636" w14:textId="7AD118CD" w:rsidR="00EB2FDA" w:rsidRDefault="00EB2FDA" w:rsidP="00EB2FDA">
      <w:pPr>
        <w:pStyle w:val="ListParagraph"/>
        <w:numPr>
          <w:ilvl w:val="0"/>
          <w:numId w:val="6"/>
        </w:numPr>
      </w:pPr>
      <w:r>
        <w:t>Add current-based ignition/continuity detection on RRC3</w:t>
      </w:r>
      <w:r w:rsidR="0072717C">
        <w:t xml:space="preserve"> </w:t>
      </w:r>
      <w:r w:rsidR="0072717C" w:rsidRPr="0072717C">
        <w:rPr>
          <w:b/>
          <w:bCs/>
        </w:rPr>
        <w:t>in addition to</w:t>
      </w:r>
      <w:r w:rsidR="0072717C">
        <w:t xml:space="preserve"> voltage-based continuity detection</w:t>
      </w:r>
    </w:p>
    <w:p w14:paraId="27F0A391" w14:textId="7D949BE7" w:rsidR="007C0258" w:rsidRDefault="007C0258" w:rsidP="007C0258">
      <w:pPr>
        <w:pStyle w:val="ListParagraph"/>
        <w:numPr>
          <w:ilvl w:val="1"/>
          <w:numId w:val="6"/>
        </w:numPr>
      </w:pPr>
      <w:r>
        <w:t>Also fix RRC3 status LEDs since they’re always on at the moment</w:t>
      </w:r>
    </w:p>
    <w:p w14:paraId="22855848" w14:textId="5BA758B5" w:rsidR="00EB2FDA" w:rsidRDefault="00EB2FDA" w:rsidP="00EB2FDA">
      <w:pPr>
        <w:pStyle w:val="ListParagraph"/>
        <w:numPr>
          <w:ilvl w:val="0"/>
          <w:numId w:val="6"/>
        </w:numPr>
      </w:pPr>
      <w:r>
        <w:t>Swap MCUs so we can actually use the ADC pins</w:t>
      </w:r>
      <w:r w:rsidR="00BB2575">
        <w:t xml:space="preserve"> and get continuity testing and whatnot of SRAD system</w:t>
      </w:r>
    </w:p>
    <w:p w14:paraId="15A15BDD" w14:textId="64AD4790" w:rsidR="00BB2575" w:rsidRDefault="00BB2575" w:rsidP="00BB2575">
      <w:pPr>
        <w:pStyle w:val="ListParagraph"/>
        <w:numPr>
          <w:ilvl w:val="1"/>
          <w:numId w:val="6"/>
        </w:numPr>
      </w:pPr>
      <w:r>
        <w:t>Maybe swap to current-based ignition/continuity detection for SRAD as well since we currently only have continuity</w:t>
      </w:r>
    </w:p>
    <w:p w14:paraId="09822F40" w14:textId="2B2D3D6F" w:rsidR="00BB2575" w:rsidRDefault="00BB2575" w:rsidP="00BB2575">
      <w:pPr>
        <w:pStyle w:val="ListParagraph"/>
        <w:numPr>
          <w:ilvl w:val="0"/>
          <w:numId w:val="6"/>
        </w:numPr>
      </w:pPr>
      <w:r>
        <w:t xml:space="preserve">Redo sensor package and </w:t>
      </w:r>
      <w:r w:rsidR="0072717C">
        <w:t>place the IMU at the center of the PCB this time</w:t>
      </w:r>
    </w:p>
    <w:p w14:paraId="49860351" w14:textId="4BD46685" w:rsidR="00BB2575" w:rsidRDefault="00F72B10" w:rsidP="00BB2575">
      <w:pPr>
        <w:pStyle w:val="ListParagraph"/>
        <w:numPr>
          <w:ilvl w:val="0"/>
          <w:numId w:val="6"/>
        </w:numPr>
      </w:pPr>
      <w:r>
        <w:t>Move away from current arming switches</w:t>
      </w:r>
    </w:p>
    <w:p w14:paraId="24C1EDCD" w14:textId="15176CA6" w:rsidR="0072717C" w:rsidRDefault="0072717C" w:rsidP="0072717C">
      <w:pPr>
        <w:pStyle w:val="ListParagraph"/>
        <w:numPr>
          <w:ilvl w:val="1"/>
          <w:numId w:val="6"/>
        </w:numPr>
      </w:pPr>
      <w:r>
        <w:t>Probably go to MOSFET-based arming system</w:t>
      </w:r>
    </w:p>
    <w:p w14:paraId="46619257" w14:textId="490671E8" w:rsidR="00F72B10" w:rsidRDefault="00F72B10" w:rsidP="00BB2575">
      <w:pPr>
        <w:pStyle w:val="ListParagraph"/>
        <w:numPr>
          <w:ilvl w:val="0"/>
          <w:numId w:val="6"/>
        </w:numPr>
      </w:pPr>
      <w:r>
        <w:t>Add pyrotechnics voltage sense prior to switch as well as after switch</w:t>
      </w:r>
    </w:p>
    <w:p w14:paraId="00874041" w14:textId="21089203" w:rsidR="007C0258" w:rsidRPr="00EB2FDA" w:rsidRDefault="007C0258" w:rsidP="00BB2575">
      <w:pPr>
        <w:pStyle w:val="ListParagraph"/>
        <w:numPr>
          <w:ilvl w:val="0"/>
          <w:numId w:val="6"/>
        </w:numPr>
      </w:pPr>
      <w:r>
        <w:t>Maybe add buzzer to notify</w:t>
      </w:r>
      <w:r w:rsidR="00896B43">
        <w:t xml:space="preserve"> launch pad team of pyrotechnics status (RRC3 has this, we could as well)</w:t>
      </w:r>
    </w:p>
    <w:p w14:paraId="4DB836AE" w14:textId="6825859D" w:rsidR="000668D6" w:rsidRPr="000668D6" w:rsidRDefault="00B204EA" w:rsidP="005459AC">
      <w:r>
        <w:br w:type="page"/>
      </w:r>
    </w:p>
    <w:p w14:paraId="526F21D1" w14:textId="7EB85E00" w:rsidR="00B204EA" w:rsidRDefault="003859F7" w:rsidP="00B204EA">
      <w:pPr>
        <w:pStyle w:val="Heading2"/>
      </w:pPr>
      <w:bookmarkStart w:id="52" w:name="_Toc134625140"/>
      <w:r>
        <w:lastRenderedPageBreak/>
        <w:t>Communication Board</w:t>
      </w:r>
      <w:bookmarkEnd w:id="52"/>
      <w:r w:rsidR="00896B43">
        <w:t xml:space="preserve"> (HYDRA_V3_COMMUNICATION)</w:t>
      </w:r>
    </w:p>
    <w:p w14:paraId="536BEFB1" w14:textId="52FC84CA" w:rsidR="003859F7" w:rsidRDefault="003859F7" w:rsidP="003859F7"/>
    <w:p w14:paraId="51792098" w14:textId="77777777" w:rsidR="00896B43" w:rsidRDefault="00896B43" w:rsidP="00896B43">
      <w:pPr>
        <w:pStyle w:val="Heading3"/>
      </w:pPr>
      <w:r>
        <w:t>Overview</w:t>
      </w:r>
    </w:p>
    <w:p w14:paraId="0420D366" w14:textId="4C11C966" w:rsidR="00896B43" w:rsidRDefault="002F5818" w:rsidP="00F75112">
      <w:pPr>
        <w:ind w:firstLine="720"/>
      </w:pPr>
      <w:r>
        <w:t>The purpose of this board is to act as a black</w:t>
      </w:r>
      <w:r w:rsidR="00EA6838">
        <w:t xml:space="preserve"> </w:t>
      </w:r>
      <w:r>
        <w:t>box with respect to all content going across the avionics CAN network, and to provide a radio link between Hydra and the ground station.</w:t>
      </w:r>
      <w:r w:rsidR="00BB2DCD">
        <w:t xml:space="preserve"> It also has redundant internal regulators which can power the board from the pyrotechnics power channel in case the main avionics power rails fail. This allows us to potentially maintain telemetry with the rocket during a power failure event and diagnose/fix the issue remotely.</w:t>
      </w:r>
    </w:p>
    <w:p w14:paraId="20B3DACA" w14:textId="77777777" w:rsidR="00896B43" w:rsidRDefault="00896B43" w:rsidP="00896B43">
      <w:pPr>
        <w:pStyle w:val="Heading3"/>
      </w:pPr>
      <w:r>
        <w:t>Layout Considerations</w:t>
      </w:r>
    </w:p>
    <w:p w14:paraId="126486AC" w14:textId="2F9C6644" w:rsidR="00F75112" w:rsidRDefault="00E3359B" w:rsidP="00D458A8">
      <w:pPr>
        <w:spacing w:after="240"/>
        <w:ind w:firstLine="720"/>
      </w:pPr>
      <w:r>
        <w:t>The primary difference between this board and other Hydra boards is the MCU’s location which is on the bottom of the PCB, below the RFD900+’s mounting location. This was done since the RFD900+ took up too much room an</w:t>
      </w:r>
      <w:r w:rsidR="001C7A46">
        <w:t>d we did not want to cram the top side of the PCB.</w:t>
      </w:r>
    </w:p>
    <w:p w14:paraId="4E2DDFAA" w14:textId="4111219D" w:rsidR="001C7A46" w:rsidRPr="00F75112" w:rsidRDefault="00BB2DCD" w:rsidP="00D458A8">
      <w:pPr>
        <w:spacing w:after="240"/>
        <w:ind w:firstLine="720"/>
      </w:pPr>
      <w:r>
        <w:t>The redundant regulator logic is placed close to the right Hydra header whereas the actual regulators are placed close to the left header of the PCB</w:t>
      </w:r>
      <w:r w:rsidR="004F6361">
        <w:t>. This is because the rail cutoff switches were also placed next to the left header, along with the bulk capacitors for the 5V and 3V3 rails so it made sense to put the regulators there as well. The 5V bulk capacitors are placed immediately next to the RFD900+’s connector since the RFD900+ is the on</w:t>
      </w:r>
      <w:r w:rsidR="00D458A8">
        <w:t>ly significant device on the board’s 5V rail.</w:t>
      </w:r>
    </w:p>
    <w:p w14:paraId="18343186" w14:textId="77777777" w:rsidR="00F75112" w:rsidRDefault="00F75112" w:rsidP="00F75112">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14:paraId="255C8FEA" w14:textId="62F5EE7E" w:rsidR="00F75112" w:rsidRDefault="00F75112" w:rsidP="00F75112">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23</w:t>
      </w:r>
      <w:r w:rsidR="00F6186B">
        <w:rPr>
          <w:noProof/>
        </w:rPr>
        <w:fldChar w:fldCharType="end"/>
      </w:r>
      <w:r>
        <w:t>. HYDRA_V3_COMMUNICATION PCB</w:t>
      </w:r>
    </w:p>
    <w:p w14:paraId="60353F2F" w14:textId="6F7FE2FF" w:rsidR="008C017F" w:rsidRDefault="008C017F" w:rsidP="00F75112">
      <w:pPr>
        <w:jc w:val="center"/>
        <w:rPr>
          <w:b/>
          <w:bCs/>
        </w:rPr>
      </w:pPr>
      <w:r>
        <w:br w:type="page"/>
      </w:r>
    </w:p>
    <w:p w14:paraId="1AC2B147" w14:textId="6D3D9C4E" w:rsidR="00896B43" w:rsidRDefault="00896B43" w:rsidP="00896B43">
      <w:pPr>
        <w:pStyle w:val="Heading3"/>
      </w:pPr>
      <w:r>
        <w:lastRenderedPageBreak/>
        <w:t>Schematics</w:t>
      </w:r>
    </w:p>
    <w:p w14:paraId="3057A2FF" w14:textId="77777777" w:rsidR="001847F2" w:rsidRDefault="009F7C19" w:rsidP="001847F2">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14:paraId="3A27B06F" w14:textId="5B94BE8B" w:rsidR="009F7C19" w:rsidRDefault="001847F2" w:rsidP="001847F2">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24</w:t>
      </w:r>
      <w:r w:rsidR="00F6186B">
        <w:rPr>
          <w:noProof/>
        </w:rPr>
        <w:fldChar w:fldCharType="end"/>
      </w:r>
      <w:r>
        <w:t>. HYDRA_V3_COMMUNICATION Overarching Schematic</w:t>
      </w:r>
    </w:p>
    <w:p w14:paraId="0FC99836" w14:textId="6BB6D3CB" w:rsidR="00F42229" w:rsidRPr="00F42229" w:rsidRDefault="00F42229" w:rsidP="00F42229">
      <w:r>
        <w:t xml:space="preserve">The MCU schematic is at the top left of Figure 22 and interacts with the regulator failover logic to its left as well as the RFD900, avionics CAN bus, and SD card to its right. The top right of Figure 22 has a couple voltage sensors </w:t>
      </w:r>
      <w:r>
        <w:rPr>
          <w:b/>
          <w:bCs/>
        </w:rPr>
        <w:t>which should have zeners!!!</w:t>
      </w:r>
      <w:r>
        <w:t xml:space="preserve"> </w:t>
      </w:r>
      <w:r w:rsidR="00310E70">
        <w:t xml:space="preserve">Lastly, the internal regulator schematic is halfway up on the right side of the schematic. The text below the internal regulator schematic effectively states that the current hardware logic for the internal regulators is dog water and should be changed. Currently, the board will stick to its internal regulators as long as there is pyrotechnics power and only fallback to the hydra power rails if pyrotechnics power is lost. </w:t>
      </w:r>
      <w:r w:rsidR="008C017F">
        <w:t>We ideally want the opposite of this and we’d also want the hardware logic to look at the status of the 5V and 3V3 rails as opposed to the pyrotechnics power rail. This is because the current logic cannot detect a failed regulator and this led to a few hiccups during testing since the current 5V regulator likes to fail randomly (we should also get a beefier one of these for this board).</w:t>
      </w:r>
    </w:p>
    <w:p w14:paraId="7AAD94F7" w14:textId="77777777" w:rsidR="008C017F" w:rsidRDefault="00FE5201" w:rsidP="008C017F">
      <w:pPr>
        <w:keepNext/>
      </w:pPr>
      <w:r>
        <w:rPr>
          <w:noProof/>
        </w:rPr>
        <w:lastRenderedPageBreak/>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14:paraId="78A73A5D" w14:textId="33C91F54" w:rsidR="002E1247" w:rsidRDefault="008C017F" w:rsidP="00C970B8">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25</w:t>
      </w:r>
      <w:r w:rsidR="00F6186B">
        <w:rPr>
          <w:noProof/>
        </w:rPr>
        <w:fldChar w:fldCharType="end"/>
      </w:r>
      <w:r>
        <w:t>. HYDRA_V3_COMMUNICATION MCU Pinout Schematic</w:t>
      </w:r>
    </w:p>
    <w:p w14:paraId="3684FCF9" w14:textId="69BC2E3C" w:rsidR="00C970B8" w:rsidRPr="00C970B8" w:rsidRDefault="00C970B8" w:rsidP="00C970B8">
      <w:pPr>
        <w:ind w:firstLine="720"/>
      </w:pPr>
      <w:r>
        <w:t>This schematic is more or less copied from the MCU_PINOUT project. Only notable changes are the I/O modifications to the top right of the schematic.</w:t>
      </w:r>
    </w:p>
    <w:p w14:paraId="7410F033" w14:textId="77777777" w:rsidR="00C970B8" w:rsidRDefault="001847F2" w:rsidP="00C970B8">
      <w:pPr>
        <w:keepNext/>
      </w:pPr>
      <w:r>
        <w:rPr>
          <w:noProof/>
        </w:rPr>
        <w:lastRenderedPageBreak/>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14:paraId="76553AB9" w14:textId="01BEE21D" w:rsidR="001847F2" w:rsidRDefault="00C970B8" w:rsidP="00C970B8">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26</w:t>
      </w:r>
      <w:r w:rsidR="00F6186B">
        <w:rPr>
          <w:noProof/>
        </w:rPr>
        <w:fldChar w:fldCharType="end"/>
      </w:r>
      <w:r>
        <w:t>. HYDRA_V3_COMMUNICATION Internal Regualtor Schematic</w:t>
      </w:r>
    </w:p>
    <w:p w14:paraId="437FDD22" w14:textId="234198B3" w:rsidR="00F54C13" w:rsidRPr="00CE6B77" w:rsidRDefault="00C970B8" w:rsidP="00890D15">
      <w:pPr>
        <w:ind w:firstLine="720"/>
      </w:pPr>
      <w:r>
        <w:t xml:space="preserve">The schematic above houses the internal regulators for the V3 communication board as well as the hardware that enables them to supplement power </w:t>
      </w:r>
      <w:r w:rsidR="001B26D0">
        <w:t xml:space="preserve">in the event that the regulated hydra power rails fail. </w:t>
      </w:r>
      <w:r w:rsidR="00F54C13">
        <w:t xml:space="preserve">The top left of the schematic houses MOSFET-based rail switches that are driven by the failover logic </w:t>
      </w:r>
      <w:r w:rsidR="008605C4">
        <w:t xml:space="preserve">located on the top right of the schematic above. All MOSFET-based switches consist of two back-to-back MOSFETs to nullify the </w:t>
      </w:r>
      <w:r w:rsidR="007B4082">
        <w:t xml:space="preserve">body diodes of each </w:t>
      </w:r>
      <w:r w:rsidR="00354CFE">
        <w:t>MOSFET</w:t>
      </w:r>
      <w:r w:rsidR="007B4082">
        <w:t xml:space="preserve"> and prevent current flow in either direction when the switch is off.</w:t>
      </w:r>
      <w:r w:rsidR="00314952">
        <w:t xml:space="preserve"> An additional set of MOSFET-based rail switches is included at the output of the internal regulators whose schematic is on the bottom left of the figure above.</w:t>
      </w:r>
      <w:r w:rsidR="003E0EFD">
        <w:t xml:space="preserve"> The voltage divider at the bottom left serves to provide the MCU with feedback regarding whether or not the chip is using its internal regulators. Lastly, a </w:t>
      </w:r>
      <w:r w:rsidR="00392C00">
        <w:t>bi-colour</w:t>
      </w:r>
      <w:r w:rsidR="003E0EFD">
        <w:t xml:space="preserve"> status LED</w:t>
      </w:r>
      <w:r w:rsidR="00392C00">
        <w:t xml:space="preserve"> and bulk capacitors are included in the bottom right of the schematic. The LED</w:t>
      </w:r>
      <w:r w:rsidR="00477598">
        <w:t>’s</w:t>
      </w:r>
      <w:r w:rsidR="00392C00">
        <w:t xml:space="preserve"> green</w:t>
      </w:r>
      <w:r w:rsidR="00477598">
        <w:t xml:space="preserve"> colour will turn on</w:t>
      </w:r>
      <w:r w:rsidR="00392C00">
        <w:t xml:space="preserve"> if </w:t>
      </w:r>
      <w:r w:rsidR="00477598">
        <w:t>the board has</w:t>
      </w:r>
      <w:r w:rsidR="00392C00">
        <w:t xml:space="preserve"> 3V3 power and</w:t>
      </w:r>
      <w:r w:rsidR="00477598">
        <w:t xml:space="preserve"> the red colour will turn on i</w:t>
      </w:r>
      <w:r w:rsidR="00890D15">
        <w:t xml:space="preserve">f the board has lost pyrotechnics power. </w:t>
      </w:r>
      <w:r w:rsidR="00890D15">
        <w:rPr>
          <w:b/>
          <w:bCs/>
        </w:rPr>
        <w:t xml:space="preserve">Due to the unreliable nature of the 5V regulator, the failover functionality was disabled </w:t>
      </w:r>
      <w:r w:rsidR="00CE6B77">
        <w:rPr>
          <w:b/>
          <w:bCs/>
        </w:rPr>
        <w:t>on all communication boards for Launch Canada 2023.</w:t>
      </w:r>
    </w:p>
    <w:p w14:paraId="3FDC8DD4" w14:textId="071D32FE" w:rsidR="00C970B8" w:rsidRPr="00C970B8" w:rsidRDefault="001B26D0" w:rsidP="001B26D0">
      <w:pPr>
        <w:ind w:firstLine="720"/>
      </w:pPr>
      <w:r>
        <w:t>As previously stated, this circuit currently uses the internal regulators as long as pyrotechnics power is available and this should be swapped in the future</w:t>
      </w:r>
      <w:r w:rsidR="00CE6B77">
        <w:t xml:space="preserve"> since it cannot t</w:t>
      </w:r>
      <w:r w:rsidR="00B6495A">
        <w:t>ell if both of its internal regulators are in fact working</w:t>
      </w:r>
      <w:r>
        <w:t xml:space="preserve">. Furthermore, the internal 5v regulator should be swapped for a beefier one. </w:t>
      </w:r>
    </w:p>
    <w:p w14:paraId="1D6C21DB" w14:textId="7BB46DBF" w:rsidR="00025BEC" w:rsidRDefault="00025BEC" w:rsidP="009F7C19">
      <w:r>
        <w:rPr>
          <w:noProof/>
        </w:rPr>
        <w:lastRenderedPageBreak/>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14:paraId="29DC4CC3" w14:textId="77777777" w:rsidR="00B6495A" w:rsidRDefault="002E1247" w:rsidP="00B6495A">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14:paraId="2FAE908D" w14:textId="2DF0492A" w:rsidR="002E1247" w:rsidRDefault="00B6495A" w:rsidP="00B6495A">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27</w:t>
      </w:r>
      <w:r w:rsidR="00F6186B">
        <w:rPr>
          <w:noProof/>
        </w:rPr>
        <w:fldChar w:fldCharType="end"/>
      </w:r>
      <w:r>
        <w:t>. HYDRA_V3_COMMUNICATION RFD900 and SD Card Schematics</w:t>
      </w:r>
    </w:p>
    <w:p w14:paraId="25B466D9" w14:textId="2248EE1F" w:rsidR="003B01E0" w:rsidRPr="003B01E0" w:rsidRDefault="005F62B4" w:rsidP="005A7BA1">
      <w:pPr>
        <w:ind w:firstLine="720"/>
      </w:pPr>
      <w:r>
        <w:t>The RFD900 schematic contains two components because the one to the left</w:t>
      </w:r>
      <w:r w:rsidR="00FC0FEC">
        <w:t xml:space="preserve"> (U1)</w:t>
      </w:r>
      <w:r>
        <w:t xml:space="preserve"> only accounts for the physical footprint of the RFD900 (screwholes</w:t>
      </w:r>
      <w:r w:rsidR="00FC0FEC">
        <w:t xml:space="preserve"> and outline) whereas C1 is the header that is used to connect to the RFD900. The SD card schematic was copied from a SPI-based SD card breakout from AliExpress</w:t>
      </w:r>
      <w:r w:rsidR="005A7BA1">
        <w:t>.</w:t>
      </w:r>
    </w:p>
    <w:p w14:paraId="389DB973" w14:textId="77777777" w:rsidR="005F62B4" w:rsidRDefault="005F62B4">
      <w:pPr>
        <w:jc w:val="left"/>
        <w:rPr>
          <w:b/>
          <w:bCs/>
        </w:rPr>
      </w:pPr>
      <w:r>
        <w:br w:type="page"/>
      </w:r>
    </w:p>
    <w:p w14:paraId="16882AC9" w14:textId="4D225182" w:rsidR="00896B43" w:rsidRDefault="00896B43" w:rsidP="00896B43">
      <w:pPr>
        <w:pStyle w:val="Heading3"/>
      </w:pPr>
      <w:r>
        <w:lastRenderedPageBreak/>
        <w:t>PCB</w:t>
      </w:r>
    </w:p>
    <w:p w14:paraId="132B3B23" w14:textId="77777777" w:rsidR="006F45D4" w:rsidRDefault="00121245" w:rsidP="006F45D4">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14:paraId="29343130" w14:textId="621F7E4F" w:rsidR="00121245" w:rsidRDefault="006F45D4" w:rsidP="006F45D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28</w:t>
      </w:r>
      <w:r w:rsidR="00F6186B">
        <w:rPr>
          <w:noProof/>
        </w:rPr>
        <w:fldChar w:fldCharType="end"/>
      </w:r>
      <w:r>
        <w:t>. HYDRA_V3_COMMUNICATION PCB Top</w:t>
      </w:r>
    </w:p>
    <w:p w14:paraId="7F4425C3" w14:textId="77777777" w:rsidR="006F45D4" w:rsidRDefault="006F45D4" w:rsidP="006F45D4">
      <w:pPr>
        <w:keepNext/>
      </w:pPr>
      <w:r>
        <w:rPr>
          <w:noProof/>
        </w:rPr>
        <w:lastRenderedPageBreak/>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14:paraId="00C28BBE" w14:textId="18DD0331" w:rsidR="006F45D4" w:rsidRDefault="006F45D4" w:rsidP="006F45D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29</w:t>
      </w:r>
      <w:r w:rsidR="00F6186B">
        <w:rPr>
          <w:noProof/>
        </w:rPr>
        <w:fldChar w:fldCharType="end"/>
      </w:r>
      <w:r>
        <w:t>. HYDRA_V3_COMMUNICATION PCB Bottom</w:t>
      </w:r>
    </w:p>
    <w:p w14:paraId="25AE19FF" w14:textId="57E86E14" w:rsidR="006F45D4" w:rsidRPr="006F45D4" w:rsidRDefault="006F45D4" w:rsidP="006F45D4">
      <w:r>
        <w:t>The MCU was included on the bottom of this PCB to provide room for the RFD900.</w:t>
      </w:r>
    </w:p>
    <w:p w14:paraId="7A7DD353" w14:textId="77777777" w:rsidR="006F45D4" w:rsidRDefault="006F45D4">
      <w:pPr>
        <w:jc w:val="left"/>
        <w:rPr>
          <w:b/>
          <w:bCs/>
        </w:rPr>
      </w:pPr>
      <w:r>
        <w:br w:type="page"/>
      </w:r>
    </w:p>
    <w:p w14:paraId="5E9F88D5" w14:textId="0AD3CD76" w:rsidR="00E708A5" w:rsidRDefault="00896B43" w:rsidP="00E708A5">
      <w:pPr>
        <w:pStyle w:val="Heading3"/>
      </w:pPr>
      <w:r>
        <w:lastRenderedPageBreak/>
        <w:t>Reflection</w:t>
      </w:r>
    </w:p>
    <w:p w14:paraId="37A12784" w14:textId="77777777" w:rsidR="00E708A5" w:rsidRDefault="00E708A5" w:rsidP="00E708A5">
      <w:r>
        <w:t>The following things need to be fixed with this PCB:</w:t>
      </w:r>
    </w:p>
    <w:p w14:paraId="6F2C2235" w14:textId="77777777" w:rsidR="00E708A5" w:rsidRDefault="00E708A5" w:rsidP="00E708A5">
      <w:pPr>
        <w:pStyle w:val="ListParagraph"/>
        <w:numPr>
          <w:ilvl w:val="0"/>
          <w:numId w:val="6"/>
        </w:numPr>
      </w:pPr>
      <w:r>
        <w:t>Fix regulator logic</w:t>
      </w:r>
    </w:p>
    <w:p w14:paraId="5ACD7D7A" w14:textId="77777777" w:rsidR="00E708A5" w:rsidRDefault="00E708A5" w:rsidP="00E708A5">
      <w:pPr>
        <w:pStyle w:val="ListParagraph"/>
        <w:numPr>
          <w:ilvl w:val="1"/>
          <w:numId w:val="6"/>
        </w:numPr>
      </w:pPr>
      <w:r>
        <w:t>We should be using HYDRA rails by default, not internal regulators</w:t>
      </w:r>
    </w:p>
    <w:p w14:paraId="19ABF3F7" w14:textId="48F1A179" w:rsidR="000E4584" w:rsidRDefault="00E708A5" w:rsidP="00E708A5">
      <w:pPr>
        <w:pStyle w:val="ListParagraph"/>
        <w:numPr>
          <w:ilvl w:val="1"/>
          <w:numId w:val="6"/>
        </w:numPr>
      </w:pPr>
      <w:r>
        <w:t xml:space="preserve">Swap 5V regulator </w:t>
      </w:r>
      <w:r w:rsidR="000827DB">
        <w:t xml:space="preserve">for a beefier one </w:t>
      </w:r>
      <w:r>
        <w:t>because it has failed us twice now</w:t>
      </w:r>
    </w:p>
    <w:p w14:paraId="52B99B8F" w14:textId="77777777" w:rsidR="000E4584" w:rsidRPr="000E4584" w:rsidRDefault="000E4584" w:rsidP="000E4584">
      <w:pPr>
        <w:pStyle w:val="ListParagraph"/>
        <w:numPr>
          <w:ilvl w:val="1"/>
          <w:numId w:val="6"/>
        </w:numPr>
      </w:pPr>
      <w:r>
        <w:t xml:space="preserve">Use hardware to determine if either 5V or 3V3 rails have failed and </w:t>
      </w:r>
      <w:r w:rsidRPr="000E4584">
        <w:rPr>
          <w:b/>
          <w:bCs/>
        </w:rPr>
        <w:t>only</w:t>
      </w:r>
      <w:r>
        <w:t xml:space="preserve"> </w:t>
      </w:r>
      <w:r w:rsidRPr="000E4584">
        <w:rPr>
          <w:b/>
          <w:bCs/>
        </w:rPr>
        <w:t>swap</w:t>
      </w:r>
      <w:r>
        <w:rPr>
          <w:b/>
          <w:bCs/>
        </w:rPr>
        <w:t xml:space="preserve"> corresponding rail to internal regulators</w:t>
      </w:r>
    </w:p>
    <w:p w14:paraId="4BE97EE3" w14:textId="77777777" w:rsidR="00E3359B" w:rsidRDefault="000E4584" w:rsidP="000E4584">
      <w:pPr>
        <w:pStyle w:val="ListParagraph"/>
        <w:numPr>
          <w:ilvl w:val="2"/>
          <w:numId w:val="6"/>
        </w:numPr>
      </w:pPr>
      <w:r>
        <w:t>Board currently senses pyrotechnics power so it cannot detect a failed internal regulator</w:t>
      </w:r>
    </w:p>
    <w:p w14:paraId="1F10D2CD" w14:textId="6C00F956" w:rsidR="003859F7" w:rsidRDefault="00E3359B" w:rsidP="00E3359B">
      <w:pPr>
        <w:pStyle w:val="ListParagraph"/>
        <w:numPr>
          <w:ilvl w:val="0"/>
          <w:numId w:val="6"/>
        </w:numPr>
      </w:pPr>
      <w:r>
        <w:t>Fix RFD900+ footprint</w:t>
      </w:r>
      <w:r w:rsidR="003859F7">
        <w:br w:type="page"/>
      </w:r>
    </w:p>
    <w:p w14:paraId="0FA1D280" w14:textId="19BD347A" w:rsidR="003859F7" w:rsidRDefault="003859F7" w:rsidP="003859F7">
      <w:pPr>
        <w:pStyle w:val="Heading2"/>
      </w:pPr>
      <w:bookmarkStart w:id="53" w:name="_Toc134625141"/>
      <w:r>
        <w:lastRenderedPageBreak/>
        <w:t>Logic Board (HYDRA_V2_LOGIC)</w:t>
      </w:r>
      <w:bookmarkEnd w:id="53"/>
    </w:p>
    <w:p w14:paraId="29FB04EF" w14:textId="6575244B" w:rsidR="00EE11A9" w:rsidRDefault="00EE11A9" w:rsidP="00EE11A9">
      <w:pPr>
        <w:pStyle w:val="Heading3"/>
      </w:pPr>
      <w:r>
        <w:t>Overview</w:t>
      </w:r>
    </w:p>
    <w:p w14:paraId="770682B0" w14:textId="4D684D18" w:rsidR="00C176BD" w:rsidRPr="00C176BD" w:rsidRDefault="00C176BD" w:rsidP="00532FDD">
      <w:pPr>
        <w:ind w:firstLine="720"/>
      </w:pPr>
      <w:r>
        <w:t>This board is relatively identical to the V1 logic board with the exception of some added voltage sensing, a new MOSFET switch to turn the SBG on/off</w:t>
      </w:r>
      <w:r w:rsidR="007A19FE">
        <w:t>, and a secondary CAN network which enables us to interface with CAN devices withou</w:t>
      </w:r>
      <w:r w:rsidR="00DE23D3">
        <w:t>t exposing the flight-critical avionics CAN network.</w:t>
      </w:r>
      <w:r w:rsidR="00740A92">
        <w:t xml:space="preserve"> Its purpose is to interface with the SBG, log data from the SBG to an onboard SD card </w:t>
      </w:r>
      <w:r w:rsidR="00343DA1">
        <w:t xml:space="preserve">and publish navigational data to the avionics CAN bus. This board is also intended for future use in a hybrid vehicle </w:t>
      </w:r>
      <w:r w:rsidR="001F5CA0">
        <w:t>where it could interact with satellite PCBs throughout the vehicle to receive sensor data or control actuators.</w:t>
      </w:r>
    </w:p>
    <w:p w14:paraId="485DF079" w14:textId="155463EE" w:rsidR="00EE11A9" w:rsidRDefault="00C176BD" w:rsidP="00EE11A9">
      <w:pPr>
        <w:pStyle w:val="Heading3"/>
      </w:pPr>
      <w:r>
        <w:t>Layout Considerations</w:t>
      </w:r>
    </w:p>
    <w:p w14:paraId="31AE9234" w14:textId="69C88566" w:rsidR="00FC37F4" w:rsidRDefault="00FC37F4" w:rsidP="00C36162">
      <w:pPr>
        <w:spacing w:after="240"/>
        <w:ind w:firstLine="720"/>
      </w:pPr>
      <w:r>
        <w:t>Not many layout considerations were made for this board given its large size and small component count. The board itself is a 4-layer PCB to make the overall aesthetic cle</w:t>
      </w:r>
      <w:r w:rsidR="00BB0CA9">
        <w:t>aner though this decision was not necessary. The SBG mounting point is centered on the PCB and the transceiver is placed to the left of the SB</w:t>
      </w:r>
      <w:r w:rsidR="00B7374D">
        <w:t>G which allows the SBG’s cable to coil around the sensor before reaching the plug. This provides some strain relief and reduces the need for any sharp bends in the cable since the PCB’s connector is relatively far from the SBG’s connector.</w:t>
      </w:r>
    </w:p>
    <w:p w14:paraId="7596440A" w14:textId="63D92D5C" w:rsidR="00B7374D" w:rsidRDefault="005B25E6" w:rsidP="00C36162">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14:paraId="72B3CF39" w14:textId="77777777" w:rsidR="00FC37F4" w:rsidRDefault="00FC37F4" w:rsidP="00FC37F4">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14:paraId="78E43FD1" w14:textId="1EA4741D" w:rsidR="00FC37F4" w:rsidRPr="00FC37F4" w:rsidRDefault="00FC37F4" w:rsidP="00FC37F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30</w:t>
      </w:r>
      <w:r w:rsidR="00F6186B">
        <w:rPr>
          <w:noProof/>
        </w:rPr>
        <w:fldChar w:fldCharType="end"/>
      </w:r>
      <w:r>
        <w:t>. HYDRA_V2_LOGIC PCB</w:t>
      </w:r>
    </w:p>
    <w:p w14:paraId="122B9566" w14:textId="582A99C6" w:rsidR="00C176BD" w:rsidRDefault="00C176BD" w:rsidP="00C176BD">
      <w:pPr>
        <w:pStyle w:val="Heading3"/>
      </w:pPr>
      <w:r>
        <w:lastRenderedPageBreak/>
        <w:t>Schematics</w:t>
      </w:r>
    </w:p>
    <w:p w14:paraId="1B14B368" w14:textId="77777777" w:rsidR="00685901" w:rsidRDefault="00C76E53" w:rsidP="00685901">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14:paraId="5286D4B7" w14:textId="3F21E016" w:rsidR="00C76E53" w:rsidRDefault="00685901" w:rsidP="00685901">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31</w:t>
      </w:r>
      <w:r w:rsidR="00F6186B">
        <w:rPr>
          <w:noProof/>
        </w:rPr>
        <w:fldChar w:fldCharType="end"/>
      </w:r>
      <w:r>
        <w:t>. HYDRA_V2_LOGIC Overarching Schematic</w:t>
      </w:r>
    </w:p>
    <w:p w14:paraId="6D53F71C" w14:textId="59189295" w:rsidR="00685901" w:rsidRPr="00685901" w:rsidRDefault="00685901" w:rsidP="00C21425">
      <w:pPr>
        <w:ind w:firstLine="720"/>
      </w:pPr>
      <w:r>
        <w:t xml:space="preserve">The top left of the schematic contains voltage dividers that provide feedback on all </w:t>
      </w:r>
      <w:r w:rsidR="007E4608">
        <w:t>h</w:t>
      </w:r>
      <w:r>
        <w:t>ydra power rails. Zeners are included on the VCC and pyrotechnics power channels</w:t>
      </w:r>
      <w:r w:rsidR="008651B2">
        <w:t xml:space="preserve"> since these may go high enough for the voltage divider to output more than 3.3V which may damage the </w:t>
      </w:r>
      <w:r w:rsidR="00C21425">
        <w:t>MCU. The MCU pinout is included on the top right of the schematic and interfaces with the SBG, SD card, voltage sense dividers, and a variety of other I/O pins on the hydra headers.</w:t>
      </w:r>
    </w:p>
    <w:p w14:paraId="1EC0B55A" w14:textId="77777777" w:rsidR="00BD6BD5" w:rsidRDefault="009D128B" w:rsidP="00BD6BD5">
      <w:pPr>
        <w:keepNext/>
      </w:pPr>
      <w:r>
        <w:rPr>
          <w:noProof/>
        </w:rPr>
        <w:lastRenderedPageBreak/>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14:paraId="26776206" w14:textId="06537CAC" w:rsidR="009D128B" w:rsidRDefault="00BD6BD5" w:rsidP="00EE489E">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32</w:t>
      </w:r>
      <w:r w:rsidR="00F6186B">
        <w:rPr>
          <w:noProof/>
        </w:rPr>
        <w:fldChar w:fldCharType="end"/>
      </w:r>
      <w:r>
        <w:t>. HYDRA_V2_LOGIC MCU Pinout Schematic</w:t>
      </w:r>
    </w:p>
    <w:p w14:paraId="47A3CFE9" w14:textId="20212020" w:rsidR="00EE489E" w:rsidRPr="00EE489E" w:rsidRDefault="003B3B55" w:rsidP="009D74F8">
      <w:pPr>
        <w:ind w:firstLine="720"/>
      </w:pPr>
      <w:r>
        <w:t>This MCU schematic contains an added buzzer (bottom right, second circuit from the right)</w:t>
      </w:r>
      <w:r w:rsidR="000D243D">
        <w:t xml:space="preserve"> and</w:t>
      </w:r>
      <w:r>
        <w:t xml:space="preserve"> an added CAN transceiver to provide two CAN interfaces</w:t>
      </w:r>
      <w:r w:rsidR="000D243D">
        <w:t>. Beyond this, all the I/O used is noted on the top right of the schematic</w:t>
      </w:r>
      <w:r w:rsidR="009D74F8">
        <w:t xml:space="preserve"> except for some voltage sense I/O that is connected directly to the MCU from the port symbol on the left side of the schematic. </w:t>
      </w:r>
    </w:p>
    <w:p w14:paraId="37A804CB" w14:textId="77777777" w:rsidR="00EC19E2" w:rsidRDefault="00AC1C46" w:rsidP="00EC19E2">
      <w:pPr>
        <w:keepNext/>
      </w:pPr>
      <w:r>
        <w:rPr>
          <w:noProof/>
        </w:rPr>
        <w:lastRenderedPageBreak/>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14:paraId="75A41186" w14:textId="0DD7A692" w:rsidR="00AC1C46" w:rsidRDefault="00EC19E2" w:rsidP="00EC19E2">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33</w:t>
      </w:r>
      <w:r w:rsidR="00F6186B">
        <w:rPr>
          <w:noProof/>
        </w:rPr>
        <w:fldChar w:fldCharType="end"/>
      </w:r>
      <w:r>
        <w:t>. HYDRA_V2_LOGIC SBG Schematic</w:t>
      </w:r>
    </w:p>
    <w:p w14:paraId="24DEFAD7" w14:textId="2B3D8321" w:rsidR="00EC19E2" w:rsidRPr="00EC19E2" w:rsidRDefault="00EC19E2" w:rsidP="00FC6014">
      <w:pPr>
        <w:ind w:firstLine="720"/>
      </w:pPr>
      <w:r>
        <w:t>This schematic includes the MAX3232EUE+T</w:t>
      </w:r>
      <w:r w:rsidR="0084174D">
        <w:t xml:space="preserve"> RS-232 to UART transceiver (U1) used by the MCU to communicate with the SBG as well as the MOSFET switch to toggle SBG power.</w:t>
      </w:r>
      <w:r w:rsidR="00FC6014">
        <w:t xml:space="preserve"> The SBG component towards the bottom left of the schematic solely accounts for the SBG’s mounting holes and the</w:t>
      </w:r>
      <w:r w:rsidR="00960296">
        <w:t xml:space="preserve"> voltage divider in the top right of the schematic is only included on the RX pin of U1</w:t>
      </w:r>
      <w:r w:rsidR="00475C65">
        <w:t>. This is because U1 operates at 5V logic levels and th</w:t>
      </w:r>
      <w:r w:rsidR="00E71E4E">
        <w:t>e MCU will not work if it receives 5V on any pin (we accidentally tested this). That being said, neither will the MCU die so it’s ok.</w:t>
      </w:r>
    </w:p>
    <w:p w14:paraId="40DA3678" w14:textId="77777777" w:rsidR="00E71E4E" w:rsidRDefault="006565ED" w:rsidP="00DB2D68">
      <w:pPr>
        <w:keepNext/>
        <w:jc w:val="center"/>
      </w:pPr>
      <w:r>
        <w:rPr>
          <w:noProof/>
        </w:rPr>
        <w:lastRenderedPageBreak/>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14:paraId="5C9FF635" w14:textId="41009FAA" w:rsidR="006565ED" w:rsidRDefault="00E71E4E" w:rsidP="00E71E4E">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34</w:t>
      </w:r>
      <w:r w:rsidR="00F6186B">
        <w:rPr>
          <w:noProof/>
        </w:rPr>
        <w:fldChar w:fldCharType="end"/>
      </w:r>
      <w:r>
        <w:t>. HYDRA_V2_LOGIC SD Card Schematic</w:t>
      </w:r>
    </w:p>
    <w:p w14:paraId="328742F3" w14:textId="735DDF21" w:rsidR="00E71E4E" w:rsidRPr="00E71E4E" w:rsidRDefault="00E71E4E" w:rsidP="00E71E4E">
      <w:r>
        <w:t xml:space="preserve">Generic SD card schematic, copied from </w:t>
      </w:r>
      <w:r w:rsidR="00DB2D68">
        <w:t>a generic AliExpress SPI-based SD card shield.</w:t>
      </w:r>
    </w:p>
    <w:p w14:paraId="6CE573B3" w14:textId="30D1EF6A" w:rsidR="00C176BD" w:rsidRDefault="00C176BD" w:rsidP="00C176BD">
      <w:pPr>
        <w:pStyle w:val="Heading3"/>
      </w:pPr>
      <w:r>
        <w:lastRenderedPageBreak/>
        <w:t>PCB</w:t>
      </w:r>
    </w:p>
    <w:p w14:paraId="04A1C1C9" w14:textId="77777777" w:rsidR="00B70D96" w:rsidRDefault="00B70D96" w:rsidP="00B70D96">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14:paraId="21C3AC78" w14:textId="33B81F77" w:rsidR="00B70D96" w:rsidRDefault="00B70D96" w:rsidP="00B70D96">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35</w:t>
      </w:r>
      <w:r w:rsidR="00F6186B">
        <w:rPr>
          <w:noProof/>
        </w:rPr>
        <w:fldChar w:fldCharType="end"/>
      </w:r>
      <w:r>
        <w:t>. HYDRA_V2_LOGIC PCB Top</w:t>
      </w:r>
    </w:p>
    <w:p w14:paraId="2F4A2BBA" w14:textId="6408CB86" w:rsidR="00DB2D68" w:rsidRPr="00DB2D68" w:rsidRDefault="00DB2D68" w:rsidP="00DB2D68">
      <w:pPr>
        <w:ind w:firstLine="720"/>
      </w:pPr>
      <w:r>
        <w:t>The general layout of the V1 logic board was maintained though things were spaced out more to facilitate assembly and improve aesthetics.</w:t>
      </w:r>
      <w:r w:rsidR="003D68D1">
        <w:t xml:space="preserve"> This is a 4-layer board mostly to simplify routing since it would entirely be possible to make it a 2-layer board instead.</w:t>
      </w:r>
    </w:p>
    <w:p w14:paraId="024634FA" w14:textId="77777777" w:rsidR="00F94451" w:rsidRDefault="00F94451" w:rsidP="00F94451">
      <w:pPr>
        <w:keepNext/>
      </w:pPr>
      <w:r>
        <w:rPr>
          <w:noProof/>
        </w:rPr>
        <w:lastRenderedPageBreak/>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14:paraId="4E573C75" w14:textId="11E2451B" w:rsidR="00F94451" w:rsidRPr="00F94451" w:rsidRDefault="00F94451" w:rsidP="00F94451">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36</w:t>
      </w:r>
      <w:r w:rsidR="00F6186B">
        <w:rPr>
          <w:noProof/>
        </w:rPr>
        <w:fldChar w:fldCharType="end"/>
      </w:r>
      <w:r>
        <w:t>. HYDRA_V2_LOGIC PCB Bottom</w:t>
      </w:r>
    </w:p>
    <w:p w14:paraId="52E4690F" w14:textId="77777777" w:rsidR="00A45ABE" w:rsidRDefault="00A45ABE">
      <w:pPr>
        <w:jc w:val="left"/>
        <w:rPr>
          <w:b/>
          <w:bCs/>
        </w:rPr>
      </w:pPr>
      <w:r>
        <w:br w:type="page"/>
      </w:r>
    </w:p>
    <w:p w14:paraId="599DB351" w14:textId="7C2C8482" w:rsidR="00C176BD" w:rsidRDefault="00C176BD" w:rsidP="00C176BD">
      <w:pPr>
        <w:pStyle w:val="Heading3"/>
      </w:pPr>
      <w:r>
        <w:lastRenderedPageBreak/>
        <w:t>Reflection</w:t>
      </w:r>
    </w:p>
    <w:p w14:paraId="3D2AD747" w14:textId="2F13F5F7" w:rsidR="00A45ABE" w:rsidRDefault="00A45ABE" w:rsidP="00A45ABE">
      <w:pPr>
        <w:pStyle w:val="ListParagraph"/>
        <w:numPr>
          <w:ilvl w:val="0"/>
          <w:numId w:val="6"/>
        </w:numPr>
      </w:pPr>
      <w:r>
        <w:t>We should swap the MCU because the current one cannot keep up with the SBG’s data rate</w:t>
      </w:r>
    </w:p>
    <w:p w14:paraId="5C252C0D" w14:textId="41BED07A" w:rsidR="00A45ABE" w:rsidRDefault="00A45ABE" w:rsidP="00A45ABE">
      <w:pPr>
        <w:pStyle w:val="ListParagraph"/>
        <w:numPr>
          <w:ilvl w:val="0"/>
          <w:numId w:val="6"/>
        </w:numPr>
      </w:pPr>
      <w:r>
        <w:t>We should also probably swap the SBG because we maxed out every one of its sensors</w:t>
      </w:r>
    </w:p>
    <w:p w14:paraId="40403E0E" w14:textId="4F5DC416" w:rsidR="00A45ABE" w:rsidRDefault="00A45ABE" w:rsidP="00A45ABE">
      <w:pPr>
        <w:pStyle w:val="ListParagraph"/>
        <w:numPr>
          <w:ilvl w:val="0"/>
          <w:numId w:val="6"/>
        </w:numPr>
      </w:pPr>
      <w:r>
        <w:t xml:space="preserve">Should swap cheap JST connector </w:t>
      </w:r>
      <w:r w:rsidR="00753096">
        <w:t>for SBG as it may cause issues</w:t>
      </w:r>
      <w:r w:rsidR="00A03DE8">
        <w:t xml:space="preserve"> in high vibration events</w:t>
      </w:r>
    </w:p>
    <w:p w14:paraId="1A8AC12F" w14:textId="43A33CA7" w:rsidR="00A03DE8" w:rsidRDefault="00A03DE8" w:rsidP="00A45ABE">
      <w:pPr>
        <w:pStyle w:val="ListParagraph"/>
        <w:numPr>
          <w:ilvl w:val="0"/>
          <w:numId w:val="6"/>
        </w:numPr>
      </w:pPr>
      <w:r>
        <w:t>Shift from SD card to solder-on-memory since</w:t>
      </w:r>
      <w:r w:rsidR="00473421">
        <w:t xml:space="preserve"> the SD card may have shifted in flight causing data errors</w:t>
      </w:r>
    </w:p>
    <w:p w14:paraId="7A762A67" w14:textId="34D2F850" w:rsidR="00473421" w:rsidRDefault="00473421" w:rsidP="00A45ABE">
      <w:pPr>
        <w:pStyle w:val="ListParagraph"/>
        <w:numPr>
          <w:ilvl w:val="0"/>
          <w:numId w:val="6"/>
        </w:numPr>
      </w:pPr>
      <w:r>
        <w:t>Maybe remove buzzer? I don’t think we’ll ever use it</w:t>
      </w:r>
    </w:p>
    <w:p w14:paraId="66E697E1" w14:textId="3BD1C843" w:rsidR="00473421" w:rsidRPr="00A45ABE" w:rsidRDefault="006340C4" w:rsidP="00473421">
      <w:pPr>
        <w:pStyle w:val="ListParagraph"/>
        <w:numPr>
          <w:ilvl w:val="1"/>
          <w:numId w:val="6"/>
        </w:numPr>
      </w:pPr>
      <w:r>
        <w:t xml:space="preserve">Also change name since </w:t>
      </w:r>
      <w:r w:rsidR="0099462C">
        <w:t>t</w:t>
      </w:r>
      <w:r>
        <w:t>his board is now the sensor board and not the logic board</w:t>
      </w:r>
    </w:p>
    <w:p w14:paraId="0C0793C9" w14:textId="6139FAA8" w:rsidR="003859F7" w:rsidRPr="003859F7" w:rsidRDefault="003859F7" w:rsidP="003859F7">
      <w:pPr>
        <w:jc w:val="left"/>
        <w:rPr>
          <w:b/>
          <w:sz w:val="24"/>
          <w:szCs w:val="24"/>
        </w:rPr>
      </w:pPr>
      <w:r>
        <w:br w:type="page"/>
      </w:r>
    </w:p>
    <w:p w14:paraId="774BF082" w14:textId="77777777" w:rsidR="00537D40" w:rsidRDefault="00E27E79" w:rsidP="00E27E79">
      <w:pPr>
        <w:pStyle w:val="Heading2"/>
      </w:pPr>
      <w:bookmarkStart w:id="54" w:name="_Toc134625142"/>
      <w:r>
        <w:lastRenderedPageBreak/>
        <w:t>Power Board (HYDRA_V2_POWER)</w:t>
      </w:r>
      <w:bookmarkEnd w:id="54"/>
    </w:p>
    <w:p w14:paraId="1AAAEDF1" w14:textId="77777777" w:rsidR="00537D40" w:rsidRDefault="00537D40" w:rsidP="00537D40">
      <w:pPr>
        <w:pStyle w:val="Heading3"/>
      </w:pPr>
      <w:bookmarkStart w:id="55" w:name="_Toc134625143"/>
      <w:commentRangeStart w:id="56"/>
      <w:r>
        <w:t>Overview</w:t>
      </w:r>
      <w:commentRangeEnd w:id="56"/>
      <w:r w:rsidR="00AE07C4">
        <w:rPr>
          <w:rStyle w:val="CommentReference"/>
          <w:b w:val="0"/>
          <w:bCs w:val="0"/>
        </w:rPr>
        <w:commentReference w:id="56"/>
      </w:r>
      <w:bookmarkEnd w:id="55"/>
    </w:p>
    <w:p w14:paraId="1BEA0FC0" w14:textId="49CD308A" w:rsidR="003A1C91" w:rsidRDefault="00F469F9" w:rsidP="00C53271">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006E4155" w:rsidRPr="006E4155">
        <w:t>LTC4353IDE#PBF</w:t>
      </w:r>
      <w:r w:rsidR="006E4155">
        <w:t xml:space="preserve"> load-sharing controller. This ensures we have 5A of redundant current delivery per rail</w:t>
      </w:r>
      <w:r w:rsidR="00CA431E">
        <w:t xml:space="preserve"> with a possibility of peaking up to 10A.</w:t>
      </w:r>
    </w:p>
    <w:p w14:paraId="5A3CBEC1" w14:textId="4FB64149" w:rsidR="00913A32" w:rsidRDefault="00A46AAD" w:rsidP="00C53271">
      <w:pPr>
        <w:spacing w:before="240"/>
        <w:ind w:firstLine="720"/>
      </w:pPr>
      <w:r>
        <w:t xml:space="preserve">From a macroscopic </w:t>
      </w:r>
      <w:r w:rsidR="00491ADA">
        <w:t>perspective, the power is received and passed through two cutoff switches before entering the global power protection circuit. This circuit handles reverse polarity protection as well as overcurrent and overvoltage protection (in this order)</w:t>
      </w:r>
      <w:r w:rsidR="003258B4">
        <w:t>. Finally, the power protection circuit provides the MCU with input voltage and current data.</w:t>
      </w:r>
      <w:r w:rsidR="002D1010">
        <w:t xml:space="preserve"> Following the protection circuit, power passes through two similar regulator circuits which </w:t>
      </w:r>
      <w:r w:rsidR="006859F0">
        <w:t>power the 5V and 3V3 rails of the avionics stack.</w:t>
      </w:r>
      <w:r w:rsidR="00F301AE">
        <w:t xml:space="preserve"> Both circuits consist of two identical regulators who largely share input and output capacitors</w:t>
      </w:r>
      <w:r w:rsidR="00A16A74">
        <w:t xml:space="preserve"> and </w:t>
      </w:r>
      <w:r w:rsidR="00EE2E14">
        <w:t>are combined using a load-sharing circuit</w:t>
      </w:r>
      <w:r w:rsidR="0083313F">
        <w:t>.</w:t>
      </w:r>
      <w:r w:rsidR="00C63120">
        <w:t xml:space="preserve"> Finally, an MCU is included to manage the board and communicate with the remainder of the avionics</w:t>
      </w:r>
      <w:r w:rsidR="007E1C0F">
        <w:t>.</w:t>
      </w:r>
      <w:r w:rsidR="00EE2E14">
        <w:t xml:space="preserve"> The MCU has its own internal regulators such that it remains online even in the case of</w:t>
      </w:r>
      <w:r w:rsidR="00847049">
        <w:t xml:space="preserve"> a power failure on the main hydra power rails.</w:t>
      </w:r>
    </w:p>
    <w:p w14:paraId="17B33F08" w14:textId="10ABFFF1" w:rsidR="00F267B6" w:rsidRDefault="00F267B6" w:rsidP="00F267B6">
      <w:pPr>
        <w:pStyle w:val="Heading3"/>
      </w:pPr>
      <w:r>
        <w:t>Layout Considerations</w:t>
      </w:r>
    </w:p>
    <w:p w14:paraId="3DCBDFDE" w14:textId="390E250F" w:rsidR="009440F3" w:rsidRDefault="009440F3" w:rsidP="00E426B4">
      <w:pPr>
        <w:spacing w:after="240"/>
        <w:ind w:firstLine="720"/>
      </w:pPr>
      <w:r>
        <w:t xml:space="preserve">This board went through many iterations before arriving at this state. It was designed around the arming rod passthrough’s position which </w:t>
      </w:r>
      <w:r w:rsidR="0021755B">
        <w:t xml:space="preserve">ended up being located slightly to the right of the board’s vertical center line. All the power circuitry is housed to the left of the arming rod, near the left Hydra header, and all of the logic/power protection circuitry is housed to the right of the </w:t>
      </w:r>
      <w:r w:rsidR="008C7A51">
        <w:t xml:space="preserve">arming rod. </w:t>
      </w:r>
    </w:p>
    <w:p w14:paraId="03C4C0EF" w14:textId="620581F3" w:rsidR="008C7A51" w:rsidRDefault="008C7A51" w:rsidP="004402BF">
      <w:pPr>
        <w:spacing w:after="240"/>
        <w:ind w:firstLine="720"/>
      </w:pPr>
      <w:r>
        <w:t xml:space="preserve">Power enters through the bottom molex connectors, enders the ground power switch, and then </w:t>
      </w:r>
      <w:r w:rsidR="009B77A0">
        <w:t>reaches the arming switches (there are electrolytic bulk capacitors here which is stupid since no reverse polarity protection has happened yet). These switches then forward power to the power protection circuitry which dump</w:t>
      </w:r>
      <w:r w:rsidR="00E426B4">
        <w:t>s the resulting power into one of the board’s two internal layers. This is a four layer PCB with the two internal layers being power and ground; the power layer is split into two</w:t>
      </w:r>
      <w:r w:rsidR="00B93B6E">
        <w:t xml:space="preserve"> (pictured below)</w:t>
      </w:r>
      <w:r w:rsidR="00E426B4">
        <w:t>: a 3V3 plane below the MCU</w:t>
      </w:r>
      <w:r w:rsidR="00C06189">
        <w:t xml:space="preserve"> and a VCC plane along the remainder of the PCB.</w:t>
      </w:r>
    </w:p>
    <w:p w14:paraId="7367EF14" w14:textId="69D9F6DC" w:rsidR="004402BF" w:rsidRPr="009440F3" w:rsidRDefault="004402BF" w:rsidP="0021755B">
      <w:pPr>
        <w:ind w:firstLine="720"/>
      </w:pPr>
      <w:r>
        <w:t xml:space="preserve">The regulators are grouped in two sets of two: one for 5V and one for 3V3. These </w:t>
      </w:r>
      <w:r w:rsidR="00350350">
        <w:t>sets</w:t>
      </w:r>
      <w:r>
        <w:t xml:space="preserve"> are place</w:t>
      </w:r>
      <w:r w:rsidR="00350350">
        <w:t>d far apart from each other and have thermistors on the bottom layer of the PCB immediately below each regulator to provide thermal feedback to the MCU.</w:t>
      </w:r>
    </w:p>
    <w:p w14:paraId="1DF6A031" w14:textId="77777777" w:rsidR="009440F3" w:rsidRDefault="009440F3" w:rsidP="009440F3">
      <w:pPr>
        <w:keepNext/>
        <w:jc w:val="center"/>
      </w:pPr>
      <w:r w:rsidRPr="005A0D68">
        <w:rPr>
          <w:noProof/>
        </w:rPr>
        <w:lastRenderedPageBreak/>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14:paraId="196C3984" w14:textId="1E832958" w:rsidR="009440F3" w:rsidRDefault="009440F3" w:rsidP="009440F3">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37</w:t>
      </w:r>
      <w:r w:rsidR="00F6186B">
        <w:rPr>
          <w:noProof/>
        </w:rPr>
        <w:fldChar w:fldCharType="end"/>
      </w:r>
      <w:r>
        <w:t>. HYDRA_V2_POWER PCB</w:t>
      </w:r>
    </w:p>
    <w:p w14:paraId="0C2C9B81" w14:textId="77777777" w:rsidR="00B93B6E" w:rsidRDefault="00B93B6E" w:rsidP="00B93B6E">
      <w:pPr>
        <w:keepNext/>
        <w:jc w:val="center"/>
      </w:pPr>
      <w:r w:rsidRPr="00B93B6E">
        <w:rPr>
          <w:noProof/>
        </w:rPr>
        <w:drawing>
          <wp:inline distT="0" distB="0" distL="0" distR="0" wp14:anchorId="4561BB6C" wp14:editId="752392AA">
            <wp:extent cx="3819525" cy="3787288"/>
            <wp:effectExtent l="0" t="0" r="0" b="3810"/>
            <wp:docPr id="1691974787" name="Picture 1"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14:paraId="4E6BD7A7" w14:textId="53AD3ECE" w:rsidR="00B93B6E" w:rsidRPr="00B93B6E" w:rsidRDefault="00B93B6E" w:rsidP="00B93B6E">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38</w:t>
      </w:r>
      <w:r w:rsidR="00F6186B">
        <w:rPr>
          <w:noProof/>
        </w:rPr>
        <w:fldChar w:fldCharType="end"/>
      </w:r>
      <w:r>
        <w:t>. HYDRA_V2_POWER Power Planes</w:t>
      </w:r>
    </w:p>
    <w:p w14:paraId="6B2EEECA" w14:textId="5B2B0F4B" w:rsidR="00F267B6" w:rsidRDefault="00F267B6" w:rsidP="009440F3">
      <w:pPr>
        <w:jc w:val="center"/>
        <w:rPr>
          <w:b/>
          <w:bCs/>
        </w:rPr>
      </w:pPr>
      <w:r>
        <w:lastRenderedPageBreak/>
        <w:br w:type="page"/>
      </w:r>
    </w:p>
    <w:p w14:paraId="33BFE7C9" w14:textId="20C21CBB" w:rsidR="006C732B" w:rsidRDefault="00F267B6" w:rsidP="00F267B6">
      <w:pPr>
        <w:pStyle w:val="Heading3"/>
      </w:pPr>
      <w:commentRangeStart w:id="57"/>
      <w:r>
        <w:lastRenderedPageBreak/>
        <w:t>Schematics</w:t>
      </w:r>
      <w:commentRangeEnd w:id="57"/>
      <w:r w:rsidR="006C39B3">
        <w:rPr>
          <w:rStyle w:val="CommentReference"/>
          <w:b w:val="0"/>
          <w:bCs w:val="0"/>
        </w:rPr>
        <w:commentReference w:id="57"/>
      </w:r>
    </w:p>
    <w:p w14:paraId="57C76CDF" w14:textId="77777777" w:rsidR="00DE71E2" w:rsidRDefault="00A15F97" w:rsidP="00DE71E2">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14:paraId="6895018A" w14:textId="0B899C27" w:rsidR="00F77AE9" w:rsidRDefault="00DE71E2" w:rsidP="00DE71E2">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39</w:t>
      </w:r>
      <w:r w:rsidR="00F6186B">
        <w:rPr>
          <w:noProof/>
        </w:rPr>
        <w:fldChar w:fldCharType="end"/>
      </w:r>
      <w:r>
        <w:t>. HYDAR_V2_POWER Parent Schematic</w:t>
      </w:r>
    </w:p>
    <w:p w14:paraId="12CBF720" w14:textId="56243686" w:rsidR="00096E0B" w:rsidRDefault="00A15F97" w:rsidP="00096E0B">
      <w:pPr>
        <w:ind w:firstLine="720"/>
      </w:pPr>
      <w:r>
        <w:t>Power enters through J1</w:t>
      </w:r>
      <w:r w:rsidR="006226DE">
        <w:t xml:space="preserve"> and J2</w:t>
      </w:r>
      <w:r>
        <w:t xml:space="preserve"> (top left) and immediately enters the ground power switch before reaching the safety switches and then entering the power protection stage. The power protection stage provides two outputs: VCC_INT and VCC. VCC_INT only contains reverse polarity protection and is used for the board’s </w:t>
      </w:r>
      <w:r w:rsidR="0095406A">
        <w:t xml:space="preserve">internal regulators as well as the pyrotechnics power rail. </w:t>
      </w:r>
      <w:r w:rsidR="00781778">
        <w:t>The VCC rail maintains reverse polarity protection but also has resettable over-current and over-voltage protection. Both</w:t>
      </w:r>
      <w:r w:rsidR="00096E0B">
        <w:t xml:space="preserve"> rails pass through a 15A fuse within the power protection circuit though the pyrotechnics rail has an additional 2A fuse of its own.</w:t>
      </w:r>
      <w:r w:rsidR="00781778">
        <w:t xml:space="preserve"> </w:t>
      </w:r>
    </w:p>
    <w:p w14:paraId="71417204" w14:textId="7932ACEB" w:rsidR="00A15F97" w:rsidRDefault="0095406A" w:rsidP="00096E0B">
      <w:pPr>
        <w:ind w:firstLine="720"/>
      </w:pPr>
      <w:r>
        <w:t>This</w:t>
      </w:r>
      <w:r w:rsidR="00096E0B">
        <w:t xml:space="preserve"> arrangement</w:t>
      </w:r>
      <w:r>
        <w:t xml:space="preserve"> was done since the sudden spike in current draw from igniting e-matches may </w:t>
      </w:r>
      <w:r w:rsidR="00781778">
        <w:t xml:space="preserve">risk tripping the over-current protection circuit </w:t>
      </w:r>
      <w:r w:rsidR="00810BB0">
        <w:t xml:space="preserve">and turning off the hydra power rails so the e-matches do not go through the over-current circuit. Additionally, reverse polarity protection was maintained on the pyrotechnics channels since the recovery board uses MOSFET-based switches </w:t>
      </w:r>
      <w:r w:rsidR="00FC72BB">
        <w:t>whose body diode would ignite the e-matches in a reverse polarity even</w:t>
      </w:r>
      <w:r w:rsidR="00A42F92">
        <w:t>t.</w:t>
      </w:r>
    </w:p>
    <w:p w14:paraId="6C05C2FD" w14:textId="12678213" w:rsidR="00F34ACE" w:rsidRPr="00F77AE9" w:rsidRDefault="00F34ACE" w:rsidP="00096E0B">
      <w:pPr>
        <w:ind w:firstLine="720"/>
      </w:pPr>
      <w:r>
        <w:t>Both the 5V_REG and 3V3_REG schematics draw from the VCC rail and interface with the MCU to provide telemetry data.</w:t>
      </w:r>
      <w:r w:rsidR="007E6843">
        <w:t xml:space="preserve"> The thermistor circuits on the bottom right serve to provide temperature telemetry on each of the four main regulators of the board. Lastly, two bulk capacitors are included below the safety switches (C1 and C52)</w:t>
      </w:r>
      <w:r w:rsidR="00CD23D9">
        <w:t>.</w:t>
      </w:r>
    </w:p>
    <w:p w14:paraId="36C2E4C4" w14:textId="77777777" w:rsidR="00A15F97" w:rsidRDefault="00A15F97">
      <w:pPr>
        <w:jc w:val="left"/>
        <w:rPr>
          <w:b/>
          <w:bCs/>
        </w:rPr>
      </w:pPr>
      <w:bookmarkStart w:id="58" w:name="_Toc134625144"/>
      <w:r>
        <w:rPr>
          <w:b/>
          <w:bCs/>
        </w:rPr>
        <w:br w:type="page"/>
      </w:r>
    </w:p>
    <w:p w14:paraId="2F652581" w14:textId="08FB9655" w:rsidR="009F4B24" w:rsidRPr="009C675A" w:rsidRDefault="009F4B24" w:rsidP="00C53271">
      <w:pPr>
        <w:pStyle w:val="Heading4"/>
        <w:spacing w:before="240" w:after="240"/>
        <w:rPr>
          <w:b/>
          <w:bCs/>
        </w:rPr>
      </w:pPr>
      <w:r w:rsidRPr="009C675A">
        <w:rPr>
          <w:b/>
          <w:bCs/>
        </w:rPr>
        <w:lastRenderedPageBreak/>
        <w:t>Power Protection</w:t>
      </w:r>
      <w:r w:rsidR="005F290D">
        <w:rPr>
          <w:b/>
          <w:bCs/>
        </w:rPr>
        <w:t xml:space="preserve"> Considerations (PWR_protection.SchDoc)</w:t>
      </w:r>
      <w:bookmarkEnd w:id="58"/>
    </w:p>
    <w:p w14:paraId="50B7747A" w14:textId="36F262D9" w:rsidR="009E50F1" w:rsidRDefault="00635401" w:rsidP="00C53271">
      <w:pPr>
        <w:spacing w:before="240"/>
        <w:ind w:firstLine="720"/>
      </w:pPr>
      <w:r>
        <w:t>The power protection schematic</w:t>
      </w:r>
      <w:r w:rsidR="00F557E9">
        <w:t xml:space="preserve"> has three components: reverse polarity protection, overcurrent/overvoltage protection, and current sensing. </w:t>
      </w:r>
      <w:r w:rsidR="009E50F1">
        <w:t>Battery voltage sense and the</w:t>
      </w:r>
      <w:r w:rsidR="00392557">
        <w:t xml:space="preserve"> board’s internal Vcc rail are pulled prior to the over-current/over-voltage protection circuit since we want both of these to be active at all times. Voltage sense should always provide information and VCC_INT is used for the pyrotechnics channels of the recovery board and most importantly for the power board’s internal regulators which ensure its MCU remains online regardless of</w:t>
      </w:r>
      <w:r w:rsidR="006B1011">
        <w:t xml:space="preserve"> what is happening on</w:t>
      </w:r>
      <w:r w:rsidR="00392557">
        <w:t xml:space="preserve"> </w:t>
      </w:r>
      <w:r w:rsidR="006B1011">
        <w:t>the hydra power rails.</w:t>
      </w:r>
    </w:p>
    <w:p w14:paraId="730F5DF2" w14:textId="7EF9D042" w:rsidR="004D5F4D" w:rsidRDefault="00F557E9" w:rsidP="00C53271">
      <w:pPr>
        <w:spacing w:before="240"/>
        <w:ind w:firstLine="720"/>
      </w:pPr>
      <w:r>
        <w:t>The reverse polarity protection works identically to that of the V1 power board (see Section 1.4.1)</w:t>
      </w:r>
      <w:r w:rsidR="005A6C3A">
        <w:t xml:space="preserve">. The overcurrent/overvoltage protection is based on </w:t>
      </w:r>
      <w:hyperlink r:id="rId63" w:history="1">
        <w:r w:rsidR="005A6C3A" w:rsidRPr="000E31E2">
          <w:rPr>
            <w:rStyle w:val="Hyperlink"/>
          </w:rPr>
          <w:t>this</w:t>
        </w:r>
      </w:hyperlink>
      <w:r w:rsidR="00F036D9">
        <w:rPr>
          <w:rStyle w:val="Hyperlink"/>
        </w:rPr>
        <w:fldChar w:fldCharType="begin"/>
      </w:r>
      <w:r w:rsidR="00F036D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00F036D9">
        <w:rPr>
          <w:rStyle w:val="Hyperlink"/>
        </w:rPr>
        <w:fldChar w:fldCharType="separate"/>
      </w:r>
      <w:r w:rsidR="00F036D9" w:rsidRPr="00F036D9">
        <w:t>[4]</w:t>
      </w:r>
      <w:r w:rsidR="00F036D9">
        <w:rPr>
          <w:rStyle w:val="Hyperlink"/>
        </w:rPr>
        <w:fldChar w:fldCharType="end"/>
      </w:r>
      <w:r w:rsidR="005A6C3A">
        <w:t xml:space="preserve"> paper from Texas Instruments using a TLV1805 op-amp.</w:t>
      </w:r>
      <w:r w:rsidR="000E31E2">
        <w:t xml:space="preserve"> Fundamentally, this circuit is an op amp comparator which compares the voltage drop across a shunt with a fixed value provided by a carefully</w:t>
      </w:r>
      <w:r w:rsidR="0014757D">
        <w:t xml:space="preserve"> </w:t>
      </w:r>
      <w:r w:rsidR="000E31E2">
        <w:t>selected voltage divider</w:t>
      </w:r>
      <w:r w:rsidR="0014757D">
        <w:t xml:space="preserve">. The schematic shown </w:t>
      </w:r>
      <w:r w:rsidR="004D5F4D">
        <w:t>below</w:t>
      </w:r>
      <w:r w:rsidR="0014757D">
        <w:t xml:space="preserve"> is taken from the aforementioned </w:t>
      </w:r>
      <w:r w:rsidR="00605239">
        <w:t xml:space="preserve">paper and depicts the overcurrent circuit. </w:t>
      </w:r>
      <w:r w:rsidR="004D5F4D">
        <w:t xml:space="preserve">For the purposes of this explanation, I will refer to the non-inverting input of the op amp as </w:t>
      </w:r>
      <w:r w:rsidR="004D5F4D" w:rsidRPr="004D5F4D">
        <w:t>V</w:t>
      </w:r>
      <w:r w:rsidR="004D5F4D">
        <w:rPr>
          <w:vertAlign w:val="subscript"/>
        </w:rPr>
        <w:t>P</w:t>
      </w:r>
      <w:r w:rsidR="004D5F4D">
        <w:t xml:space="preserve"> (since it’s denoted by a plus sign) and the inverting input as V</w:t>
      </w:r>
      <w:r w:rsidR="004D5F4D">
        <w:rPr>
          <w:vertAlign w:val="subscript"/>
        </w:rPr>
        <w:t>N</w:t>
      </w:r>
      <w:r w:rsidR="004D5F4D">
        <w:t xml:space="preserve"> (since it’s denoted by a negative sign). </w:t>
      </w:r>
    </w:p>
    <w:p w14:paraId="67E55689" w14:textId="2D31F5EA" w:rsidR="007E1C0F" w:rsidRPr="00EA7384" w:rsidRDefault="00DE71E2" w:rsidP="00C53271">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38C2CE" w14:textId="257EF42F" w:rsidR="00DE71E2" w:rsidRPr="00775222" w:rsidRDefault="00DE71E2" w:rsidP="00DE71E2">
                            <w:pPr>
                              <w:pStyle w:val="Caption"/>
                              <w:rPr>
                                <w:noProof/>
                              </w:rPr>
                            </w:pPr>
                            <w:r>
                              <w:t xml:space="preserve">Figure </w:t>
                            </w:r>
                            <w:r w:rsidR="00F6186B">
                              <w:fldChar w:fldCharType="begin"/>
                            </w:r>
                            <w:r w:rsidR="00F6186B">
                              <w:instrText xml:space="preserve"> SEQ Figure \* ARABIC </w:instrText>
                            </w:r>
                            <w:r w:rsidR="00F6186B">
                              <w:fldChar w:fldCharType="separate"/>
                            </w:r>
                            <w:r w:rsidR="0005415D">
                              <w:rPr>
                                <w:noProof/>
                              </w:rPr>
                              <w:t>40</w:t>
                            </w:r>
                            <w:r w:rsidR="00F6186B">
                              <w:rPr>
                                <w:noProof/>
                              </w:rPr>
                              <w:fldChar w:fldCharType="end"/>
                            </w:r>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3E015" id="_x0000_t202" coordsize="21600,21600" o:spt="202" path="m,l,21600r21600,l21600,xe">
                <v:stroke joinstyle="miter"/>
                <v:path gradientshapeok="t" o:connecttype="rect"/>
              </v:shapetype>
              <v:shape id="Text Box 1562052872" o:spid="_x0000_s1026" type="#_x0000_t20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stroked="f">
                <v:textbox style="mso-fit-shape-to-text:t" inset="0,0,0,0">
                  <w:txbxContent>
                    <w:p w14:paraId="2838C2CE" w14:textId="257EF42F" w:rsidR="00DE71E2" w:rsidRPr="00775222" w:rsidRDefault="00DE71E2" w:rsidP="00DE71E2">
                      <w:pPr>
                        <w:pStyle w:val="Caption"/>
                        <w:rPr>
                          <w:noProof/>
                        </w:rPr>
                      </w:pPr>
                      <w:r>
                        <w:t xml:space="preserve">Figure </w:t>
                      </w:r>
                      <w:r w:rsidR="00F6186B">
                        <w:fldChar w:fldCharType="begin"/>
                      </w:r>
                      <w:r w:rsidR="00F6186B">
                        <w:instrText xml:space="preserve"> SEQ Figure \* ARABIC </w:instrText>
                      </w:r>
                      <w:r w:rsidR="00F6186B">
                        <w:fldChar w:fldCharType="separate"/>
                      </w:r>
                      <w:r w:rsidR="0005415D">
                        <w:rPr>
                          <w:noProof/>
                        </w:rPr>
                        <w:t>40</w:t>
                      </w:r>
                      <w:r w:rsidR="00F6186B">
                        <w:rPr>
                          <w:noProof/>
                        </w:rPr>
                        <w:fldChar w:fldCharType="end"/>
                      </w:r>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00605239" w:rsidRPr="004D5F4D">
        <w:t>The</w:t>
      </w:r>
      <w:r w:rsidR="00605239">
        <w:t xml:space="preserve"> power is passed from the top left, </w:t>
      </w:r>
      <w:r w:rsidR="00BB79CE">
        <w:t>from</w:t>
      </w:r>
      <w:r w:rsidR="00605239">
        <w:t xml:space="preserve"> the V</w:t>
      </w:r>
      <w:r w:rsidR="00605239">
        <w:softHyphen/>
      </w:r>
      <w:r w:rsidR="00605239">
        <w:rPr>
          <w:vertAlign w:val="subscript"/>
        </w:rPr>
        <w:t>S</w:t>
      </w:r>
      <w:r w:rsidR="00605239">
        <w:t xml:space="preserve"> power objec</w:t>
      </w:r>
      <w:r w:rsidR="004361A6">
        <w:t xml:space="preserve">t, through a shunt (R1), and finally though a P-channel MOSFET before reaching the load at the bottom left. The voltage post-shunt, </w:t>
      </w:r>
      <w:r w:rsidR="00F608B0">
        <w:t>V</w:t>
      </w:r>
      <w:r w:rsidR="00F608B0">
        <w:rPr>
          <w:vertAlign w:val="subscript"/>
        </w:rPr>
        <w:t>N</w:t>
      </w:r>
      <w:r w:rsidR="004361A6">
        <w:t>, will be marginally less than the supply voltage V</w:t>
      </w:r>
      <w:r w:rsidR="004361A6">
        <w:rPr>
          <w:vertAlign w:val="subscript"/>
        </w:rPr>
        <w:t>S</w:t>
      </w:r>
      <w:r w:rsidR="004361A6">
        <w:t xml:space="preserve">. The voltage divider (R2/R3) is selected such that it produces </w:t>
      </w:r>
      <w:r w:rsidR="00F419B7">
        <w:t>a voltage analogous to the drop that would occur across R1 at the maximum allowable current flow.</w:t>
      </w:r>
      <w:r w:rsidR="00204771">
        <w:t xml:space="preserve"> Initially, the current draw is below the limit and so the voltage</w:t>
      </w:r>
      <w:r w:rsidR="008230CD">
        <w:t xml:space="preserve"> drop across the shunt is small and therefore the</w:t>
      </w:r>
      <w:r w:rsidR="00204771">
        <w:t xml:space="preserve"> post-shunt</w:t>
      </w:r>
      <w:r w:rsidR="008230CD">
        <w:t xml:space="preserve"> voltage</w:t>
      </w:r>
      <w:r w:rsidR="00204771">
        <w:t xml:space="preserve"> is higher than the voltage generated by the divider. </w:t>
      </w:r>
      <w:r w:rsidR="008230CD">
        <w:t xml:space="preserve">Since </w:t>
      </w:r>
      <w:r w:rsidR="00584D81">
        <w:t>V</w:t>
      </w:r>
      <w:r w:rsidR="00584D81">
        <w:rPr>
          <w:vertAlign w:val="subscript"/>
        </w:rPr>
        <w:t>N</w:t>
      </w:r>
      <w:r w:rsidR="008230CD">
        <w:t xml:space="preserve"> is higher </w:t>
      </w:r>
      <w:r w:rsidR="00584D81">
        <w:t>V</w:t>
      </w:r>
      <w:r w:rsidR="00584D81">
        <w:softHyphen/>
      </w:r>
      <w:r w:rsidR="00584D81">
        <w:rPr>
          <w:vertAlign w:val="subscript"/>
        </w:rPr>
        <w:t>P</w:t>
      </w:r>
      <w:r w:rsidR="008230CD">
        <w:t xml:space="preserve">, the op amp’s output will be low (op </w:t>
      </w:r>
      <w:r w:rsidR="00D150C8">
        <w:t xml:space="preserve">amp output </w:t>
      </w:r>
      <w:r w:rsidR="004811AF">
        <w:t>~ V</w:t>
      </w:r>
      <w:r w:rsidR="004811AF">
        <w:softHyphen/>
      </w:r>
      <w:r w:rsidR="005424BB">
        <w:rPr>
          <w:vertAlign w:val="subscript"/>
        </w:rPr>
        <w:t xml:space="preserve">P </w:t>
      </w:r>
      <w:r w:rsidR="004811AF">
        <w:t>– V</w:t>
      </w:r>
      <w:r w:rsidR="005424BB">
        <w:rPr>
          <w:vertAlign w:val="subscript"/>
        </w:rPr>
        <w:t>N</w:t>
      </w:r>
      <w:r w:rsidR="004811AF">
        <w:t>)</w:t>
      </w:r>
      <w:r w:rsidR="00D150C8">
        <w:t xml:space="preserve">. This output does two things: </w:t>
      </w:r>
      <w:r w:rsidR="00FD0291">
        <w:t>firstly,</w:t>
      </w:r>
      <w:r w:rsidR="00D150C8">
        <w:t xml:space="preserve"> it pulls the gate of the P-channel MOSFET low thereby turning it on</w:t>
      </w:r>
      <w:r w:rsidR="005424BB">
        <w:t>,</w:t>
      </w:r>
      <w:r w:rsidR="00D150C8">
        <w:t xml:space="preserve"> </w:t>
      </w:r>
      <w:r w:rsidR="005424BB">
        <w:t>and</w:t>
      </w:r>
      <w:r w:rsidR="00D150C8">
        <w:t xml:space="preserve"> secondly it maintains th</w:t>
      </w:r>
      <w:r w:rsidR="00C855F9">
        <w:t>e right side of the R2/R3 voltage divider low. Once an overcurrent condition is reached and the voltage drop across the shunt</w:t>
      </w:r>
      <w:r w:rsidR="00497CCB">
        <w:t xml:space="preserve"> causes </w:t>
      </w:r>
      <w:r w:rsidR="00BD5A99">
        <w:t>V</w:t>
      </w:r>
      <w:r w:rsidR="00BD5A99">
        <w:rPr>
          <w:vertAlign w:val="subscript"/>
        </w:rPr>
        <w:t>N</w:t>
      </w:r>
      <w:r w:rsidR="00497CCB">
        <w:t xml:space="preserve"> to be less than </w:t>
      </w:r>
      <w:r w:rsidR="00BD5A99">
        <w:t>V</w:t>
      </w:r>
      <w:r w:rsidR="00BD5A99">
        <w:rPr>
          <w:vertAlign w:val="subscript"/>
        </w:rPr>
        <w:t>P</w:t>
      </w:r>
      <w:r w:rsidR="00497CCB">
        <w:t>, the op amp</w:t>
      </w:r>
      <w:r w:rsidR="00BD5A99">
        <w:t>’</w:t>
      </w:r>
      <w:r w:rsidR="00497CCB">
        <w:t xml:space="preserve">s output will go high. This high output cuts off the MOSFET but also effectively sets both sides of the R2/R3 voltage divider high </w:t>
      </w:r>
      <w:r w:rsidR="004D5F4D">
        <w:t xml:space="preserve">so </w:t>
      </w:r>
      <w:r w:rsidR="009D26C5">
        <w:t>V</w:t>
      </w:r>
      <w:r w:rsidR="009D26C5">
        <w:rPr>
          <w:vertAlign w:val="subscript"/>
        </w:rPr>
        <w:t>P</w:t>
      </w:r>
      <w:r w:rsidR="009D26C5">
        <w:t xml:space="preserve"> will now be effectively equal to</w:t>
      </w:r>
      <w:r w:rsidR="00BD5A99">
        <w:t xml:space="preserve"> V</w:t>
      </w:r>
      <w:r w:rsidR="00BD5A99">
        <w:rPr>
          <w:vertAlign w:val="subscript"/>
        </w:rPr>
        <w:t>S</w:t>
      </w:r>
      <w:r w:rsidR="00BD5A99">
        <w:t>. In this manner, V</w:t>
      </w:r>
      <w:r w:rsidR="00BD5A99">
        <w:rPr>
          <w:vertAlign w:val="subscript"/>
        </w:rPr>
        <w:t>P</w:t>
      </w:r>
      <w:r w:rsidR="00BD5A99">
        <w:t xml:space="preserve"> = V</w:t>
      </w:r>
      <w:r w:rsidR="00BD5A99">
        <w:rPr>
          <w:vertAlign w:val="subscript"/>
        </w:rPr>
        <w:t>N</w:t>
      </w:r>
      <w:r w:rsidR="009D26C5">
        <w:t xml:space="preserve"> and the op-amp will be stuck in its hysteresis </w:t>
      </w:r>
      <w:r w:rsidR="009867CF">
        <w:t>zone where there is not enough of a difference between V</w:t>
      </w:r>
      <w:r w:rsidR="009867CF">
        <w:rPr>
          <w:vertAlign w:val="subscript"/>
        </w:rPr>
        <w:t>P</w:t>
      </w:r>
      <w:r w:rsidR="009867CF">
        <w:t xml:space="preserve"> and V</w:t>
      </w:r>
      <w:r w:rsidR="009867CF">
        <w:rPr>
          <w:vertAlign w:val="subscript"/>
        </w:rPr>
        <w:t>N</w:t>
      </w:r>
      <w:r w:rsidR="009867CF">
        <w:t xml:space="preserve"> for the output to change state.</w:t>
      </w:r>
      <w:r w:rsidR="00EA7384">
        <w:t xml:space="preserve"> The capacitor (C1) is included to pull the output of the R2/R3 divider low on boot; this ensures that V</w:t>
      </w:r>
      <w:r w:rsidR="00EA7384">
        <w:rPr>
          <w:vertAlign w:val="subscript"/>
        </w:rPr>
        <w:t>P</w:t>
      </w:r>
      <w:r w:rsidR="00EA7384">
        <w:t xml:space="preserve"> is less than V</w:t>
      </w:r>
      <w:r w:rsidR="00EA7384">
        <w:rPr>
          <w:vertAlign w:val="subscript"/>
        </w:rPr>
        <w:t>N</w:t>
      </w:r>
      <w:r w:rsidR="00EA7384">
        <w:t xml:space="preserve"> at boot and the circuit does not trip prematurely.</w:t>
      </w:r>
    </w:p>
    <w:p w14:paraId="5EAF1E52" w14:textId="2096BFF6" w:rsidR="00FD0291" w:rsidRDefault="006B2D34" w:rsidP="00C53271">
      <w:pPr>
        <w:spacing w:before="240"/>
        <w:ind w:firstLine="720"/>
      </w:pPr>
      <w:r>
        <w:t>The overvoltage protection works by</w:t>
      </w:r>
      <w:r w:rsidR="002070C0">
        <w:t xml:space="preserve"> using a comparator</w:t>
      </w:r>
      <w:r w:rsidR="00CC52C2">
        <w:t>, voltage divider, and zener reference</w:t>
      </w:r>
      <w:r w:rsidR="002070C0">
        <w:t xml:space="preserve"> to </w:t>
      </w:r>
      <w:r w:rsidR="00E318C6">
        <w:t>figure out if</w:t>
      </w:r>
      <w:r w:rsidR="00CC52C2">
        <w:t xml:space="preserve"> the board’s input voltage</w:t>
      </w:r>
      <w:r w:rsidR="00E318C6">
        <w:t xml:space="preserve"> exceeds the</w:t>
      </w:r>
      <w:r w:rsidR="00CC52C2">
        <w:t xml:space="preserve"> maximum allowable input voltage of </w:t>
      </w:r>
      <w:r w:rsidR="0017799E">
        <w:t>18</w:t>
      </w:r>
      <w:r w:rsidR="00CC52C2">
        <w:t>V</w:t>
      </w:r>
      <w:r w:rsidR="0017799E">
        <w:t xml:space="preserve"> (chosen based on the maximum value </w:t>
      </w:r>
      <w:r w:rsidR="00EE31F1">
        <w:t>for U5, our current sense IC)</w:t>
      </w:r>
      <w:r w:rsidR="008517F8">
        <w:t xml:space="preserve">. Once the input voltage increases past the maximum </w:t>
      </w:r>
      <w:r w:rsidR="008517F8">
        <w:lastRenderedPageBreak/>
        <w:t>allowable input voltage, the comparator’s output will swing high and set the output of the overcurrent</w:t>
      </w:r>
      <w:r w:rsidR="004653A5">
        <w:t xml:space="preserve"> circuit’s op amp high thereby forcing the over-current protection to trip.</w:t>
      </w:r>
    </w:p>
    <w:p w14:paraId="3337E6AB" w14:textId="77777777" w:rsidR="000A2CD2" w:rsidRDefault="000A2CD2" w:rsidP="000A2CD2">
      <w:pPr>
        <w:keepNext/>
        <w:spacing w:before="240"/>
      </w:pPr>
      <w:r w:rsidRPr="000A2CD2">
        <w:rPr>
          <w:noProof/>
        </w:rPr>
        <w:drawing>
          <wp:inline distT="0" distB="0" distL="0" distR="0" wp14:anchorId="7247CB47" wp14:editId="03F406B9">
            <wp:extent cx="5943600" cy="3768725"/>
            <wp:effectExtent l="0" t="0" r="0" b="3175"/>
            <wp:docPr id="11055029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14:paraId="3A633572" w14:textId="6166F729" w:rsidR="000A2CD2" w:rsidRDefault="000A2CD2" w:rsidP="000A2CD2">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41</w:t>
      </w:r>
      <w:r w:rsidR="00F6186B">
        <w:rPr>
          <w:noProof/>
        </w:rPr>
        <w:fldChar w:fldCharType="end"/>
      </w:r>
      <w:r>
        <w:t>. HYDRA_V2_POWER Power Protection Schematic</w:t>
      </w:r>
    </w:p>
    <w:p w14:paraId="29E40921" w14:textId="43C01144" w:rsidR="00F2703D" w:rsidRDefault="009F4B24" w:rsidP="000A2CD2">
      <w:pPr>
        <w:spacing w:before="240"/>
        <w:ind w:firstLine="720"/>
      </w:pPr>
      <w:r>
        <w:t>Aside from</w:t>
      </w:r>
      <w:r w:rsidR="00DD575F">
        <w:t xml:space="preserve"> protection, this schematic provides the MCU with information about </w:t>
      </w:r>
      <w:r w:rsidR="00830E94">
        <w:t>battery voltage and current draw</w:t>
      </w:r>
      <w:r w:rsidR="002E4306">
        <w:t xml:space="preserve"> using a voltage divider as well as a dedicated shunt IC.</w:t>
      </w:r>
      <w:r w:rsidR="00AE0618">
        <w:t xml:space="preserve"> Voltage sense is provided by a voltage divider and zener (R21/R24 and D3)</w:t>
      </w:r>
      <w:r w:rsidR="00FB440F">
        <w:t xml:space="preserve"> prior to the over-current protection such that it always remains active. The zener serves to protect the MCU in case the voltage divider’s output ever exceeds 3V3. Current sense is provided by a dedicated current sense IC (U5) whose schematic is designed as per its datasheet and also includes a zener on the output to once again protect the MCU.</w:t>
      </w:r>
    </w:p>
    <w:p w14:paraId="59203686" w14:textId="783BE02C" w:rsidR="00913A32" w:rsidRDefault="00913A32" w:rsidP="00F2703D">
      <w:pPr>
        <w:spacing w:before="240"/>
        <w:jc w:val="center"/>
      </w:pPr>
    </w:p>
    <w:p w14:paraId="7E55C9A4" w14:textId="1D5C2BBE" w:rsidR="00537D40" w:rsidRDefault="00913A32" w:rsidP="00913A32">
      <w:pPr>
        <w:jc w:val="left"/>
      </w:pPr>
      <w:r>
        <w:br w:type="page"/>
      </w:r>
    </w:p>
    <w:p w14:paraId="61D11117" w14:textId="00642680" w:rsidR="00EC1960" w:rsidRPr="0064789D" w:rsidRDefault="00EC1960" w:rsidP="00C53271">
      <w:pPr>
        <w:pStyle w:val="Heading4"/>
        <w:spacing w:before="240" w:after="240"/>
        <w:rPr>
          <w:b/>
          <w:bCs/>
        </w:rPr>
      </w:pPr>
      <w:bookmarkStart w:id="59" w:name="_Toc134625145"/>
      <w:r w:rsidRPr="0064789D">
        <w:rPr>
          <w:b/>
          <w:bCs/>
        </w:rPr>
        <w:lastRenderedPageBreak/>
        <w:t>Redundant Regulator Considerations (</w:t>
      </w:r>
      <w:r w:rsidR="005F290D" w:rsidRPr="0064789D">
        <w:rPr>
          <w:b/>
          <w:bCs/>
        </w:rPr>
        <w:t>5V_regulators.SchDoc and 3V3_regulators.SchDoc)</w:t>
      </w:r>
      <w:bookmarkEnd w:id="59"/>
    </w:p>
    <w:p w14:paraId="65DC16AF" w14:textId="7C0E2230" w:rsidR="00B53690" w:rsidRDefault="00AC4BCE" w:rsidP="0084744C">
      <w:pPr>
        <w:spacing w:before="240"/>
        <w:ind w:firstLine="720"/>
      </w:pPr>
      <w:r>
        <w:t xml:space="preserve">The explanation here will use part designators from the 5V schematic though both </w:t>
      </w:r>
      <w:r w:rsidR="00DC7AD1">
        <w:t>5V and 3V3 schematics are very similar with the only difference being</w:t>
      </w:r>
      <w:r w:rsidR="00410DF1">
        <w:t xml:space="preserve"> that voltage dividers are used to decrease the logic voltage to 3V3 in the 5V schematic. </w:t>
      </w:r>
    </w:p>
    <w:p w14:paraId="226D2180" w14:textId="17AE192C" w:rsidR="0084744C" w:rsidRPr="0084744C" w:rsidRDefault="0084744C" w:rsidP="0084744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14:paraId="3DF1DB8C" w14:textId="20CDD19E" w:rsidR="00DC3BE6" w:rsidRDefault="00DC3BE6" w:rsidP="00C53271">
      <w:pPr>
        <w:spacing w:before="240"/>
        <w:ind w:firstLine="720"/>
      </w:pPr>
      <w:commentRangeStart w:id="60"/>
      <w:r>
        <w:t xml:space="preserve">Two </w:t>
      </w:r>
      <w:commentRangeEnd w:id="60"/>
      <w:r w:rsidR="004F2750">
        <w:rPr>
          <w:rStyle w:val="CommentReference"/>
        </w:rPr>
        <w:commentReference w:id="60"/>
      </w:r>
      <w:r>
        <w:t>regulators are included in parallel (U1 and U2) and share input/outpu</w:t>
      </w:r>
      <w:r w:rsidR="00806355">
        <w:t xml:space="preserve">t capacitors. </w:t>
      </w:r>
      <w:r w:rsidR="00A20031">
        <w:t>A picture of the regulators for the 5V rail is included below where U1 and U2 are the 5V regulators used for the avionics stack</w:t>
      </w:r>
      <w:r w:rsidR="00220CD3">
        <w:t xml:space="preserve">. </w:t>
      </w:r>
      <w:r w:rsidR="004F2750">
        <w:t xml:space="preserve">The purpose of redundant regulators is to reduce the load on each individual regulator and </w:t>
      </w:r>
      <w:r w:rsidR="00DA0F03">
        <w:t>somewhat mitigate the risk of regulators overheating from exposure to the elements</w:t>
      </w:r>
      <w:r w:rsidR="00D77BBF">
        <w:t>. Back-to-back MOSFETs are used in conjunction with the LTC4353IDE#PBF load-sharing controller though only one MOSFET is used in practice, as per the schematics provided on the load-sharing controller’s datasheet.</w:t>
      </w:r>
      <w:r w:rsidR="00B93BA7">
        <w:t xml:space="preserve"> A status LED is included for each rail where each LED represents the status of one regulator meaning that the status LEDs should optimally be </w:t>
      </w:r>
      <w:r w:rsidR="00EF6CE9">
        <w:t xml:space="preserve">yellow (both red and green on). </w:t>
      </w:r>
      <w:commentRangeStart w:id="61"/>
      <w:commentRangeStart w:id="62"/>
      <w:r w:rsidR="00EF6CE9">
        <w:t>This probably isn’t ideal.</w:t>
      </w:r>
      <w:commentRangeEnd w:id="61"/>
      <w:r w:rsidR="00EF6CE9">
        <w:rPr>
          <w:rStyle w:val="CommentReference"/>
        </w:rPr>
        <w:commentReference w:id="61"/>
      </w:r>
      <w:commentRangeEnd w:id="62"/>
      <w:r w:rsidR="00EF6CE9">
        <w:rPr>
          <w:rStyle w:val="CommentReference"/>
        </w:rPr>
        <w:commentReference w:id="62"/>
      </w:r>
    </w:p>
    <w:p w14:paraId="00A15925" w14:textId="77777777" w:rsidR="00460B74" w:rsidRDefault="006F1864" w:rsidP="00460B74">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14:paraId="50F1D112" w14:textId="0FCAA80E" w:rsidR="00A20031" w:rsidRDefault="00460B74" w:rsidP="00460B7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42</w:t>
      </w:r>
      <w:r w:rsidR="00F6186B">
        <w:rPr>
          <w:noProof/>
        </w:rPr>
        <w:fldChar w:fldCharType="end"/>
      </w:r>
      <w:r>
        <w:t>. HYDRA_V2_POWER 5V Redundant Regulator Schematic</w:t>
      </w:r>
    </w:p>
    <w:p w14:paraId="6E0895A0" w14:textId="77777777" w:rsidR="002C752F" w:rsidRDefault="002C752F" w:rsidP="002C752F">
      <w:pPr>
        <w:keepNext/>
      </w:pPr>
      <w:r w:rsidRPr="002C752F">
        <w:rPr>
          <w:noProof/>
        </w:rPr>
        <w:lastRenderedPageBreak/>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14:paraId="29505455" w14:textId="15AAD83E" w:rsidR="00043615" w:rsidRPr="00043615" w:rsidRDefault="002C752F" w:rsidP="002C752F">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43</w:t>
      </w:r>
      <w:r w:rsidR="00F6186B">
        <w:rPr>
          <w:noProof/>
        </w:rPr>
        <w:fldChar w:fldCharType="end"/>
      </w:r>
      <w:r>
        <w:t>. HYDRA_V2_POWER 3V3 Redundant Regulator Schematic</w:t>
      </w:r>
    </w:p>
    <w:p w14:paraId="5CAA62A1" w14:textId="4BFEB2B5" w:rsidR="00EF6CE9" w:rsidRDefault="005D735D" w:rsidP="00EF6CE9">
      <w:pPr>
        <w:spacing w:before="240"/>
      </w:pPr>
      <w:r>
        <w:tab/>
      </w:r>
    </w:p>
    <w:p w14:paraId="0B2720EF" w14:textId="314EC0D8" w:rsidR="00065452" w:rsidRDefault="00065452">
      <w:pPr>
        <w:jc w:val="left"/>
      </w:pPr>
      <w:r>
        <w:br w:type="page"/>
      </w:r>
    </w:p>
    <w:p w14:paraId="0FDE65E5" w14:textId="06D0342C" w:rsidR="001631AC" w:rsidRDefault="001631AC" w:rsidP="00C93377">
      <w:pPr>
        <w:pStyle w:val="Heading4"/>
        <w:spacing w:after="240"/>
      </w:pPr>
      <w:bookmarkStart w:id="63" w:name="_Toc134625146"/>
      <w:r>
        <w:lastRenderedPageBreak/>
        <w:t xml:space="preserve">Internal </w:t>
      </w:r>
      <w:r w:rsidR="00C972D6">
        <w:t>R</w:t>
      </w:r>
      <w:r>
        <w:t>egulators (INTERNAL_REGULATORS.SchDoc)</w:t>
      </w:r>
    </w:p>
    <w:p w14:paraId="41777F62" w14:textId="304A1E8B" w:rsidR="001631AC" w:rsidRDefault="001631AC" w:rsidP="00D62FCB">
      <w:pPr>
        <w:ind w:firstLine="720"/>
      </w:pPr>
      <w:r>
        <w:t>Nothing special here, both regulators were designed as per their datasheet and voltage dividers are included to</w:t>
      </w:r>
      <w:r w:rsidR="00D62FCB">
        <w:t xml:space="preserve"> provide telemetry about the internal rail voltages.</w:t>
      </w:r>
    </w:p>
    <w:p w14:paraId="5EFB86E7" w14:textId="77777777" w:rsidR="00460B74" w:rsidRDefault="004230A4" w:rsidP="00460B74">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14:paraId="34148040" w14:textId="1F48BE45" w:rsidR="004230A4" w:rsidRPr="001631AC" w:rsidRDefault="00460B74" w:rsidP="00460B7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44</w:t>
      </w:r>
      <w:r w:rsidR="00F6186B">
        <w:rPr>
          <w:noProof/>
        </w:rPr>
        <w:fldChar w:fldCharType="end"/>
      </w:r>
      <w:r>
        <w:t>. HYDRA_V2_POWER Internal Regulator Schematic</w:t>
      </w:r>
    </w:p>
    <w:p w14:paraId="2DA5C2FA" w14:textId="77777777" w:rsidR="00F77AE9" w:rsidRDefault="00F77AE9">
      <w:pPr>
        <w:jc w:val="left"/>
      </w:pPr>
      <w:r>
        <w:br w:type="page"/>
      </w:r>
    </w:p>
    <w:p w14:paraId="20010D27" w14:textId="1C8ECEF1" w:rsidR="00C972D6" w:rsidRDefault="00C972D6" w:rsidP="00C93377">
      <w:pPr>
        <w:pStyle w:val="Heading4"/>
        <w:spacing w:after="240"/>
      </w:pPr>
      <w:r>
        <w:lastRenderedPageBreak/>
        <w:t>Ground Power Switch (GRND_PWR_SW.SchDoc)</w:t>
      </w:r>
    </w:p>
    <w:p w14:paraId="1EE0A4C4" w14:textId="526A3A14" w:rsidR="00C972D6" w:rsidRDefault="00C972D6" w:rsidP="00F77AE9">
      <w:pPr>
        <w:ind w:firstLine="720"/>
      </w:pPr>
      <w:r>
        <w:t>This does not work and will be scrapped in V3. Ignore.</w:t>
      </w:r>
    </w:p>
    <w:p w14:paraId="67062596" w14:textId="77777777" w:rsidR="00F77AE9" w:rsidRDefault="00F77AE9" w:rsidP="00C972D6"/>
    <w:p w14:paraId="7C8844D6" w14:textId="77777777" w:rsidR="00460B74" w:rsidRDefault="00F77AE9" w:rsidP="00460B74">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14:paraId="32FD1413" w14:textId="6DBE92E2" w:rsidR="00C972D6" w:rsidRPr="00C972D6" w:rsidRDefault="00460B74" w:rsidP="00460B7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45</w:t>
      </w:r>
      <w:r w:rsidR="00F6186B">
        <w:rPr>
          <w:noProof/>
        </w:rPr>
        <w:fldChar w:fldCharType="end"/>
      </w:r>
      <w:r>
        <w:t>. HYDRA_V2_POWER Ground Power Switch Schematic</w:t>
      </w:r>
    </w:p>
    <w:p w14:paraId="3F7F490C" w14:textId="77777777" w:rsidR="00F77AE9" w:rsidRDefault="00F77AE9">
      <w:pPr>
        <w:jc w:val="left"/>
      </w:pPr>
      <w:r>
        <w:br w:type="page"/>
      </w:r>
    </w:p>
    <w:p w14:paraId="0E181CDC" w14:textId="71DCD25E" w:rsidR="0041041B" w:rsidRDefault="00065452" w:rsidP="00C93377">
      <w:pPr>
        <w:pStyle w:val="Heading4"/>
        <w:spacing w:after="240"/>
      </w:pPr>
      <w:r>
        <w:lastRenderedPageBreak/>
        <w:t>MCU Considerations (MCU_PINOUT.SchDoc)</w:t>
      </w:r>
      <w:bookmarkEnd w:id="63"/>
    </w:p>
    <w:p w14:paraId="3FC9A6F1" w14:textId="77777777" w:rsidR="00EA728D" w:rsidRDefault="00EA728D" w:rsidP="00EA728D">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14:paraId="36163941" w14:textId="754F5955" w:rsidR="00EA728D" w:rsidRDefault="00EA728D" w:rsidP="00EA728D">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46</w:t>
      </w:r>
      <w:r w:rsidR="00F6186B">
        <w:rPr>
          <w:noProof/>
        </w:rPr>
        <w:fldChar w:fldCharType="end"/>
      </w:r>
      <w:r>
        <w:t>. HYDRA_V2_POWER MCU Pinout Schematic</w:t>
      </w:r>
    </w:p>
    <w:p w14:paraId="124521E5" w14:textId="107700B1" w:rsidR="00EB6BE1" w:rsidRDefault="00351A52" w:rsidP="00A1065E">
      <w:pPr>
        <w:ind w:firstLine="720"/>
      </w:pPr>
      <w:r>
        <w:t xml:space="preserve">A lot of the pins interface on the left of the MCU since the MCU is located at the top right of the board and because </w:t>
      </w:r>
      <w:r w:rsidR="00EF2D76">
        <w:t xml:space="preserve">the ADC pins are located along the left side, </w:t>
      </w:r>
      <w:r w:rsidR="00A1065E">
        <w:t>the left half</w:t>
      </w:r>
      <w:r w:rsidR="00EF2D76">
        <w:t xml:space="preserve"> of the bottom, and a bit to the top left of the MCU.</w:t>
      </w:r>
      <w:r w:rsidR="00A1065E">
        <w:t xml:space="preserve"> All the I/O is pinned out on the top right of the schematic.</w:t>
      </w:r>
    </w:p>
    <w:p w14:paraId="40623309" w14:textId="77777777" w:rsidR="00EB6BE1" w:rsidRDefault="00EB6BE1">
      <w:pPr>
        <w:jc w:val="left"/>
      </w:pPr>
      <w:r>
        <w:br w:type="page"/>
      </w:r>
    </w:p>
    <w:p w14:paraId="1DF6646A" w14:textId="49B1A229" w:rsidR="00351A52" w:rsidRDefault="00EB6BE1" w:rsidP="00EB6BE1">
      <w:pPr>
        <w:pStyle w:val="Heading3"/>
      </w:pPr>
      <w:r>
        <w:lastRenderedPageBreak/>
        <w:t>PCB</w:t>
      </w:r>
    </w:p>
    <w:p w14:paraId="325149A8" w14:textId="77777777" w:rsidR="005A0D68" w:rsidRDefault="005A0D68" w:rsidP="005A0D68">
      <w:pPr>
        <w:keepNext/>
        <w:jc w:val="left"/>
      </w:pPr>
      <w:r w:rsidRPr="005A0D68">
        <w:rPr>
          <w:noProof/>
        </w:rPr>
        <w:drawing>
          <wp:inline distT="0" distB="0" distL="0" distR="0" wp14:anchorId="463CD58B" wp14:editId="6E927933">
            <wp:extent cx="5943600" cy="5671820"/>
            <wp:effectExtent l="0" t="0" r="0" b="5080"/>
            <wp:docPr id="1928946620" name="Picture 1"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14:paraId="738372B1" w14:textId="795CEC97" w:rsidR="005A0D68" w:rsidRDefault="005A0D68" w:rsidP="005A0D68">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47</w:t>
      </w:r>
      <w:r w:rsidR="00F6186B">
        <w:rPr>
          <w:noProof/>
        </w:rPr>
        <w:fldChar w:fldCharType="end"/>
      </w:r>
      <w:r>
        <w:t>. HYDRA_V2_POWER PCB Top</w:t>
      </w:r>
    </w:p>
    <w:p w14:paraId="4C63F927" w14:textId="77777777" w:rsidR="005A0D68" w:rsidRDefault="005A0D68">
      <w:pPr>
        <w:jc w:val="left"/>
        <w:rPr>
          <w:i/>
          <w:iCs/>
          <w:sz w:val="20"/>
          <w:szCs w:val="20"/>
        </w:rPr>
      </w:pPr>
      <w:r>
        <w:br w:type="page"/>
      </w:r>
    </w:p>
    <w:p w14:paraId="5AD88BC7" w14:textId="77777777" w:rsidR="00372593" w:rsidRDefault="00372593" w:rsidP="00372593">
      <w:pPr>
        <w:pStyle w:val="Caption"/>
        <w:keepNext/>
        <w:jc w:val="center"/>
      </w:pPr>
      <w:r w:rsidRPr="00372593">
        <w:rPr>
          <w:noProof/>
        </w:rPr>
        <w:lastRenderedPageBreak/>
        <w:drawing>
          <wp:inline distT="0" distB="0" distL="0" distR="0" wp14:anchorId="644340A1" wp14:editId="5E528479">
            <wp:extent cx="5943600" cy="5818505"/>
            <wp:effectExtent l="0" t="0" r="0" b="0"/>
            <wp:docPr id="1196612108"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3233E68B" w14:textId="27E76C53" w:rsidR="005A0D68" w:rsidRDefault="00372593" w:rsidP="00372593">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48</w:t>
      </w:r>
      <w:r w:rsidR="00F6186B">
        <w:rPr>
          <w:noProof/>
        </w:rPr>
        <w:fldChar w:fldCharType="end"/>
      </w:r>
      <w:r>
        <w:t>. HYDRA_V2_POWER PCB Bottom</w:t>
      </w:r>
    </w:p>
    <w:p w14:paraId="16C217B6" w14:textId="50F22395" w:rsidR="00EB6BE1" w:rsidRDefault="00D557E5" w:rsidP="009D5986">
      <w:pPr>
        <w:ind w:firstLine="720"/>
        <w:rPr>
          <w:b/>
          <w:bCs/>
        </w:rPr>
      </w:pPr>
      <w:r>
        <w:t>The two fuses visible to the right of the PCB’s center point are not actually meant to be included. These pads can be short circuitted to provide 5V to the load sharing controllers though they were not used in practice since the load sharing controllers are meant to function as long as either one of their inputs is above 2.9V.</w:t>
      </w:r>
      <w:r w:rsidR="00EB6BE1">
        <w:br w:type="page"/>
      </w:r>
    </w:p>
    <w:p w14:paraId="23062843" w14:textId="5AC3708F" w:rsidR="00EB6BE1" w:rsidRPr="00EB6BE1" w:rsidRDefault="00EB6BE1" w:rsidP="00EB6BE1">
      <w:pPr>
        <w:pStyle w:val="Heading3"/>
      </w:pPr>
      <w:r>
        <w:lastRenderedPageBreak/>
        <w:t>Reflection</w:t>
      </w:r>
    </w:p>
    <w:p w14:paraId="62EF21CB" w14:textId="77777777" w:rsidR="007A03EE" w:rsidRDefault="007A03EE" w:rsidP="007A03EE">
      <w:pPr>
        <w:pStyle w:val="ListParagraph"/>
        <w:numPr>
          <w:ilvl w:val="0"/>
          <w:numId w:val="6"/>
        </w:numPr>
        <w:jc w:val="left"/>
      </w:pPr>
      <w:r>
        <w:t>We’re scrapping most of this</w:t>
      </w:r>
    </w:p>
    <w:p w14:paraId="294620D1" w14:textId="77777777" w:rsidR="00B8636D" w:rsidRDefault="00B8636D" w:rsidP="007A03EE">
      <w:pPr>
        <w:pStyle w:val="ListParagraph"/>
        <w:numPr>
          <w:ilvl w:val="0"/>
          <w:numId w:val="6"/>
        </w:numPr>
        <w:jc w:val="left"/>
      </w:pPr>
      <w:r>
        <w:t>Power protection circuitry is good and should likely be maintained with slight improvements</w:t>
      </w:r>
    </w:p>
    <w:p w14:paraId="0FB0B890" w14:textId="77777777" w:rsidR="004E0D38" w:rsidRDefault="00B8636D" w:rsidP="00B8636D">
      <w:pPr>
        <w:pStyle w:val="ListParagraph"/>
        <w:numPr>
          <w:ilvl w:val="1"/>
          <w:numId w:val="6"/>
        </w:numPr>
        <w:jc w:val="left"/>
      </w:pPr>
      <w:r>
        <w:t xml:space="preserve">Over-current latch is being forced off correctly but resetting the over-current protection should be done by setting </w:t>
      </w:r>
      <w:r w:rsidR="006C711D">
        <w:t xml:space="preserve">pin 1 of U3 high. Schematics were fixed but actual board </w:t>
      </w:r>
      <w:r w:rsidR="00894BAE">
        <w:t>just short circuitted everything in hopes of turning things off</w:t>
      </w:r>
      <w:r w:rsidR="00284388">
        <w:t xml:space="preserve"> (probably did this as a joke and forgot to change it before production)</w:t>
      </w:r>
    </w:p>
    <w:p w14:paraId="0633E7FA" w14:textId="77777777" w:rsidR="0015367B" w:rsidRDefault="004E0D38" w:rsidP="004E0D38">
      <w:pPr>
        <w:pStyle w:val="ListParagraph"/>
        <w:numPr>
          <w:ilvl w:val="0"/>
          <w:numId w:val="6"/>
        </w:numPr>
        <w:jc w:val="left"/>
      </w:pPr>
      <w:r>
        <w:t xml:space="preserve">There’s a voltage leak into the MCU’s 3V3 rail </w:t>
      </w:r>
      <w:r w:rsidR="0015367B">
        <w:t>on one of the manufactured power boards (but not the other since the other one programmed and that MCU works)</w:t>
      </w:r>
    </w:p>
    <w:p w14:paraId="148968A7" w14:textId="77777777" w:rsidR="0015367B" w:rsidRDefault="0015367B" w:rsidP="004E0D38">
      <w:pPr>
        <w:pStyle w:val="ListParagraph"/>
        <w:numPr>
          <w:ilvl w:val="0"/>
          <w:numId w:val="6"/>
        </w:numPr>
        <w:jc w:val="left"/>
      </w:pPr>
      <w:r>
        <w:t>Move away from two regulators per board</w:t>
      </w:r>
    </w:p>
    <w:p w14:paraId="3E38BA54" w14:textId="77777777" w:rsidR="00556890" w:rsidRDefault="0015367B" w:rsidP="0015367B">
      <w:pPr>
        <w:pStyle w:val="ListParagraph"/>
        <w:numPr>
          <w:ilvl w:val="1"/>
          <w:numId w:val="6"/>
        </w:numPr>
        <w:jc w:val="left"/>
      </w:pPr>
      <w:r>
        <w:t>Move to one regulator per board and</w:t>
      </w:r>
      <w:r w:rsidR="00556890">
        <w:t xml:space="preserve"> using multiple power boards together for redundancy</w:t>
      </w:r>
    </w:p>
    <w:p w14:paraId="1F32EC7F" w14:textId="77777777" w:rsidR="00003EAE" w:rsidRDefault="00556890" w:rsidP="00556890">
      <w:pPr>
        <w:pStyle w:val="ListParagraph"/>
        <w:numPr>
          <w:ilvl w:val="0"/>
          <w:numId w:val="6"/>
        </w:numPr>
        <w:jc w:val="left"/>
      </w:pPr>
      <w:r>
        <w:t>Move away form current arming switches to MOSFET-based arming mechanism</w:t>
      </w:r>
    </w:p>
    <w:p w14:paraId="74B2EB6B" w14:textId="68F84CD8" w:rsidR="00065452" w:rsidRPr="00065452" w:rsidRDefault="00003EAE" w:rsidP="00556890">
      <w:pPr>
        <w:pStyle w:val="ListParagraph"/>
        <w:numPr>
          <w:ilvl w:val="0"/>
          <w:numId w:val="6"/>
        </w:numPr>
        <w:jc w:val="left"/>
      </w:pPr>
      <w:r>
        <w:t>Drop ground power switch and add fuse/RP protection as the first thing on the PCB.</w:t>
      </w:r>
      <w:r w:rsidR="00C93377">
        <w:br w:type="page"/>
      </w:r>
    </w:p>
    <w:p w14:paraId="791E446B" w14:textId="77777777" w:rsidR="009B4AE1" w:rsidRDefault="000618E1" w:rsidP="000618E1">
      <w:pPr>
        <w:pStyle w:val="Heading1"/>
      </w:pPr>
      <w:bookmarkStart w:id="64" w:name="_Toc134625147"/>
      <w:r>
        <w:lastRenderedPageBreak/>
        <w:t>Hydra V3</w:t>
      </w:r>
    </w:p>
    <w:p w14:paraId="7AF6D472" w14:textId="77777777" w:rsidR="00E426AA" w:rsidRDefault="009B4AE1" w:rsidP="009B4AE1">
      <w:pPr>
        <w:pStyle w:val="Heading2"/>
      </w:pPr>
      <w:r>
        <w:t>SAME51 Stackable PCB Template Project (HYDRA_V3_SAME51_TEMPLATE)</w:t>
      </w:r>
    </w:p>
    <w:p w14:paraId="55385403" w14:textId="77777777" w:rsidR="00E426AA" w:rsidRDefault="00E426AA" w:rsidP="00E426AA">
      <w:pPr>
        <w:pStyle w:val="Heading3"/>
      </w:pPr>
      <w:r>
        <w:t>Overview</w:t>
      </w:r>
    </w:p>
    <w:p w14:paraId="22879674" w14:textId="6B54C584" w:rsidR="00730E35" w:rsidRPr="00730E35" w:rsidRDefault="00730E35" w:rsidP="003B0180">
      <w:pPr>
        <w:ind w:firstLine="720"/>
      </w:pPr>
      <w:r>
        <w:t>This project is an interim Hydra V3 template for the first round of Hydra V3 PCBs</w:t>
      </w:r>
      <w:r w:rsidR="00E47950">
        <w:t xml:space="preserve"> utilizing the SAME51 MCU</w:t>
      </w:r>
      <w:r>
        <w:t xml:space="preserve"> </w:t>
      </w:r>
      <w:r w:rsidR="003B0180">
        <w:t>such that the first round of PCBs can be designed in parallel with the new MCU’s pinout/supporting circuitry. The project contains</w:t>
      </w:r>
      <w:r w:rsidR="00433325">
        <w:t xml:space="preserve"> a sample PCB layout with circuitry that is common to all Hydra V3 stackable PCBs: the MCU, over-current protection</w:t>
      </w:r>
      <w:r w:rsidR="00DB6E92">
        <w:t xml:space="preserve">, stacking headers, status LEDs and I/O connectors, </w:t>
      </w:r>
      <w:r w:rsidR="00E47950">
        <w:t>as well as</w:t>
      </w:r>
      <w:r w:rsidR="00DB6E92">
        <w:t xml:space="preserve"> common silkscreen markings.</w:t>
      </w:r>
    </w:p>
    <w:p w14:paraId="3CB13980" w14:textId="392F671A" w:rsidR="00D67EAB" w:rsidRDefault="003B5447" w:rsidP="003B5447">
      <w:pPr>
        <w:pStyle w:val="Heading4"/>
        <w:spacing w:after="240"/>
      </w:pPr>
      <w:r>
        <w:t>V3 vs. V2</w:t>
      </w:r>
    </w:p>
    <w:p w14:paraId="75B2FF47" w14:textId="77777777" w:rsidR="00A727D9" w:rsidRDefault="009974B7" w:rsidP="003B5447">
      <w:r>
        <w:t>A few changes are included in this project that differ from Hydra V2</w:t>
      </w:r>
      <w:r w:rsidR="00FB5385">
        <w:t xml:space="preserve"> boards</w:t>
      </w:r>
      <w:r w:rsidR="00A727D9">
        <w:t>:</w:t>
      </w:r>
    </w:p>
    <w:p w14:paraId="215611B9" w14:textId="77777777" w:rsidR="00A727D9" w:rsidRDefault="00A727D9" w:rsidP="00A727D9">
      <w:pPr>
        <w:pStyle w:val="ListParagraph"/>
        <w:numPr>
          <w:ilvl w:val="0"/>
          <w:numId w:val="6"/>
        </w:numPr>
      </w:pPr>
      <w:r>
        <w:t>T</w:t>
      </w:r>
      <w:r w:rsidR="00FB5385">
        <w:t xml:space="preserve">he size was adjusted to fit the design requirements specified in the Hydra Framework design notebook. </w:t>
      </w:r>
    </w:p>
    <w:p w14:paraId="6BC71A43" w14:textId="68186BFA" w:rsidR="00A80787" w:rsidRDefault="00A80787" w:rsidP="00A80787">
      <w:pPr>
        <w:pStyle w:val="ListParagraph"/>
        <w:numPr>
          <w:ilvl w:val="1"/>
          <w:numId w:val="6"/>
        </w:numPr>
      </w:pPr>
      <w:r>
        <w:t>Connectors were also changes to match the design requirements specified in the Hydra Framework design notebook.</w:t>
      </w:r>
    </w:p>
    <w:p w14:paraId="285D2021" w14:textId="2260F65E" w:rsidR="003B5447" w:rsidRDefault="00A727D9" w:rsidP="00A727D9">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14:paraId="60A24D5D" w14:textId="34BD110B" w:rsidR="00A727D9" w:rsidRDefault="0081029C" w:rsidP="00A727D9">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14:paraId="7A81C862" w14:textId="1E2D35BC" w:rsidR="00C22366" w:rsidRDefault="00C22366" w:rsidP="00A727D9">
      <w:pPr>
        <w:pStyle w:val="ListParagraph"/>
        <w:numPr>
          <w:ilvl w:val="0"/>
          <w:numId w:val="6"/>
        </w:numPr>
      </w:pPr>
      <w:r>
        <w:t>Voltage sensing was added on all rails as part of the MCU schematic since all Hydra boards should have this feature to help diagnose any erroneous power rail behaviour.</w:t>
      </w:r>
    </w:p>
    <w:p w14:paraId="41EF363E" w14:textId="7970CD81" w:rsidR="00C47CAA" w:rsidRDefault="00DF7A27" w:rsidP="00A727D9">
      <w:pPr>
        <w:pStyle w:val="ListParagraph"/>
        <w:numPr>
          <w:ilvl w:val="0"/>
          <w:numId w:val="6"/>
        </w:numPr>
      </w:pPr>
      <w:r>
        <w:t>Programming interface connector was swapped for a smaller connector due to space constraints on these new PCBs.</w:t>
      </w:r>
    </w:p>
    <w:p w14:paraId="037900FA" w14:textId="593FB35C" w:rsidR="00887059" w:rsidRPr="003B5447" w:rsidRDefault="00887059" w:rsidP="00A727D9">
      <w:pPr>
        <w:pStyle w:val="ListParagraph"/>
        <w:numPr>
          <w:ilvl w:val="0"/>
          <w:numId w:val="6"/>
        </w:numPr>
      </w:pPr>
      <w:r>
        <w:t>Over-current protection was added</w:t>
      </w:r>
      <w:r w:rsidR="007C4B31">
        <w:t xml:space="preserve"> to 5V and 3V3 rails</w:t>
      </w:r>
    </w:p>
    <w:p w14:paraId="329F05A2" w14:textId="77777777" w:rsidR="003C1099" w:rsidRDefault="003C1099">
      <w:pPr>
        <w:jc w:val="left"/>
        <w:rPr>
          <w:b/>
          <w:bCs/>
        </w:rPr>
      </w:pPr>
      <w:r>
        <w:br w:type="page"/>
      </w:r>
    </w:p>
    <w:p w14:paraId="71668ECA" w14:textId="54FABFDB" w:rsidR="00E426AA" w:rsidRDefault="00E426AA" w:rsidP="00E426AA">
      <w:pPr>
        <w:pStyle w:val="Heading3"/>
      </w:pPr>
      <w:r>
        <w:lastRenderedPageBreak/>
        <w:t>Schematics</w:t>
      </w:r>
    </w:p>
    <w:p w14:paraId="4EFBA63C" w14:textId="1B5D5C5C" w:rsidR="00CD4E7A" w:rsidRPr="00CD4E7A" w:rsidRDefault="00CD4E7A" w:rsidP="00CD4E7A">
      <w:pPr>
        <w:pStyle w:val="Heading4"/>
      </w:pPr>
      <w:r>
        <w:t>Parent Schematic</w:t>
      </w:r>
    </w:p>
    <w:p w14:paraId="1E1F207C" w14:textId="7E1DE32A" w:rsidR="00C554AA" w:rsidRDefault="002D5F50" w:rsidP="00C554AA">
      <w:pPr>
        <w:keepNext/>
        <w:jc w:val="center"/>
      </w:pPr>
      <w:r w:rsidRPr="002D5F50">
        <w:rPr>
          <w:noProof/>
        </w:rPr>
        <w:drawing>
          <wp:inline distT="0" distB="0" distL="0" distR="0" wp14:anchorId="5BA0C0A9" wp14:editId="1AC8AA62">
            <wp:extent cx="5943600" cy="4419600"/>
            <wp:effectExtent l="0" t="0" r="0" b="0"/>
            <wp:docPr id="188074748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47484" name="Picture 1" descr="A diagram of a computer&#10;&#10;Description automatically generated with medium confidence"/>
                    <pic:cNvPicPr/>
                  </pic:nvPicPr>
                  <pic:blipFill>
                    <a:blip r:embed="rId72"/>
                    <a:stretch>
                      <a:fillRect/>
                    </a:stretch>
                  </pic:blipFill>
                  <pic:spPr>
                    <a:xfrm>
                      <a:off x="0" y="0"/>
                      <a:ext cx="5943600" cy="4419600"/>
                    </a:xfrm>
                    <a:prstGeom prst="rect">
                      <a:avLst/>
                    </a:prstGeom>
                  </pic:spPr>
                </pic:pic>
              </a:graphicData>
            </a:graphic>
          </wp:inline>
        </w:drawing>
      </w:r>
    </w:p>
    <w:p w14:paraId="2B2DE54D" w14:textId="779EF5E9" w:rsidR="00C554AA" w:rsidRDefault="00C554AA" w:rsidP="00C554AA">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49</w:t>
      </w:r>
      <w:r w:rsidR="00F6186B">
        <w:rPr>
          <w:noProof/>
        </w:rPr>
        <w:fldChar w:fldCharType="end"/>
      </w:r>
      <w:r>
        <w:t>. HYDRA_V3_SAME51_TEMPLATE Parent Schematic</w:t>
      </w:r>
    </w:p>
    <w:p w14:paraId="4734C03A" w14:textId="230461ED" w:rsidR="00A5181D" w:rsidRDefault="00D36637" w:rsidP="00E6612E">
      <w:pPr>
        <w:spacing w:after="240"/>
        <w:ind w:firstLine="720"/>
      </w:pPr>
      <w:r>
        <w:t xml:space="preserve">This is a barebones Hydra V3 parent schematic containing the bare minimum components required for stackable V3 boards. The sample connectors/LEDs to the right may be removed </w:t>
      </w:r>
      <w:r w:rsidR="00AB18EA">
        <w:t>if unused but were included to provide an example of how the components should be laid out on the PCB.</w:t>
      </w:r>
    </w:p>
    <w:p w14:paraId="43965BAD" w14:textId="666CDC98" w:rsidR="0028259F" w:rsidRPr="00A5181D" w:rsidRDefault="0028259F" w:rsidP="00AB18EA">
      <w:pPr>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14:paraId="73DEFE24" w14:textId="0522635B" w:rsidR="00CD4E7A" w:rsidRDefault="00CD4E7A" w:rsidP="00CD4E7A">
      <w:pPr>
        <w:pStyle w:val="Heading4"/>
        <w:spacing w:after="240"/>
      </w:pPr>
      <w:r>
        <w:lastRenderedPageBreak/>
        <w:t>MCU Schematic</w:t>
      </w:r>
    </w:p>
    <w:p w14:paraId="1D00F84D" w14:textId="144E6D61" w:rsidR="00EB5E18" w:rsidRDefault="00FF2191" w:rsidP="00EB5E18">
      <w:pPr>
        <w:keepNext/>
      </w:pPr>
      <w:r w:rsidRPr="00FF2191">
        <w:rPr>
          <w:noProof/>
        </w:rPr>
        <w:drawing>
          <wp:inline distT="0" distB="0" distL="0" distR="0" wp14:anchorId="1FC6D950" wp14:editId="0A2DCBD1">
            <wp:extent cx="5943600" cy="3714115"/>
            <wp:effectExtent l="0" t="0" r="0" b="635"/>
            <wp:docPr id="102123276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766" name="Picture 1" descr="A computer screen shot of a diagram&#10;&#10;Description automatically generated"/>
                    <pic:cNvPicPr/>
                  </pic:nvPicPr>
                  <pic:blipFill>
                    <a:blip r:embed="rId73"/>
                    <a:stretch>
                      <a:fillRect/>
                    </a:stretch>
                  </pic:blipFill>
                  <pic:spPr>
                    <a:xfrm>
                      <a:off x="0" y="0"/>
                      <a:ext cx="5943600" cy="3714115"/>
                    </a:xfrm>
                    <a:prstGeom prst="rect">
                      <a:avLst/>
                    </a:prstGeom>
                  </pic:spPr>
                </pic:pic>
              </a:graphicData>
            </a:graphic>
          </wp:inline>
        </w:drawing>
      </w:r>
    </w:p>
    <w:p w14:paraId="0909809B" w14:textId="439CE596" w:rsidR="00EB5E18" w:rsidRDefault="00EB5E18" w:rsidP="00EB5E18">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50</w:t>
      </w:r>
      <w:r w:rsidR="00F6186B">
        <w:rPr>
          <w:noProof/>
        </w:rPr>
        <w:fldChar w:fldCharType="end"/>
      </w:r>
      <w:r>
        <w:t>. HYDRA_V3_SAME51_TEMPLATE MCU Pinout Schematic</w:t>
      </w:r>
    </w:p>
    <w:p w14:paraId="50B3877E" w14:textId="77777777" w:rsidR="00F64276" w:rsidRDefault="00F64276" w:rsidP="006F5FD8">
      <w:pPr>
        <w:spacing w:after="240"/>
        <w:ind w:firstLine="720"/>
        <w:jc w:val="left"/>
      </w:pPr>
      <w:r>
        <w:t>This MCU pinout schematic is highly similar to that of V2 boards with the exception of a few small changes:</w:t>
      </w:r>
    </w:p>
    <w:p w14:paraId="512FE929" w14:textId="79B8E079" w:rsidR="007A4EEA" w:rsidRDefault="00810DD7" w:rsidP="006F5FD8">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14:paraId="17BFD889" w14:textId="5B87621C" w:rsidR="00103D12" w:rsidRDefault="00B345E6" w:rsidP="006F5FD8">
      <w:pPr>
        <w:pStyle w:val="ListParagraph"/>
        <w:numPr>
          <w:ilvl w:val="0"/>
          <w:numId w:val="6"/>
        </w:numPr>
        <w:spacing w:after="240"/>
        <w:jc w:val="left"/>
      </w:pPr>
      <w:r>
        <w:t xml:space="preserve">Reset switch was swapped from a dip switch to a momentary switch </w:t>
      </w:r>
      <w:r w:rsidR="00103D12">
        <w:t>for size and cost constraints (SW1 – bottom middle of schematic)</w:t>
      </w:r>
      <w:r w:rsidR="00200079">
        <w:t>.</w:t>
      </w:r>
    </w:p>
    <w:p w14:paraId="166C806C" w14:textId="77777777" w:rsidR="00200079" w:rsidRDefault="00200079" w:rsidP="006F5FD8">
      <w:pPr>
        <w:pStyle w:val="ListParagraph"/>
        <w:numPr>
          <w:ilvl w:val="0"/>
          <w:numId w:val="6"/>
        </w:numPr>
        <w:spacing w:after="240"/>
        <w:jc w:val="left"/>
      </w:pPr>
      <w:r>
        <w:t>Voltage sense was added to all power rails since all Hydra boards should be able to sense this. A zener is included on the PYRO_PWR rail since it is the only rail without overvoltage protection and may therefore spike high enough to damage the MCU’s ADC.</w:t>
      </w:r>
    </w:p>
    <w:p w14:paraId="0F744D4A" w14:textId="0F1901D2" w:rsidR="006F5C53" w:rsidRDefault="006F5C53" w:rsidP="006F5FD8">
      <w:pPr>
        <w:pStyle w:val="ListParagraph"/>
        <w:numPr>
          <w:ilvl w:val="1"/>
          <w:numId w:val="6"/>
        </w:numPr>
        <w:spacing w:after="240"/>
        <w:jc w:val="left"/>
      </w:pPr>
      <w:r>
        <w:t>The I/O pins for the voltage sense have already been wired to the MCU but may be change</w:t>
      </w:r>
      <w:r w:rsidR="002C0EB5">
        <w:t>d if it facilitates the routing of a PCB</w:t>
      </w:r>
      <w:r w:rsidR="00221C7F">
        <w:t xml:space="preserve"> as long as the feature is maintained.</w:t>
      </w:r>
    </w:p>
    <w:p w14:paraId="01939420" w14:textId="07E2C11A" w:rsidR="009B16CB" w:rsidRDefault="00BE58D8" w:rsidP="006F5FD8">
      <w:pPr>
        <w:pStyle w:val="ListParagraph"/>
        <w:numPr>
          <w:ilvl w:val="0"/>
          <w:numId w:val="6"/>
        </w:numPr>
        <w:spacing w:after="240"/>
        <w:jc w:val="left"/>
      </w:pPr>
      <w:r>
        <w:t xml:space="preserve">The debugging connector (bottom right) was swapped </w:t>
      </w:r>
      <w:r w:rsidR="000C666D">
        <w:t>to a smaller Molex PicoBlade connector, as per the Hydra Framework design notebook.</w:t>
      </w:r>
      <w:r w:rsidR="009B16CB">
        <w:br w:type="page"/>
      </w:r>
    </w:p>
    <w:p w14:paraId="2568CD4C" w14:textId="7EEE58AD" w:rsidR="000E7E98" w:rsidRDefault="000E7E98" w:rsidP="000E7E98">
      <w:pPr>
        <w:pStyle w:val="Heading4"/>
        <w:spacing w:after="240"/>
      </w:pPr>
      <w:r>
        <w:lastRenderedPageBreak/>
        <w:t>Over-current Protection Schematic</w:t>
      </w:r>
    </w:p>
    <w:p w14:paraId="7C836CE6" w14:textId="6DDBD434" w:rsidR="009B16CB" w:rsidRDefault="009B16CB" w:rsidP="009B16CB">
      <w:pPr>
        <w:keepNext/>
      </w:pPr>
      <w:r w:rsidRPr="009B16CB">
        <w:rPr>
          <w:noProof/>
        </w:rPr>
        <w:drawing>
          <wp:inline distT="0" distB="0" distL="0" distR="0" wp14:anchorId="406AC32A" wp14:editId="22092252">
            <wp:extent cx="5943600" cy="2776855"/>
            <wp:effectExtent l="0" t="0" r="0" b="4445"/>
            <wp:docPr id="1166033187" name="Picture 116603318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3187" name="Picture 1" descr="A diagram of a computer&#10;&#10;Description automatically generated with medium confidence"/>
                    <pic:cNvPicPr/>
                  </pic:nvPicPr>
                  <pic:blipFill>
                    <a:blip r:embed="rId74"/>
                    <a:stretch>
                      <a:fillRect/>
                    </a:stretch>
                  </pic:blipFill>
                  <pic:spPr>
                    <a:xfrm>
                      <a:off x="0" y="0"/>
                      <a:ext cx="5943600" cy="2776855"/>
                    </a:xfrm>
                    <a:prstGeom prst="rect">
                      <a:avLst/>
                    </a:prstGeom>
                  </pic:spPr>
                </pic:pic>
              </a:graphicData>
            </a:graphic>
          </wp:inline>
        </w:drawing>
      </w:r>
    </w:p>
    <w:p w14:paraId="59692DCB" w14:textId="47458B9B" w:rsidR="009B16CB" w:rsidRDefault="009B16CB" w:rsidP="009B16CB">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51</w:t>
      </w:r>
      <w:r w:rsidR="00F6186B">
        <w:rPr>
          <w:noProof/>
        </w:rPr>
        <w:fldChar w:fldCharType="end"/>
      </w:r>
      <w:r>
        <w:t>. HYDRA_V3_SAME51_TEMPLATE Over-current Protection Schematic</w:t>
      </w:r>
    </w:p>
    <w:p w14:paraId="78B0AD2C" w14:textId="77777777" w:rsidR="00F928EB" w:rsidRDefault="00A67FE1" w:rsidP="00F928EB">
      <w:pPr>
        <w:spacing w:after="240"/>
        <w:ind w:firstLine="720"/>
        <w:rPr>
          <w:b/>
          <w:bCs/>
        </w:rPr>
      </w:pPr>
      <w:r>
        <w:t>This sc</w:t>
      </w:r>
      <w:r w:rsidR="00A53340">
        <w:t xml:space="preserve">hematic uses an op-amp-based overcurrent latch detailed in </w:t>
      </w:r>
      <w:hyperlink r:id="rId75" w:history="1">
        <w:r w:rsidR="00A53340" w:rsidRPr="00A53340">
          <w:rPr>
            <w:rStyle w:val="Hyperlink"/>
          </w:rPr>
          <w:t>this paper</w:t>
        </w:r>
      </w:hyperlink>
      <w:r w:rsidR="00A53340">
        <w:t xml:space="preserve"> by Texas Instruments.</w:t>
      </w:r>
      <w:r w:rsidR="00786BA8">
        <w:t xml:space="preserve"> Its goal is to cut off both 5V and 3V3 power to the PCB if either rail draws too much current from the avionics-wide power rails.</w:t>
      </w:r>
      <w:r w:rsidR="00E3147E">
        <w:t xml:space="preserve"> This function was achieved by modifying Texas Instruments’ over-current protection circuit and adding the two diodes (D5 and D6) at the outputs of the op amps which create a OR-gate such that </w:t>
      </w:r>
      <w:r w:rsidR="00611D04">
        <w:t xml:space="preserve">all the </w:t>
      </w:r>
      <w:r w:rsidR="00E3147E">
        <w:t>MOSFETs</w:t>
      </w:r>
      <w:r w:rsidR="00611D04">
        <w:t xml:space="preserve"> (Q1, Q2, Q3, and Q4)</w:t>
      </w:r>
      <w:r w:rsidR="00E3147E">
        <w:t xml:space="preserve"> are shut off </w:t>
      </w:r>
      <w:r w:rsidR="00611D04">
        <w:t xml:space="preserve">when either over-current circuit trips. </w:t>
      </w:r>
      <w:r w:rsidR="00611D04">
        <w:rPr>
          <w:b/>
          <w:bCs/>
        </w:rPr>
        <w:t>This feature remains to be prototyped.</w:t>
      </w:r>
      <w:r w:rsidR="00FD13C0">
        <w:rPr>
          <w:b/>
          <w:bCs/>
        </w:rPr>
        <w:t xml:space="preserve"> </w:t>
      </w:r>
    </w:p>
    <w:p w14:paraId="06356FD0" w14:textId="7145E8F2" w:rsidR="00A67FE1" w:rsidRPr="00FD13C0" w:rsidRDefault="00FD13C0" w:rsidP="00F928EB">
      <w:pPr>
        <w:ind w:firstLine="720"/>
      </w:pPr>
      <w:r>
        <w:t xml:space="preserve">Lastly, back-to-back MOSFETs are used to cut off power to the board such that the effect of the body diode is </w:t>
      </w:r>
      <w:r w:rsidR="006F5FD8">
        <w:t>nullified,</w:t>
      </w:r>
      <w:r>
        <w:t xml:space="preserve"> and this circuit will prevent bi-directional current flow</w:t>
      </w:r>
      <w:r w:rsidR="004A7B6C">
        <w:t xml:space="preserve"> in an over-current event.</w:t>
      </w:r>
    </w:p>
    <w:p w14:paraId="5843C3C0" w14:textId="0A6D4C92" w:rsidR="003C1099" w:rsidRDefault="003C1099" w:rsidP="00C554AA">
      <w:pPr>
        <w:jc w:val="center"/>
        <w:rPr>
          <w:b/>
          <w:bCs/>
        </w:rPr>
      </w:pPr>
      <w:r>
        <w:br w:type="page"/>
      </w:r>
    </w:p>
    <w:p w14:paraId="50C19F29" w14:textId="19A7DFDC" w:rsidR="00E426AA" w:rsidRDefault="00E426AA" w:rsidP="00E426AA">
      <w:pPr>
        <w:pStyle w:val="Heading3"/>
      </w:pPr>
      <w:r>
        <w:lastRenderedPageBreak/>
        <w:t>PCB</w:t>
      </w:r>
    </w:p>
    <w:p w14:paraId="3F28DCEA" w14:textId="77777777" w:rsidR="00D170C4" w:rsidRDefault="00D170C4" w:rsidP="00D170C4">
      <w:pPr>
        <w:keepNext/>
        <w:jc w:val="center"/>
      </w:pPr>
      <w:r w:rsidRPr="00D170C4">
        <w:rPr>
          <w:noProof/>
        </w:rPr>
        <w:drawing>
          <wp:inline distT="0" distB="0" distL="0" distR="0" wp14:anchorId="527DEAD1" wp14:editId="43A62BD1">
            <wp:extent cx="5943600" cy="5446395"/>
            <wp:effectExtent l="0" t="0" r="0" b="1905"/>
            <wp:docPr id="1224676266" name="Picture 1" descr="A green circular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6266" name="Picture 1" descr="A green circular circuit board with many small chips&#10;&#10;Description automatically generated"/>
                    <pic:cNvPicPr/>
                  </pic:nvPicPr>
                  <pic:blipFill>
                    <a:blip r:embed="rId76"/>
                    <a:stretch>
                      <a:fillRect/>
                    </a:stretch>
                  </pic:blipFill>
                  <pic:spPr>
                    <a:xfrm>
                      <a:off x="0" y="0"/>
                      <a:ext cx="5943600" cy="5446395"/>
                    </a:xfrm>
                    <a:prstGeom prst="rect">
                      <a:avLst/>
                    </a:prstGeom>
                  </pic:spPr>
                </pic:pic>
              </a:graphicData>
            </a:graphic>
          </wp:inline>
        </w:drawing>
      </w:r>
    </w:p>
    <w:p w14:paraId="1DAFCC96" w14:textId="19286482" w:rsidR="00D170C4" w:rsidRDefault="00D170C4" w:rsidP="00D170C4">
      <w:pPr>
        <w:pStyle w:val="Caption"/>
        <w:jc w:val="center"/>
      </w:pPr>
      <w:r>
        <w:t xml:space="preserve">Figure </w:t>
      </w:r>
      <w:r w:rsidR="00F6186B">
        <w:fldChar w:fldCharType="begin"/>
      </w:r>
      <w:r w:rsidR="00F6186B">
        <w:instrText xml:space="preserve"> SEQ Figure \* ARABIC </w:instrText>
      </w:r>
      <w:r w:rsidR="00F6186B">
        <w:fldChar w:fldCharType="separate"/>
      </w:r>
      <w:r w:rsidR="0005415D">
        <w:rPr>
          <w:noProof/>
        </w:rPr>
        <w:t>52</w:t>
      </w:r>
      <w:r w:rsidR="00F6186B">
        <w:rPr>
          <w:noProof/>
        </w:rPr>
        <w:fldChar w:fldCharType="end"/>
      </w:r>
      <w:r>
        <w:t>. HYDRA_V3_SAME51_TEMPLATE PCB Top</w:t>
      </w:r>
    </w:p>
    <w:p w14:paraId="703B86AB" w14:textId="08447BC3" w:rsidR="0005415D" w:rsidRDefault="0005415D" w:rsidP="0005415D">
      <w:pPr>
        <w:keepNext/>
        <w:jc w:val="center"/>
      </w:pPr>
      <w:r w:rsidRPr="0005415D">
        <w:rPr>
          <w:noProof/>
        </w:rPr>
        <w:lastRenderedPageBreak/>
        <w:drawing>
          <wp:inline distT="0" distB="0" distL="0" distR="0" wp14:anchorId="764E91DB" wp14:editId="3F3E7D0A">
            <wp:extent cx="5943600" cy="5367655"/>
            <wp:effectExtent l="0" t="0" r="0" b="4445"/>
            <wp:docPr id="1309773913" name="Picture 1"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913" name="Picture 1" descr="A green circular circuit board&#10;&#10;Description automatically generated"/>
                    <pic:cNvPicPr/>
                  </pic:nvPicPr>
                  <pic:blipFill>
                    <a:blip r:embed="rId77"/>
                    <a:stretch>
                      <a:fillRect/>
                    </a:stretch>
                  </pic:blipFill>
                  <pic:spPr>
                    <a:xfrm>
                      <a:off x="0" y="0"/>
                      <a:ext cx="5943600" cy="5367655"/>
                    </a:xfrm>
                    <a:prstGeom prst="rect">
                      <a:avLst/>
                    </a:prstGeom>
                  </pic:spPr>
                </pic:pic>
              </a:graphicData>
            </a:graphic>
          </wp:inline>
        </w:drawing>
      </w:r>
    </w:p>
    <w:p w14:paraId="36AA4CFA" w14:textId="379018EA" w:rsidR="0005415D" w:rsidRDefault="0005415D" w:rsidP="0005415D">
      <w:pPr>
        <w:pStyle w:val="Caption"/>
        <w:jc w:val="center"/>
      </w:pPr>
      <w:r>
        <w:t xml:space="preserve">Figure </w:t>
      </w:r>
      <w:r w:rsidR="00F6186B">
        <w:fldChar w:fldCharType="begin"/>
      </w:r>
      <w:r w:rsidR="00F6186B">
        <w:instrText xml:space="preserve"> SEQ Figure \* ARABIC </w:instrText>
      </w:r>
      <w:r w:rsidR="00F6186B">
        <w:fldChar w:fldCharType="separate"/>
      </w:r>
      <w:r>
        <w:rPr>
          <w:noProof/>
        </w:rPr>
        <w:t>53</w:t>
      </w:r>
      <w:r w:rsidR="00F6186B">
        <w:rPr>
          <w:noProof/>
        </w:rPr>
        <w:fldChar w:fldCharType="end"/>
      </w:r>
      <w:r>
        <w:t>. HYDRA_V3_SAME51_TEMPLATE PCB Bottom</w:t>
      </w:r>
    </w:p>
    <w:p w14:paraId="7B37ABCC" w14:textId="46FCEDCC" w:rsidR="003C1099" w:rsidRDefault="0005415D">
      <w:pPr>
        <w:jc w:val="left"/>
        <w:rPr>
          <w:b/>
          <w:bCs/>
        </w:rPr>
      </w:pPr>
      <w:r w:rsidRPr="0005415D">
        <w:t xml:space="preserve"> </w:t>
      </w:r>
      <w:r w:rsidR="003C1099">
        <w:br w:type="page"/>
      </w:r>
    </w:p>
    <w:p w14:paraId="6B11A7F3" w14:textId="77777777" w:rsidR="00EB5377" w:rsidRDefault="00E426AA" w:rsidP="00E426AA">
      <w:pPr>
        <w:pStyle w:val="Heading3"/>
      </w:pPr>
      <w:r>
        <w:lastRenderedPageBreak/>
        <w:t>Reflection</w:t>
      </w:r>
    </w:p>
    <w:p w14:paraId="3AB00E17" w14:textId="77777777" w:rsidR="00CA0511" w:rsidRDefault="00EB5377" w:rsidP="00EB5377">
      <w:pPr>
        <w:jc w:val="center"/>
      </w:pPr>
      <w:r>
        <w:t>TBD</w:t>
      </w:r>
    </w:p>
    <w:p w14:paraId="376EB0DC" w14:textId="77777777" w:rsidR="00AD1787" w:rsidRDefault="00CA0511" w:rsidP="00AD1787">
      <w:pPr>
        <w:spacing w:after="240"/>
        <w:jc w:val="left"/>
      </w:pPr>
      <w:r>
        <w:t>Questions for Magdalena</w:t>
      </w:r>
      <w:r w:rsidR="00AD1787">
        <w:t>:</w:t>
      </w:r>
    </w:p>
    <w:p w14:paraId="5C5611C6" w14:textId="08AE1FC6" w:rsidR="00AD1787" w:rsidRPr="00AD1787" w:rsidRDefault="00AD1787" w:rsidP="00AD1787">
      <w:pPr>
        <w:pStyle w:val="ListParagraph"/>
        <w:numPr>
          <w:ilvl w:val="0"/>
          <w:numId w:val="7"/>
        </w:numPr>
        <w:jc w:val="left"/>
        <w:rPr>
          <w:b/>
        </w:rPr>
      </w:pPr>
      <w:r>
        <w:t>Should we/can we have a MOSFET-based cutoff switch for CAN lines</w:t>
      </w:r>
      <w:r w:rsidR="00104EA6">
        <w:t>?</w:t>
      </w:r>
    </w:p>
    <w:p w14:paraId="24DF8144" w14:textId="77777777" w:rsidR="00104EA6" w:rsidRPr="00104EA6" w:rsidRDefault="00AD1787" w:rsidP="00AD1787">
      <w:pPr>
        <w:pStyle w:val="ListParagraph"/>
        <w:numPr>
          <w:ilvl w:val="0"/>
          <w:numId w:val="7"/>
        </w:numPr>
        <w:jc w:val="left"/>
        <w:rPr>
          <w:b/>
        </w:rPr>
      </w:pPr>
      <w:r>
        <w:t>How bad is current routing of PCB with MCU underneath it</w:t>
      </w:r>
      <w:r w:rsidR="00104EA6">
        <w:t>?</w:t>
      </w:r>
    </w:p>
    <w:p w14:paraId="2CAC87D7" w14:textId="77777777" w:rsidR="00871A94" w:rsidRPr="00871A94" w:rsidRDefault="00104EA6" w:rsidP="00AD1787">
      <w:pPr>
        <w:pStyle w:val="ListParagraph"/>
        <w:numPr>
          <w:ilvl w:val="0"/>
          <w:numId w:val="7"/>
        </w:numPr>
        <w:jc w:val="left"/>
        <w:rPr>
          <w:b/>
        </w:rPr>
      </w:pPr>
      <w:r>
        <w:t>Are there any issues with the common debugging port that V3 uses?</w:t>
      </w:r>
    </w:p>
    <w:p w14:paraId="7E430120" w14:textId="77777777" w:rsidR="00573BA0" w:rsidRPr="00573BA0" w:rsidRDefault="00871A94" w:rsidP="00871A94">
      <w:pPr>
        <w:pStyle w:val="ListParagraph"/>
        <w:numPr>
          <w:ilvl w:val="1"/>
          <w:numId w:val="7"/>
        </w:numPr>
        <w:jc w:val="left"/>
        <w:rPr>
          <w:b/>
        </w:rPr>
      </w:pPr>
      <w:r>
        <w:t xml:space="preserve">Might add small dedicated debug connector and exchange debugging pins for GNDs </w:t>
      </w:r>
      <w:r w:rsidR="00573BA0">
        <w:t>so we can send more power through the headers.</w:t>
      </w:r>
    </w:p>
    <w:p w14:paraId="56175A57" w14:textId="77777777" w:rsidR="00D34719" w:rsidRPr="00D34719" w:rsidRDefault="00D34719" w:rsidP="00D34719">
      <w:pPr>
        <w:pStyle w:val="ListParagraph"/>
        <w:numPr>
          <w:ilvl w:val="1"/>
          <w:numId w:val="7"/>
        </w:numPr>
        <w:jc w:val="left"/>
        <w:rPr>
          <w:b/>
        </w:rPr>
      </w:pPr>
      <w:r>
        <w:t>Wonky crystal placement</w:t>
      </w:r>
    </w:p>
    <w:p w14:paraId="1CCE34F2" w14:textId="77777777" w:rsidR="00D34719" w:rsidRPr="00D34719" w:rsidRDefault="00D34719" w:rsidP="00D34719">
      <w:pPr>
        <w:pStyle w:val="ListParagraph"/>
        <w:numPr>
          <w:ilvl w:val="0"/>
          <w:numId w:val="7"/>
        </w:numPr>
        <w:jc w:val="left"/>
        <w:rPr>
          <w:b/>
        </w:rPr>
      </w:pPr>
      <w:r>
        <w:t>Better power rail protection?</w:t>
      </w:r>
    </w:p>
    <w:p w14:paraId="4053DD85" w14:textId="77777777" w:rsidR="00D34719" w:rsidRPr="00D34719" w:rsidRDefault="00D34719" w:rsidP="00D34719">
      <w:pPr>
        <w:pStyle w:val="ListParagraph"/>
        <w:numPr>
          <w:ilvl w:val="1"/>
          <w:numId w:val="7"/>
        </w:numPr>
        <w:jc w:val="left"/>
        <w:rPr>
          <w:b/>
        </w:rPr>
      </w:pPr>
      <w:r>
        <w:t>Current op-amp-based OC latch ok?</w:t>
      </w:r>
    </w:p>
    <w:p w14:paraId="5FF10EDC" w14:textId="50FACB3E" w:rsidR="000618E1" w:rsidRDefault="000618E1" w:rsidP="00D34719">
      <w:pPr>
        <w:pStyle w:val="ListParagraph"/>
        <w:numPr>
          <w:ilvl w:val="1"/>
          <w:numId w:val="7"/>
        </w:numPr>
        <w:jc w:val="left"/>
        <w:rPr>
          <w:b/>
        </w:rPr>
      </w:pPr>
      <w:r>
        <w:br w:type="page"/>
      </w:r>
    </w:p>
    <w:p w14:paraId="34BC633B" w14:textId="1E70942C" w:rsidR="0041041B" w:rsidRDefault="0041041B" w:rsidP="0041041B">
      <w:pPr>
        <w:pStyle w:val="Heading1"/>
      </w:pPr>
      <w:r>
        <w:lastRenderedPageBreak/>
        <w:t>References</w:t>
      </w:r>
      <w:r w:rsidR="00953006">
        <w:t xml:space="preserve"> (</w:t>
      </w:r>
      <w:r w:rsidR="0014311E">
        <w:t>f</w:t>
      </w:r>
      <w:r w:rsidR="0045509F">
        <w:t>orce of habit</w:t>
      </w:r>
      <w:r w:rsidR="00953006">
        <w:t>)</w:t>
      </w:r>
      <w:bookmarkEnd w:id="64"/>
    </w:p>
    <w:p w14:paraId="1D1723D5" w14:textId="77777777" w:rsidR="00F036D9" w:rsidRPr="00F036D9" w:rsidRDefault="0041041B" w:rsidP="00F036D9">
      <w:pPr>
        <w:pStyle w:val="Bibliography"/>
      </w:pPr>
      <w:r>
        <w:fldChar w:fldCharType="begin"/>
      </w:r>
      <w:r w:rsidR="00A57D93">
        <w:instrText xml:space="preserve"> ADDIN ZOTERO_BIBL {"uncited":[],"omitted":[],"custom":[]} CSL_BIBLIOGRAPHY </w:instrText>
      </w:r>
      <w:r>
        <w:fldChar w:fldCharType="separate"/>
      </w:r>
      <w:r w:rsidR="00F036D9" w:rsidRPr="00F036D9">
        <w:t>[1]</w:t>
      </w:r>
      <w:r w:rsidR="00F036D9" w:rsidRPr="00F036D9">
        <w:tab/>
        <w:t>“RRC3 ‘Sport’ Altimeter.” https://www.apogeerockets.com/Electronics-Payloads/Altimeters/RRC3-Sport-Altimeter (accessed Feb. 01, 2023).</w:t>
      </w:r>
    </w:p>
    <w:p w14:paraId="1BC65841" w14:textId="77777777" w:rsidR="00F036D9" w:rsidRPr="00F036D9" w:rsidRDefault="00F036D9" w:rsidP="00F036D9">
      <w:pPr>
        <w:pStyle w:val="Bibliography"/>
      </w:pPr>
      <w:r w:rsidRPr="00F036D9">
        <w:t>[2]</w:t>
      </w:r>
      <w:r w:rsidRPr="00F036D9">
        <w:tab/>
        <w:t>“getdatasheetpartid-55536-15112621.pdf.” Accessed: Feb. 01, 2023. [Online]. Available: https://datasheet.ciiva.com/15112/getdatasheetpartid-55536-15112621.pdf?src-supplier=Verical</w:t>
      </w:r>
    </w:p>
    <w:p w14:paraId="23348018" w14:textId="77777777" w:rsidR="00F036D9" w:rsidRPr="00F036D9" w:rsidRDefault="00F036D9" w:rsidP="00F036D9">
      <w:pPr>
        <w:pStyle w:val="Bibliography"/>
      </w:pPr>
      <w:r w:rsidRPr="00F036D9">
        <w:t>[3]</w:t>
      </w:r>
      <w:r w:rsidRPr="00F036D9">
        <w:tab/>
        <w:t>“LED Series Resistor Calculator | DigiKey Electronics.” https://www.digikey.ca/en/resources/conversion-calculators/conversion-calculator-led-series-resistor (accessed Feb. 01, 2023).</w:t>
      </w:r>
    </w:p>
    <w:p w14:paraId="3022E153" w14:textId="77777777" w:rsidR="00F036D9" w:rsidRPr="00F036D9" w:rsidRDefault="00F036D9" w:rsidP="00F036D9">
      <w:pPr>
        <w:pStyle w:val="Bibliography"/>
      </w:pPr>
      <w:r w:rsidRPr="00F036D9">
        <w:t>[4]</w:t>
      </w:r>
      <w:r w:rsidRPr="00F036D9">
        <w:tab/>
        <w:t>“Overcurrent latch circuit,” 2019.</w:t>
      </w:r>
    </w:p>
    <w:p w14:paraId="42D4EE5A" w14:textId="3DA8A1C2" w:rsidR="0041041B" w:rsidRPr="0041041B" w:rsidRDefault="0041041B" w:rsidP="0041041B">
      <w:r>
        <w:fldChar w:fldCharType="end"/>
      </w:r>
    </w:p>
    <w:sectPr w:rsidR="0041041B" w:rsidRPr="0041041B">
      <w:pgSz w:w="12240" w:h="15840"/>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ban Popovici" w:date="2023-03-03T15:24:00Z" w:initials="SP">
    <w:p w14:paraId="42656C2D" w14:textId="77777777" w:rsidR="006B1CCD" w:rsidRDefault="006B1CCD" w:rsidP="00097C0C">
      <w:pPr>
        <w:pStyle w:val="CommentText"/>
        <w:jc w:val="left"/>
      </w:pPr>
      <w:r>
        <w:rPr>
          <w:rStyle w:val="CommentReference"/>
        </w:rPr>
        <w:annotationRef/>
      </w:r>
      <w:r>
        <w:rPr>
          <w:lang w:val="en-CA"/>
        </w:rPr>
        <w:t>Does it matter?</w:t>
      </w:r>
    </w:p>
  </w:comment>
  <w:comment w:id="16" w:author="Serban Popovici" w:date="2023-03-03T15:41:00Z" w:initials="SP">
    <w:p w14:paraId="63FB2F01" w14:textId="77777777" w:rsidR="006B1CCD" w:rsidRDefault="006B1CCD" w:rsidP="00097C0C">
      <w:pPr>
        <w:pStyle w:val="CommentText"/>
        <w:jc w:val="left"/>
      </w:pPr>
      <w:r>
        <w:rPr>
          <w:rStyle w:val="CommentReference"/>
        </w:rPr>
        <w:annotationRef/>
      </w:r>
      <w:r>
        <w:rPr>
          <w:lang w:val="en-CA"/>
        </w:rPr>
        <w:t>It does, SERCOM1 has SDA/SCL on P0/P1 whereas SERCOM3 has SCL/SDA on P0/P1, respectively</w:t>
      </w:r>
    </w:p>
  </w:comment>
  <w:comment w:id="24" w:author="Serban Popovici" w:date="2023-02-10T19:02:00Z" w:initials="SP">
    <w:p w14:paraId="0066768A" w14:textId="77777777" w:rsidR="001621E2" w:rsidRDefault="001621E2" w:rsidP="00097C0C">
      <w:pPr>
        <w:pStyle w:val="CommentText"/>
        <w:jc w:val="left"/>
      </w:pPr>
      <w:r>
        <w:rPr>
          <w:rStyle w:val="CommentReference"/>
        </w:rPr>
        <w:annotationRef/>
      </w:r>
      <w:r>
        <w:rPr>
          <w:lang w:val="en-CA"/>
        </w:rPr>
        <w:t>ADD SPI TO BOARD</w:t>
      </w:r>
    </w:p>
  </w:comment>
  <w:comment w:id="31" w:author="Trololololol" w:date="2023-02-01T20:23:00Z" w:initials="T">
    <w:p w14:paraId="31E91A2A" w14:textId="14005230" w:rsidR="00F5256C" w:rsidRDefault="00F5256C" w:rsidP="00097C0C">
      <w:pPr>
        <w:pStyle w:val="CommentText"/>
        <w:jc w:val="left"/>
      </w:pPr>
      <w:r>
        <w:rPr>
          <w:rStyle w:val="CommentReference"/>
        </w:rPr>
        <w:annotationRef/>
      </w:r>
      <w:r>
        <w:t>Do we need this?</w:t>
      </w:r>
    </w:p>
  </w:comment>
  <w:comment w:id="32" w:author="Trololololol" w:date="2023-02-01T20:36:00Z" w:initials="T">
    <w:p w14:paraId="0B1CACE8" w14:textId="77777777" w:rsidR="00CD74D5" w:rsidRDefault="00CD74D5" w:rsidP="00097C0C">
      <w:pPr>
        <w:pStyle w:val="CommentText"/>
        <w:jc w:val="left"/>
      </w:pPr>
      <w:r>
        <w:rPr>
          <w:rStyle w:val="CommentReference"/>
        </w:rPr>
        <w:annotationRef/>
      </w:r>
      <w:r>
        <w:t>Seems very large</w:t>
      </w:r>
    </w:p>
  </w:comment>
  <w:comment w:id="33" w:author="Trololololol" w:date="2023-02-01T20:36:00Z" w:initials="T">
    <w:p w14:paraId="62BB2507" w14:textId="77777777" w:rsidR="0060086D" w:rsidRDefault="0060086D" w:rsidP="00097C0C">
      <w:pPr>
        <w:pStyle w:val="CommentText"/>
        <w:jc w:val="left"/>
      </w:pPr>
      <w:r>
        <w:rPr>
          <w:rStyle w:val="CommentReference"/>
        </w:rPr>
        <w:annotationRef/>
      </w:r>
      <w:r>
        <w:t>Too little current? Ask Liam</w:t>
      </w:r>
    </w:p>
  </w:comment>
  <w:comment w:id="44" w:author="Trololololol" w:date="2023-03-22T22:14:00Z" w:initials="T">
    <w:p w14:paraId="7C04843A" w14:textId="77777777" w:rsidR="00117C86" w:rsidRDefault="00117C86" w:rsidP="00097C0C">
      <w:pPr>
        <w:pStyle w:val="CommentText"/>
        <w:jc w:val="left"/>
      </w:pPr>
      <w:r>
        <w:rPr>
          <w:rStyle w:val="CommentReference"/>
        </w:rPr>
        <w:annotationRef/>
      </w:r>
      <w:r>
        <w:t>This</w:t>
      </w:r>
    </w:p>
  </w:comment>
  <w:comment w:id="45" w:author="Trololololol" w:date="2023-03-22T22:58:00Z" w:initials="T">
    <w:p w14:paraId="33E18D00" w14:textId="77777777" w:rsidR="00F35B38" w:rsidRDefault="00F35B38" w:rsidP="00097C0C">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d="56" w:author="Trololololol" w:date="2023-04-17T14:21:00Z" w:initials="T">
    <w:p w14:paraId="21511EF0" w14:textId="25607DB9" w:rsidR="00AE07C4" w:rsidRDefault="00AE07C4">
      <w:pPr>
        <w:pStyle w:val="CommentText"/>
        <w:jc w:val="left"/>
      </w:pPr>
      <w:r>
        <w:rPr>
          <w:rStyle w:val="CommentReference"/>
        </w:rPr>
        <w:annotationRef/>
      </w:r>
      <w:r>
        <w:rPr>
          <w:lang w:val="en-US"/>
        </w:rPr>
        <w:t>Just using this for notes rn - Serban</w:t>
      </w:r>
    </w:p>
    <w:p w14:paraId="401CB321" w14:textId="77777777" w:rsidR="00AE07C4" w:rsidRDefault="00AE07C4">
      <w:pPr>
        <w:pStyle w:val="CommentText"/>
        <w:jc w:val="left"/>
      </w:pPr>
    </w:p>
    <w:p w14:paraId="2810DFF1" w14:textId="77777777" w:rsidR="00AE07C4" w:rsidRDefault="00AE07C4">
      <w:pPr>
        <w:pStyle w:val="CommentText"/>
        <w:jc w:val="left"/>
      </w:pPr>
      <w:r>
        <w:rPr>
          <w:lang w:val="en-US"/>
        </w:rPr>
        <w:t>Reverse polarity protection as per power board V1 &amp; Liam</w:t>
      </w:r>
    </w:p>
    <w:p w14:paraId="2A6BEA0F" w14:textId="77777777" w:rsidR="00AE07C4" w:rsidRDefault="00AE07C4">
      <w:pPr>
        <w:pStyle w:val="CommentText"/>
        <w:jc w:val="left"/>
      </w:pPr>
    </w:p>
    <w:p w14:paraId="08FEFC32" w14:textId="77777777" w:rsidR="00AE07C4" w:rsidRDefault="00AE07C4">
      <w:pPr>
        <w:pStyle w:val="CommentText"/>
        <w:jc w:val="left"/>
      </w:pPr>
      <w:r>
        <w:rPr>
          <w:lang w:val="en-US"/>
        </w:rPr>
        <w:t xml:space="preserve">Overcurrent protection as per </w:t>
      </w:r>
      <w:hyperlink r:id="rId1" w:history="1">
        <w:r w:rsidRPr="006C2395">
          <w:rPr>
            <w:rStyle w:val="Hyperlink"/>
            <w:lang w:val="en-US"/>
          </w:rPr>
          <w:t>https://www.ti.com/lit/ml/snoaa39/snoaa39.pdf?ts=1680252597482&amp;ref_url=https%253A%252F%252Fwww.google.com%252F</w:t>
        </w:r>
      </w:hyperlink>
    </w:p>
    <w:p w14:paraId="391DCD3A" w14:textId="77777777" w:rsidR="00AE07C4" w:rsidRDefault="00AE07C4">
      <w:pPr>
        <w:pStyle w:val="CommentText"/>
        <w:jc w:val="left"/>
      </w:pPr>
    </w:p>
    <w:p w14:paraId="4756F35A" w14:textId="77777777" w:rsidR="00AE07C4" w:rsidRDefault="00AE07C4">
      <w:pPr>
        <w:pStyle w:val="CommentText"/>
        <w:jc w:val="left"/>
      </w:pPr>
      <w:r>
        <w:rPr>
          <w:lang w:val="en-US"/>
        </w:rPr>
        <w:t>Shunt chosen as 15mOhm 2512</w:t>
      </w:r>
    </w:p>
    <w:p w14:paraId="6DC28FE5" w14:textId="77777777" w:rsidR="00AE07C4" w:rsidRDefault="00AE07C4">
      <w:pPr>
        <w:pStyle w:val="CommentText"/>
        <w:jc w:val="left"/>
      </w:pPr>
      <w:r>
        <w:rPr>
          <w:lang w:val="en-US"/>
        </w:rPr>
        <w:t>This should provide voltage of 200mV for 13.333A as per design step 1 of datasheet, this is decent since fuse pops at 15A</w:t>
      </w:r>
    </w:p>
    <w:p w14:paraId="5C1739FA" w14:textId="77777777" w:rsidR="00AE07C4" w:rsidRDefault="00AE07C4">
      <w:pPr>
        <w:pStyle w:val="CommentText"/>
        <w:jc w:val="left"/>
      </w:pPr>
      <w:r>
        <w:rPr>
          <w:b/>
          <w:bCs/>
          <w:u w:val="single"/>
          <w:lang w:val="en-US"/>
        </w:rPr>
        <w:t>13.333A may not be enough with e-matches, TEST and if so swap R2/R3 to up current limit</w:t>
      </w:r>
    </w:p>
    <w:p w14:paraId="02181A58" w14:textId="77777777" w:rsidR="00AE07C4" w:rsidRDefault="00AE07C4">
      <w:pPr>
        <w:pStyle w:val="CommentText"/>
        <w:jc w:val="left"/>
      </w:pPr>
    </w:p>
    <w:p w14:paraId="71B7525F" w14:textId="77777777" w:rsidR="00AE07C4" w:rsidRDefault="00AE07C4">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14:paraId="20DFED65" w14:textId="77777777" w:rsidR="00AE07C4" w:rsidRDefault="00AE07C4">
      <w:pPr>
        <w:pStyle w:val="CommentText"/>
        <w:jc w:val="left"/>
      </w:pPr>
    </w:p>
    <w:p w14:paraId="49A2EEDE" w14:textId="77777777" w:rsidR="00AE07C4" w:rsidRDefault="00AE07C4">
      <w:pPr>
        <w:pStyle w:val="CommentText"/>
        <w:jc w:val="left"/>
      </w:pPr>
      <w:r>
        <w:rPr>
          <w:lang w:val="en-US"/>
        </w:rPr>
        <w:t>We need output range between 1V and 3.3V so use first amp to transform 200mV to 2V (gain of 10) and use second to offset by 1V</w:t>
      </w:r>
    </w:p>
    <w:p w14:paraId="0AB296D0" w14:textId="77777777" w:rsidR="00AE07C4" w:rsidRDefault="00AE07C4">
      <w:pPr>
        <w:pStyle w:val="CommentText"/>
        <w:jc w:val="left"/>
      </w:pPr>
      <w:r>
        <w:rPr>
          <w:lang w:val="en-US"/>
        </w:rPr>
        <w:t xml:space="preserve">Offset amp computed as per </w:t>
      </w:r>
      <w:hyperlink r:id="rId2" w:history="1">
        <w:r w:rsidRPr="006C2395">
          <w:rPr>
            <w:rStyle w:val="Hyperlink"/>
            <w:lang w:val="en-US"/>
          </w:rPr>
          <w:t>https://www.ti.com/lit/ml/sloa097/sloa097.pdf?ts=1680270727522</w:t>
        </w:r>
      </w:hyperlink>
    </w:p>
    <w:p w14:paraId="0783E4E7" w14:textId="77777777" w:rsidR="00AE07C4" w:rsidRDefault="00AE07C4" w:rsidP="006C2395">
      <w:pPr>
        <w:pStyle w:val="CommentText"/>
        <w:jc w:val="left"/>
      </w:pPr>
      <w:r>
        <w:rPr>
          <w:lang w:val="en-US"/>
        </w:rPr>
        <w:t>Technically other one computed as per this sheet too</w:t>
      </w:r>
    </w:p>
  </w:comment>
  <w:comment w:id="57" w:author="Serban Popovici" w:date="2023-09-14T00:15:00Z" w:initials="SP">
    <w:p w14:paraId="52BD977F" w14:textId="77777777" w:rsidR="006C39B3" w:rsidRDefault="006C39B3" w:rsidP="00A20AC7">
      <w:pPr>
        <w:pStyle w:val="CommentText"/>
        <w:jc w:val="left"/>
      </w:pPr>
      <w:r>
        <w:rPr>
          <w:rStyle w:val="CommentReference"/>
        </w:rPr>
        <w:annotationRef/>
      </w:r>
      <w:r>
        <w:t>Pics from laptop</w:t>
      </w:r>
    </w:p>
  </w:comment>
  <w:comment w:id="60" w:author="Serban Popovici" w:date="2023-09-14T00:21:00Z" w:initials="SP">
    <w:p w14:paraId="6AF861CF" w14:textId="77777777" w:rsidR="004F2750" w:rsidRDefault="004F2750" w:rsidP="006F5DAC">
      <w:pPr>
        <w:pStyle w:val="CommentText"/>
        <w:jc w:val="left"/>
      </w:pPr>
      <w:r>
        <w:rPr>
          <w:rStyle w:val="CommentReference"/>
        </w:rPr>
        <w:annotationRef/>
      </w:r>
      <w:r>
        <w:t>Include OC prot on all boards!!! (Add this to reflection section of all boards other than power board)</w:t>
      </w:r>
    </w:p>
  </w:comment>
  <w:comment w:id="61" w:author="Serban Popovici" w:date="2023-09-14T00:24:00Z" w:initials="SP">
    <w:p w14:paraId="12EF651B" w14:textId="77777777" w:rsidR="00EF6CE9" w:rsidRDefault="00EF6CE9" w:rsidP="002C74F7">
      <w:pPr>
        <w:pStyle w:val="CommentText"/>
        <w:jc w:val="left"/>
      </w:pPr>
      <w:r>
        <w:rPr>
          <w:rStyle w:val="CommentReference"/>
        </w:rPr>
        <w:annotationRef/>
      </w:r>
      <w:r>
        <w:t>Add smthn about this to reflection</w:t>
      </w:r>
    </w:p>
  </w:comment>
  <w:comment w:id="62" w:author="Serban Popovici" w:date="2023-09-14T00:24:00Z" w:initials="SP">
    <w:p w14:paraId="64EA7762" w14:textId="77777777" w:rsidR="00EF6CE9" w:rsidRDefault="00EF6CE9" w:rsidP="00F1118D">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CDC02" w14:textId="77777777" w:rsidR="00571C89" w:rsidRDefault="00571C89" w:rsidP="00E95430">
      <w:r>
        <w:separator/>
      </w:r>
    </w:p>
  </w:endnote>
  <w:endnote w:type="continuationSeparator" w:id="0">
    <w:p w14:paraId="336675C2" w14:textId="77777777" w:rsidR="00571C89" w:rsidRDefault="00571C89" w:rsidP="00E95430">
      <w:r>
        <w:continuationSeparator/>
      </w:r>
    </w:p>
  </w:endnote>
  <w:endnote w:type="continuationNotice" w:id="1">
    <w:p w14:paraId="7CB5D387" w14:textId="77777777" w:rsidR="00571C89" w:rsidRDefault="00571C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14:paraId="528F7803" w14:textId="77777777" w:rsidR="00975F17" w:rsidRDefault="00975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BF4D0" w14:textId="77777777" w:rsidR="003A5835" w:rsidRDefault="003A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451E9" w14:textId="77777777" w:rsidR="00571C89" w:rsidRDefault="00571C89" w:rsidP="00E95430">
      <w:r>
        <w:separator/>
      </w:r>
    </w:p>
  </w:footnote>
  <w:footnote w:type="continuationSeparator" w:id="0">
    <w:p w14:paraId="77EE0E8B" w14:textId="77777777" w:rsidR="00571C89" w:rsidRDefault="00571C89" w:rsidP="00E95430">
      <w:r>
        <w:continuationSeparator/>
      </w:r>
    </w:p>
  </w:footnote>
  <w:footnote w:type="continuationNotice" w:id="1">
    <w:p w14:paraId="597EB775" w14:textId="77777777" w:rsidR="00571C89" w:rsidRDefault="00571C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72FE" w14:textId="77777777" w:rsidR="00975F17" w:rsidRDefault="00975F17" w:rsidP="00975F17">
    <w:pPr>
      <w:tabs>
        <w:tab w:val="center" w:pos="4678"/>
        <w:tab w:val="right" w:pos="9214"/>
      </w:tabs>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uORocketry</w:t>
    </w:r>
    <w:r>
      <w:tab/>
      <w:t xml:space="preserve">Last Updated: </w:t>
    </w:r>
    <w:r>
      <w:tab/>
    </w:r>
  </w:p>
  <w:p w14:paraId="0B9D4774" w14:textId="1CBD72B8" w:rsidR="00975F17" w:rsidRDefault="00975F17" w:rsidP="00975F17">
    <w:pPr>
      <w:pBdr>
        <w:bottom w:val="single" w:sz="6" w:space="1" w:color="auto"/>
      </w:pBdr>
      <w:tabs>
        <w:tab w:val="center" w:pos="4678"/>
        <w:tab w:val="right" w:pos="9214"/>
      </w:tabs>
    </w:pPr>
    <w:r>
      <w:tab/>
    </w:r>
    <w:r w:rsidR="00934F8B" w:rsidRP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F6186B">
      <w:rPr>
        <w:noProof/>
      </w:rPr>
      <w:t>October 10, 2023</w:t>
    </w:r>
    <w:r w:rsidR="00E76358">
      <w:fldChar w:fldCharType="end"/>
    </w:r>
  </w:p>
  <w:p w14:paraId="2BCAE411" w14:textId="77777777" w:rsidR="00975F17" w:rsidRDefault="00975F17" w:rsidP="00975F17">
    <w:pPr>
      <w:pBdr>
        <w:bottom w:val="single" w:sz="6" w:space="1" w:color="auto"/>
      </w:pBdr>
      <w:tabs>
        <w:tab w:val="center" w:pos="4820"/>
        <w:tab w:val="left" w:pos="7371"/>
        <w:tab w:val="left" w:pos="7938"/>
      </w:tabs>
    </w:pPr>
  </w:p>
  <w:p w14:paraId="219C1920" w14:textId="77777777" w:rsidR="00E93D4F" w:rsidRPr="00975F17" w:rsidRDefault="00E93D4F" w:rsidP="00975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ascii="Times New Roman" w:eastAsia="Times New Roman" w:hAnsi="Times New Roman" w:cs="Times New Roman" w:hint="default"/>
      </w:rPr>
    </w:lvl>
    <w:lvl w:ilvl="1" w:tplc="10090003" w:tentative="1">
      <w:start w:val="1"/>
      <w:numFmt w:val="bullet"/>
      <w:lvlText w:val="o"/>
      <w:lvlJc w:val="left"/>
      <w:pPr>
        <w:ind w:left="1512" w:hanging="360"/>
      </w:pPr>
      <w:rPr>
        <w:rFonts w:ascii="Courier New" w:hAnsi="Courier New" w:cs="Courier New" w:hint="default"/>
      </w:rPr>
    </w:lvl>
    <w:lvl w:ilvl="2" w:tplc="10090005" w:tentative="1">
      <w:start w:val="1"/>
      <w:numFmt w:val="bullet"/>
      <w:lvlText w:val=""/>
      <w:lvlJc w:val="left"/>
      <w:pPr>
        <w:ind w:left="2232" w:hanging="360"/>
      </w:pPr>
      <w:rPr>
        <w:rFonts w:ascii="Wingdings" w:hAnsi="Wingdings" w:hint="default"/>
      </w:rPr>
    </w:lvl>
    <w:lvl w:ilvl="3" w:tplc="10090001" w:tentative="1">
      <w:start w:val="1"/>
      <w:numFmt w:val="bullet"/>
      <w:lvlText w:val=""/>
      <w:lvlJc w:val="left"/>
      <w:pPr>
        <w:ind w:left="2952" w:hanging="360"/>
      </w:pPr>
      <w:rPr>
        <w:rFonts w:ascii="Symbol" w:hAnsi="Symbol" w:hint="default"/>
      </w:rPr>
    </w:lvl>
    <w:lvl w:ilvl="4" w:tplc="10090003" w:tentative="1">
      <w:start w:val="1"/>
      <w:numFmt w:val="bullet"/>
      <w:lvlText w:val="o"/>
      <w:lvlJc w:val="left"/>
      <w:pPr>
        <w:ind w:left="3672" w:hanging="360"/>
      </w:pPr>
      <w:rPr>
        <w:rFonts w:ascii="Courier New" w:hAnsi="Courier New" w:cs="Courier New" w:hint="default"/>
      </w:rPr>
    </w:lvl>
    <w:lvl w:ilvl="5" w:tplc="10090005" w:tentative="1">
      <w:start w:val="1"/>
      <w:numFmt w:val="bullet"/>
      <w:lvlText w:val=""/>
      <w:lvlJc w:val="left"/>
      <w:pPr>
        <w:ind w:left="4392" w:hanging="360"/>
      </w:pPr>
      <w:rPr>
        <w:rFonts w:ascii="Wingdings" w:hAnsi="Wingdings" w:hint="default"/>
      </w:rPr>
    </w:lvl>
    <w:lvl w:ilvl="6" w:tplc="10090001" w:tentative="1">
      <w:start w:val="1"/>
      <w:numFmt w:val="bullet"/>
      <w:lvlText w:val=""/>
      <w:lvlJc w:val="left"/>
      <w:pPr>
        <w:ind w:left="5112" w:hanging="360"/>
      </w:pPr>
      <w:rPr>
        <w:rFonts w:ascii="Symbol" w:hAnsi="Symbol" w:hint="default"/>
      </w:rPr>
    </w:lvl>
    <w:lvl w:ilvl="7" w:tplc="10090003" w:tentative="1">
      <w:start w:val="1"/>
      <w:numFmt w:val="bullet"/>
      <w:lvlText w:val="o"/>
      <w:lvlJc w:val="left"/>
      <w:pPr>
        <w:ind w:left="5832" w:hanging="360"/>
      </w:pPr>
      <w:rPr>
        <w:rFonts w:ascii="Courier New" w:hAnsi="Courier New" w:cs="Courier New" w:hint="default"/>
      </w:rPr>
    </w:lvl>
    <w:lvl w:ilvl="8" w:tplc="10090005" w:tentative="1">
      <w:start w:val="1"/>
      <w:numFmt w:val="bullet"/>
      <w:lvlText w:val=""/>
      <w:lvlJc w:val="left"/>
      <w:pPr>
        <w:ind w:left="6552" w:hanging="360"/>
      </w:pPr>
      <w:rPr>
        <w:rFonts w:ascii="Wingdings" w:hAnsi="Wingdings" w:hint="default"/>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6"/>
  </w:num>
  <w:num w:numId="3" w16cid:durableId="2069765311">
    <w:abstractNumId w:val="4"/>
  </w:num>
  <w:num w:numId="4" w16cid:durableId="867260998">
    <w:abstractNumId w:val="5"/>
  </w:num>
  <w:num w:numId="5" w16cid:durableId="1337268176">
    <w:abstractNumId w:val="0"/>
  </w:num>
  <w:num w:numId="6" w16cid:durableId="881097185">
    <w:abstractNumId w:val="2"/>
  </w:num>
  <w:num w:numId="7" w16cid:durableId="1458293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5099"/>
    <w:rsid w:val="00022B2C"/>
    <w:rsid w:val="000258C2"/>
    <w:rsid w:val="00025BEC"/>
    <w:rsid w:val="0002697E"/>
    <w:rsid w:val="00033C93"/>
    <w:rsid w:val="00034D4F"/>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92126"/>
    <w:rsid w:val="00092480"/>
    <w:rsid w:val="00094987"/>
    <w:rsid w:val="00096E0B"/>
    <w:rsid w:val="0009771B"/>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7F6A"/>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195C"/>
    <w:rsid w:val="001126EA"/>
    <w:rsid w:val="001133F1"/>
    <w:rsid w:val="001154B2"/>
    <w:rsid w:val="00117C86"/>
    <w:rsid w:val="00121245"/>
    <w:rsid w:val="00124D8D"/>
    <w:rsid w:val="0013159A"/>
    <w:rsid w:val="0013224F"/>
    <w:rsid w:val="00142171"/>
    <w:rsid w:val="0014311E"/>
    <w:rsid w:val="0014437F"/>
    <w:rsid w:val="001470C1"/>
    <w:rsid w:val="0014757D"/>
    <w:rsid w:val="00150E87"/>
    <w:rsid w:val="0015367B"/>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7E2E"/>
    <w:rsid w:val="00251119"/>
    <w:rsid w:val="00251C12"/>
    <w:rsid w:val="002521C8"/>
    <w:rsid w:val="00252592"/>
    <w:rsid w:val="00252599"/>
    <w:rsid w:val="002536DF"/>
    <w:rsid w:val="00260C23"/>
    <w:rsid w:val="00260C3A"/>
    <w:rsid w:val="002622B5"/>
    <w:rsid w:val="00262BBB"/>
    <w:rsid w:val="00266F5E"/>
    <w:rsid w:val="002705CC"/>
    <w:rsid w:val="00273650"/>
    <w:rsid w:val="0028259F"/>
    <w:rsid w:val="00284388"/>
    <w:rsid w:val="002861E9"/>
    <w:rsid w:val="00287613"/>
    <w:rsid w:val="00290ED2"/>
    <w:rsid w:val="00292B2F"/>
    <w:rsid w:val="00295566"/>
    <w:rsid w:val="00297008"/>
    <w:rsid w:val="002970AB"/>
    <w:rsid w:val="002A0179"/>
    <w:rsid w:val="002A1C24"/>
    <w:rsid w:val="002A23D1"/>
    <w:rsid w:val="002A303F"/>
    <w:rsid w:val="002A35C8"/>
    <w:rsid w:val="002A41B2"/>
    <w:rsid w:val="002A49E3"/>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D84"/>
    <w:rsid w:val="00305E05"/>
    <w:rsid w:val="00310E70"/>
    <w:rsid w:val="00312F74"/>
    <w:rsid w:val="00313B10"/>
    <w:rsid w:val="00314952"/>
    <w:rsid w:val="00314B5E"/>
    <w:rsid w:val="003158ED"/>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2593"/>
    <w:rsid w:val="003728A6"/>
    <w:rsid w:val="0037376B"/>
    <w:rsid w:val="0037736F"/>
    <w:rsid w:val="003779F6"/>
    <w:rsid w:val="0038269C"/>
    <w:rsid w:val="003859F7"/>
    <w:rsid w:val="00391FBC"/>
    <w:rsid w:val="00392557"/>
    <w:rsid w:val="00392C00"/>
    <w:rsid w:val="0039381B"/>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91ADA"/>
    <w:rsid w:val="0049656A"/>
    <w:rsid w:val="00497CCB"/>
    <w:rsid w:val="004A35DC"/>
    <w:rsid w:val="004A4F36"/>
    <w:rsid w:val="004A68B9"/>
    <w:rsid w:val="004A7B6C"/>
    <w:rsid w:val="004A7E7F"/>
    <w:rsid w:val="004B093E"/>
    <w:rsid w:val="004B334B"/>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5B64"/>
    <w:rsid w:val="004F6361"/>
    <w:rsid w:val="004F6C42"/>
    <w:rsid w:val="00500805"/>
    <w:rsid w:val="00500D95"/>
    <w:rsid w:val="00507758"/>
    <w:rsid w:val="00510402"/>
    <w:rsid w:val="00514463"/>
    <w:rsid w:val="00520A7B"/>
    <w:rsid w:val="00524885"/>
    <w:rsid w:val="00524CA0"/>
    <w:rsid w:val="00531375"/>
    <w:rsid w:val="00532FDD"/>
    <w:rsid w:val="005350E8"/>
    <w:rsid w:val="00536B4A"/>
    <w:rsid w:val="00537D40"/>
    <w:rsid w:val="005424BB"/>
    <w:rsid w:val="00543D49"/>
    <w:rsid w:val="005459AC"/>
    <w:rsid w:val="00547EB0"/>
    <w:rsid w:val="00551F2F"/>
    <w:rsid w:val="005547BC"/>
    <w:rsid w:val="00555E6B"/>
    <w:rsid w:val="00556890"/>
    <w:rsid w:val="00557129"/>
    <w:rsid w:val="005611D5"/>
    <w:rsid w:val="00563678"/>
    <w:rsid w:val="0056412C"/>
    <w:rsid w:val="005654F2"/>
    <w:rsid w:val="00565526"/>
    <w:rsid w:val="00565F14"/>
    <w:rsid w:val="005679BD"/>
    <w:rsid w:val="0057175B"/>
    <w:rsid w:val="00571C89"/>
    <w:rsid w:val="00573BA0"/>
    <w:rsid w:val="00575717"/>
    <w:rsid w:val="00580470"/>
    <w:rsid w:val="005825D1"/>
    <w:rsid w:val="00582F48"/>
    <w:rsid w:val="0058432D"/>
    <w:rsid w:val="00584B8C"/>
    <w:rsid w:val="00584D81"/>
    <w:rsid w:val="0058558D"/>
    <w:rsid w:val="00594B25"/>
    <w:rsid w:val="00594D10"/>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752B"/>
    <w:rsid w:val="006C0601"/>
    <w:rsid w:val="006C0C2F"/>
    <w:rsid w:val="006C1F98"/>
    <w:rsid w:val="006C2AD5"/>
    <w:rsid w:val="006C39B3"/>
    <w:rsid w:val="006C5456"/>
    <w:rsid w:val="006C711D"/>
    <w:rsid w:val="006C732B"/>
    <w:rsid w:val="006D1458"/>
    <w:rsid w:val="006E4155"/>
    <w:rsid w:val="006E645C"/>
    <w:rsid w:val="006F0B3F"/>
    <w:rsid w:val="006F14F0"/>
    <w:rsid w:val="006F1864"/>
    <w:rsid w:val="006F2511"/>
    <w:rsid w:val="006F31E7"/>
    <w:rsid w:val="006F45D4"/>
    <w:rsid w:val="006F4CE3"/>
    <w:rsid w:val="006F5C53"/>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5F1E"/>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25E1"/>
    <w:rsid w:val="007B4082"/>
    <w:rsid w:val="007B421B"/>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122A"/>
    <w:rsid w:val="008230CD"/>
    <w:rsid w:val="00830E94"/>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E16F1"/>
    <w:rsid w:val="008E28B9"/>
    <w:rsid w:val="008E2CB4"/>
    <w:rsid w:val="008E2D2C"/>
    <w:rsid w:val="008E3741"/>
    <w:rsid w:val="008E4AEF"/>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4F8B"/>
    <w:rsid w:val="0093635E"/>
    <w:rsid w:val="00936C5C"/>
    <w:rsid w:val="009404A6"/>
    <w:rsid w:val="009416EF"/>
    <w:rsid w:val="009439D2"/>
    <w:rsid w:val="009440F3"/>
    <w:rsid w:val="00947004"/>
    <w:rsid w:val="00947ECC"/>
    <w:rsid w:val="00951613"/>
    <w:rsid w:val="00953006"/>
    <w:rsid w:val="009530D1"/>
    <w:rsid w:val="0095406A"/>
    <w:rsid w:val="00954709"/>
    <w:rsid w:val="009572C4"/>
    <w:rsid w:val="00960296"/>
    <w:rsid w:val="009624B4"/>
    <w:rsid w:val="00963DEF"/>
    <w:rsid w:val="0096606D"/>
    <w:rsid w:val="00966370"/>
    <w:rsid w:val="00970D87"/>
    <w:rsid w:val="00970E63"/>
    <w:rsid w:val="00972459"/>
    <w:rsid w:val="009746A9"/>
    <w:rsid w:val="00975F17"/>
    <w:rsid w:val="00977939"/>
    <w:rsid w:val="00977C5F"/>
    <w:rsid w:val="009816BB"/>
    <w:rsid w:val="009823B2"/>
    <w:rsid w:val="009867CF"/>
    <w:rsid w:val="00986BBE"/>
    <w:rsid w:val="00992DAB"/>
    <w:rsid w:val="009944C6"/>
    <w:rsid w:val="0099453E"/>
    <w:rsid w:val="0099462C"/>
    <w:rsid w:val="00994C36"/>
    <w:rsid w:val="009974B7"/>
    <w:rsid w:val="009A429E"/>
    <w:rsid w:val="009A43E0"/>
    <w:rsid w:val="009A5496"/>
    <w:rsid w:val="009B04C0"/>
    <w:rsid w:val="009B0EF4"/>
    <w:rsid w:val="009B16CB"/>
    <w:rsid w:val="009B232D"/>
    <w:rsid w:val="009B2DB0"/>
    <w:rsid w:val="009B49AC"/>
    <w:rsid w:val="009B4AE1"/>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7C4"/>
    <w:rsid w:val="00AE2587"/>
    <w:rsid w:val="00AE3FB6"/>
    <w:rsid w:val="00AE4966"/>
    <w:rsid w:val="00AE4B83"/>
    <w:rsid w:val="00AE4EDB"/>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495A"/>
    <w:rsid w:val="00B7065F"/>
    <w:rsid w:val="00B70D96"/>
    <w:rsid w:val="00B717D1"/>
    <w:rsid w:val="00B7293F"/>
    <w:rsid w:val="00B7374D"/>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1A90"/>
    <w:rsid w:val="00BC32C2"/>
    <w:rsid w:val="00BC3EF2"/>
    <w:rsid w:val="00BC643E"/>
    <w:rsid w:val="00BD47C5"/>
    <w:rsid w:val="00BD5A99"/>
    <w:rsid w:val="00BD6BD5"/>
    <w:rsid w:val="00BE07B3"/>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DB1"/>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3377"/>
    <w:rsid w:val="00C9353B"/>
    <w:rsid w:val="00C94981"/>
    <w:rsid w:val="00C94AF0"/>
    <w:rsid w:val="00C970B8"/>
    <w:rsid w:val="00C972D6"/>
    <w:rsid w:val="00C978CD"/>
    <w:rsid w:val="00CA0511"/>
    <w:rsid w:val="00CA3C32"/>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344B"/>
    <w:rsid w:val="00D052DF"/>
    <w:rsid w:val="00D12348"/>
    <w:rsid w:val="00D14754"/>
    <w:rsid w:val="00D150C8"/>
    <w:rsid w:val="00D1555A"/>
    <w:rsid w:val="00D170C4"/>
    <w:rsid w:val="00D1764D"/>
    <w:rsid w:val="00D17A30"/>
    <w:rsid w:val="00D2171B"/>
    <w:rsid w:val="00D22CF0"/>
    <w:rsid w:val="00D2699D"/>
    <w:rsid w:val="00D30133"/>
    <w:rsid w:val="00D3033F"/>
    <w:rsid w:val="00D307A5"/>
    <w:rsid w:val="00D34719"/>
    <w:rsid w:val="00D36637"/>
    <w:rsid w:val="00D404A2"/>
    <w:rsid w:val="00D41EF8"/>
    <w:rsid w:val="00D43412"/>
    <w:rsid w:val="00D458A8"/>
    <w:rsid w:val="00D45F90"/>
    <w:rsid w:val="00D53693"/>
    <w:rsid w:val="00D5384A"/>
    <w:rsid w:val="00D541B8"/>
    <w:rsid w:val="00D557E5"/>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4066"/>
    <w:rsid w:val="00DA4864"/>
    <w:rsid w:val="00DA4FE0"/>
    <w:rsid w:val="00DA568A"/>
    <w:rsid w:val="00DA6A8F"/>
    <w:rsid w:val="00DB0E4B"/>
    <w:rsid w:val="00DB2D68"/>
    <w:rsid w:val="00DB6E92"/>
    <w:rsid w:val="00DC087E"/>
    <w:rsid w:val="00DC3BE6"/>
    <w:rsid w:val="00DC5F8B"/>
    <w:rsid w:val="00DC7AD1"/>
    <w:rsid w:val="00DC7E84"/>
    <w:rsid w:val="00DD20B0"/>
    <w:rsid w:val="00DD3238"/>
    <w:rsid w:val="00DD575F"/>
    <w:rsid w:val="00DD786A"/>
    <w:rsid w:val="00DE1A2F"/>
    <w:rsid w:val="00DE23D3"/>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89D"/>
    <w:rsid w:val="00E255C2"/>
    <w:rsid w:val="00E27E79"/>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186B"/>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437E"/>
    <w:rsid w:val="00FA72A7"/>
    <w:rsid w:val="00FB2F70"/>
    <w:rsid w:val="00FB36FA"/>
    <w:rsid w:val="00FB42E8"/>
    <w:rsid w:val="00FB440F"/>
    <w:rsid w:val="00FB4F80"/>
    <w:rsid w:val="00FB5318"/>
    <w:rsid w:val="00FB5385"/>
    <w:rsid w:val="00FC0381"/>
    <w:rsid w:val="00FC0512"/>
    <w:rsid w:val="00FC0A6A"/>
    <w:rsid w:val="00FC0FEC"/>
    <w:rsid w:val="00FC1B56"/>
    <w:rsid w:val="00FC2194"/>
    <w:rsid w:val="00FC2D1D"/>
    <w:rsid w:val="00FC2E2A"/>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3136577B"/>
    <w:rsid w:val="313812F3"/>
    <w:rsid w:val="31FE017B"/>
    <w:rsid w:val="3F6B51DC"/>
    <w:rsid w:val="468A27EF"/>
    <w:rsid w:val="5ABAFEDB"/>
    <w:rsid w:val="5C8EA9A2"/>
    <w:rsid w:val="6699D966"/>
    <w:rsid w:val="6A5047DA"/>
    <w:rsid w:val="6BBC6ACD"/>
    <w:rsid w:val="71E58672"/>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23ED2DCF-9BB1-435A-BE69-6849FFCD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customStyle="1" w:styleId="HeaderChar">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customStyle="1" w:styleId="FooterChar">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customStyle="1" w:styleId="CommentSubjectChar">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customStyle="1" w:styleId="FootnoteTextChar">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customStyle="1" w:styleId="Heading7Char">
    <w:name w:val="Heading 7 Char"/>
    <w:basedOn w:val="DefaultParagraphFont"/>
    <w:link w:val="Heading7"/>
    <w:uiPriority w:val="9"/>
    <w:semiHidden/>
    <w:rsid w:val="00AD4D9A"/>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AD4D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D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1.microchip.com/downloads/aemDocuments/documents/MCU32/ProductDocuments/DataSheets/SAM-D5x-E5x-Family-Data-Sheet-DS60001507.pdf"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ti.com/lit/an/snoaa39/snoaa39.pdf?ts=1681756702248" TargetMode="External"/><Relationship Id="rId68" Type="http://schemas.openxmlformats.org/officeDocument/2006/relationships/image" Target="media/image46.png"/><Relationship Id="rId16" Type="http://schemas.microsoft.com/office/2011/relationships/commentsExtended" Target="commentsExtended.xml"/><Relationship Id="rId11" Type="http://schemas.openxmlformats.org/officeDocument/2006/relationships/header" Target="header1.xml"/><Relationship Id="rId24" Type="http://schemas.openxmlformats.org/officeDocument/2006/relationships/hyperlink" Target="https://www.dfrobot.com/product-875.htm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hyperlink" Target="https://ww1.microchip.com/downloads/aemDocuments/documents/MCU32/ProductDocuments/DataSheets/SAM-D5x-E5x-Family-Data-Sheet-DS60001507.pdf" TargetMode="External"/><Relationship Id="rId14" Type="http://schemas.openxmlformats.org/officeDocument/2006/relationships/image" Target="media/image3.png"/><Relationship Id="rId22" Type="http://schemas.openxmlformats.org/officeDocument/2006/relationships/hyperlink" Target="https://datasheet.ciiva.com/22828/0900766b810e26b2-22828277.pdf?src-supplier=R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hyperlink" Target="https://www.aliexpress.com/item/1005001579168924.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1.microchip.com/downloads/aemDocuments/documents/MCU32/ProductDocuments/DataSheets/SAM-D5x-E5x-Family-Data-Sheet-DS60001507.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www.ti.com/lit/an/snoaa39/snoaa39.pdf?ts=169627357556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7" ma:contentTypeDescription="Create a new document." ma:contentTypeScope="" ma:versionID="09c37e9ccc4ad74dff8f13496d3e0d97">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62b07dd24474c1f30413da14e4a63691"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3849-F0B1-4AA1-A707-64BFE2BC85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6f423f-cbc7-4bc1-a8ce-044f502ec51b"/>
    <ds:schemaRef ds:uri="27307ef1-8a54-4da7-aad7-3ca06a02e3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1DD61D-8DA1-4DF7-BC83-1FA45E190D89}">
  <ds:schemaRefs>
    <ds:schemaRef ds:uri="http://schemas.microsoft.com/sharepoint/v3/contenttype/forms"/>
  </ds:schemaRefs>
</ds:datastoreItem>
</file>

<file path=customXml/itemProps3.xml><?xml version="1.0" encoding="utf-8"?>
<ds:datastoreItem xmlns:ds="http://schemas.openxmlformats.org/officeDocument/2006/customXml" ds:itemID="{1E7EE4F3-E322-4F98-B237-8FE014000405}">
  <ds:schemaRefs>
    <ds:schemaRef ds:uri="27307ef1-8a54-4da7-aad7-3ca06a02e3bc"/>
    <ds:schemaRef ds:uri="http://purl.org/dc/terms/"/>
    <ds:schemaRef ds:uri="http://schemas.microsoft.com/office/2006/documentManagement/types"/>
    <ds:schemaRef ds:uri="http://schemas.microsoft.com/office/2006/metadata/properties"/>
    <ds:schemaRef ds:uri="http://www.w3.org/XML/1998/namespace"/>
    <ds:schemaRef ds:uri="http://purl.org/dc/elements/1.1/"/>
    <ds:schemaRef ds:uri="0d6f423f-cbc7-4bc1-a8ce-044f502ec51b"/>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DN-YYYY-AA-Design Notebook Template.dotx</Template>
  <TotalTime>0</TotalTime>
  <Pages>78</Pages>
  <Words>11044</Words>
  <Characters>62951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Design Notebook</vt:lpstr>
    </vt:vector>
  </TitlesOfParts>
  <Company/>
  <LinksUpToDate>false</LinksUpToDate>
  <CharactersWithSpaces>73848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Trololololol</cp:lastModifiedBy>
  <cp:revision>2</cp:revision>
  <cp:lastPrinted>2023-02-10T15:30:00Z</cp:lastPrinted>
  <dcterms:created xsi:type="dcterms:W3CDTF">2023-10-11T00:53:00Z</dcterms:created>
  <dcterms:modified xsi:type="dcterms:W3CDTF">2023-10-11T00:53:00Z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